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2687B3" w14:textId="39B18621" w:rsidR="009002BA" w:rsidRPr="003232FD" w:rsidRDefault="00374243" w:rsidP="009002BA">
      <w:pPr>
        <w:pStyle w:val="Titreprincipal"/>
        <w:spacing w:before="400" w:line="600" w:lineRule="exact"/>
      </w:pPr>
      <w:r>
        <w:t>Application</w:t>
      </w:r>
      <w:r w:rsidR="009002BA" w:rsidRPr="007D4107">
        <w:t xml:space="preserve"> </w:t>
      </w:r>
      <w:r>
        <w:t>d’entreprise</w:t>
      </w:r>
      <w:r w:rsidR="009002BA" w:rsidRPr="007D4107">
        <w:t xml:space="preserve"> et services </w:t>
      </w:r>
      <w:r w:rsidR="009002BA">
        <w:t>: p</w:t>
      </w:r>
      <w:r w:rsidR="009002BA" w:rsidRPr="00D82EDA">
        <w:t>riorités d'investissement</w:t>
      </w:r>
      <w:r w:rsidR="00E966F1">
        <w:t xml:space="preserve"> (monde)</w:t>
      </w:r>
    </w:p>
    <w:p w14:paraId="699F6E07" w14:textId="77777777" w:rsidR="005865C3" w:rsidRDefault="005865C3" w:rsidP="008F1C01">
      <w:pPr>
        <w:pStyle w:val="Complment"/>
        <w:spacing w:before="320"/>
      </w:pPr>
    </w:p>
    <w:p w14:paraId="0695BE41" w14:textId="7526B94B" w:rsidR="00A014F6" w:rsidRPr="00A014F6" w:rsidRDefault="007F4499" w:rsidP="008F1C01">
      <w:pPr>
        <w:pStyle w:val="Complment"/>
        <w:spacing w:before="320"/>
      </w:pPr>
      <w:r>
        <w:t>Retour d’</w:t>
      </w:r>
      <w:r w:rsidR="00A71595">
        <w:t>e</w:t>
      </w:r>
      <w:r>
        <w:t xml:space="preserve">xpérience </w:t>
      </w:r>
      <w:r w:rsidR="00A71595">
        <w:t>c</w:t>
      </w:r>
      <w:r>
        <w:t>lient</w:t>
      </w:r>
    </w:p>
    <w:p w14:paraId="39B075F7" w14:textId="77777777" w:rsidR="007500AE" w:rsidRDefault="007500AE" w:rsidP="007500AE"/>
    <w:p w14:paraId="41AA60F8" w14:textId="77777777" w:rsidR="007500AE" w:rsidRDefault="007500AE" w:rsidP="007500AE"/>
    <w:p w14:paraId="4056D493" w14:textId="77777777" w:rsidR="00C77B52" w:rsidRDefault="00C77B52" w:rsidP="00C77B52"/>
    <w:p w14:paraId="5E25D402" w14:textId="77777777" w:rsidR="00C77B52" w:rsidRDefault="00C77B52" w:rsidP="00C77B52"/>
    <w:p w14:paraId="013C577C" w14:textId="77777777" w:rsidR="00C77B52" w:rsidRDefault="00C77B52" w:rsidP="00C77B52"/>
    <w:p w14:paraId="04B2E0EC" w14:textId="77777777" w:rsidR="002554B7" w:rsidRPr="002554B7" w:rsidRDefault="002554B7" w:rsidP="002554B7"/>
    <w:p w14:paraId="7CE75A9C" w14:textId="77777777" w:rsidR="002554B7" w:rsidRPr="002554B7" w:rsidRDefault="002554B7" w:rsidP="002554B7"/>
    <w:p w14:paraId="5FFCACE1" w14:textId="77777777" w:rsidR="002554B7" w:rsidRPr="002554B7" w:rsidRDefault="002554B7" w:rsidP="002554B7"/>
    <w:p w14:paraId="24CCAC15" w14:textId="77777777" w:rsidR="002554B7" w:rsidRPr="002554B7" w:rsidRDefault="002554B7" w:rsidP="002554B7"/>
    <w:p w14:paraId="1E8C74EA" w14:textId="77777777" w:rsidR="002554B7" w:rsidRPr="002554B7" w:rsidRDefault="002554B7" w:rsidP="002554B7"/>
    <w:p w14:paraId="4CB62C22" w14:textId="77777777" w:rsidR="002554B7" w:rsidRPr="002554B7" w:rsidRDefault="002554B7" w:rsidP="002554B7"/>
    <w:p w14:paraId="271DEA14" w14:textId="77777777" w:rsidR="002554B7" w:rsidRPr="002554B7" w:rsidRDefault="002554B7" w:rsidP="002554B7"/>
    <w:p w14:paraId="2B1C79EF" w14:textId="77777777" w:rsidR="002554B7" w:rsidRPr="002554B7" w:rsidRDefault="002554B7" w:rsidP="002554B7"/>
    <w:p w14:paraId="55EC060A" w14:textId="77777777" w:rsidR="002554B7" w:rsidRPr="002554B7" w:rsidRDefault="002554B7" w:rsidP="002554B7"/>
    <w:p w14:paraId="425272BB" w14:textId="77777777" w:rsidR="002554B7" w:rsidRPr="002554B7" w:rsidRDefault="002554B7" w:rsidP="002554B7"/>
    <w:p w14:paraId="099E3B9F" w14:textId="007E3880" w:rsidR="002554B7" w:rsidRDefault="002554B7" w:rsidP="002554B7">
      <w:pPr>
        <w:tabs>
          <w:tab w:val="left" w:pos="1182"/>
        </w:tabs>
      </w:pPr>
      <w:r>
        <w:tab/>
      </w:r>
    </w:p>
    <w:p w14:paraId="745CCBC4" w14:textId="77777777" w:rsidR="002554B7" w:rsidRDefault="002554B7" w:rsidP="002554B7"/>
    <w:p w14:paraId="6C432AF0" w14:textId="24EEB32F" w:rsidR="002554B7" w:rsidRPr="002554B7" w:rsidRDefault="002554B7" w:rsidP="002554B7">
      <w:pPr>
        <w:sectPr w:rsidR="002554B7" w:rsidRPr="002554B7" w:rsidSect="000957BA">
          <w:headerReference w:type="even" r:id="rId8"/>
          <w:headerReference w:type="default" r:id="rId9"/>
          <w:footerReference w:type="even" r:id="rId10"/>
          <w:footerReference w:type="default" r:id="rId11"/>
          <w:pgSz w:w="11906" w:h="16838"/>
          <w:pgMar w:top="1871" w:right="1418" w:bottom="1418" w:left="1418" w:header="1361" w:footer="737" w:gutter="0"/>
          <w:cols w:space="708"/>
          <w:docGrid w:linePitch="360"/>
        </w:sectPr>
      </w:pPr>
    </w:p>
    <w:p w14:paraId="67D32DB3" w14:textId="77777777" w:rsidR="000C6D41" w:rsidRDefault="000C6D41" w:rsidP="00436D77">
      <w:pPr>
        <w:pStyle w:val="Tabledesmatire"/>
      </w:pPr>
      <w:bookmarkStart w:id="0" w:name="_Toc532224215"/>
      <w:bookmarkStart w:id="1" w:name="_Toc532224466"/>
      <w:bookmarkStart w:id="2" w:name="_Toc532225015"/>
      <w:bookmarkStart w:id="3" w:name="_Toc532225059"/>
      <w:r w:rsidRPr="00AD4816">
        <w:lastRenderedPageBreak/>
        <w:t>Table des matières</w:t>
      </w:r>
      <w:bookmarkEnd w:id="0"/>
      <w:bookmarkEnd w:id="1"/>
      <w:bookmarkEnd w:id="2"/>
      <w:bookmarkEnd w:id="3"/>
    </w:p>
    <w:p w14:paraId="2B1916BE" w14:textId="1B92A6B2" w:rsidR="002773AF" w:rsidRDefault="007B6CD5">
      <w:pPr>
        <w:pStyle w:val="TM1"/>
        <w:rPr>
          <w:rFonts w:asciiTheme="minorHAnsi" w:eastAsiaTheme="minorEastAsia" w:hAnsiTheme="minorHAnsi"/>
          <w:noProof/>
          <w:color w:val="auto"/>
          <w:sz w:val="22"/>
          <w:lang w:eastAsia="fr-FR"/>
        </w:rPr>
      </w:pPr>
      <w:r>
        <w:fldChar w:fldCharType="begin"/>
      </w:r>
      <w:r>
        <w:instrText xml:space="preserve"> TOC \o "2-3" \h \z \t "Titre 1;1;Intro + Conclusion;1" </w:instrText>
      </w:r>
      <w:r>
        <w:fldChar w:fldCharType="separate"/>
      </w:r>
      <w:hyperlink r:id="rId12" w:anchor="_Toc40359765" w:history="1">
        <w:r w:rsidR="002773AF" w:rsidRPr="007C6D13">
          <w:rPr>
            <w:rStyle w:val="Lienhypertexte"/>
            <w:noProof/>
          </w:rPr>
          <w:t>Introduction</w:t>
        </w:r>
        <w:r w:rsidR="002773AF">
          <w:rPr>
            <w:noProof/>
            <w:webHidden/>
          </w:rPr>
          <w:tab/>
        </w:r>
        <w:r w:rsidR="002773AF">
          <w:rPr>
            <w:noProof/>
            <w:webHidden/>
          </w:rPr>
          <w:fldChar w:fldCharType="begin"/>
        </w:r>
        <w:r w:rsidR="002773AF">
          <w:rPr>
            <w:noProof/>
            <w:webHidden/>
          </w:rPr>
          <w:instrText xml:space="preserve"> PAGEREF _Toc40359765 \h </w:instrText>
        </w:r>
        <w:r w:rsidR="002773AF">
          <w:rPr>
            <w:noProof/>
            <w:webHidden/>
          </w:rPr>
        </w:r>
        <w:r w:rsidR="002773AF">
          <w:rPr>
            <w:noProof/>
            <w:webHidden/>
          </w:rPr>
          <w:fldChar w:fldCharType="separate"/>
        </w:r>
        <w:r w:rsidR="002773AF">
          <w:rPr>
            <w:noProof/>
            <w:webHidden/>
          </w:rPr>
          <w:t>3</w:t>
        </w:r>
        <w:r w:rsidR="002773AF">
          <w:rPr>
            <w:noProof/>
            <w:webHidden/>
          </w:rPr>
          <w:fldChar w:fldCharType="end"/>
        </w:r>
      </w:hyperlink>
    </w:p>
    <w:p w14:paraId="7C8A4ACA" w14:textId="18C570F9" w:rsidR="002773AF" w:rsidRDefault="00AF5B82">
      <w:pPr>
        <w:pStyle w:val="TM1"/>
        <w:rPr>
          <w:rFonts w:asciiTheme="minorHAnsi" w:eastAsiaTheme="minorEastAsia" w:hAnsiTheme="minorHAnsi"/>
          <w:noProof/>
          <w:color w:val="auto"/>
          <w:sz w:val="22"/>
          <w:lang w:eastAsia="fr-FR"/>
        </w:rPr>
      </w:pPr>
      <w:hyperlink w:anchor="_Toc40359766" w:history="1">
        <w:r w:rsidR="002773AF" w:rsidRPr="007C6D13">
          <w:rPr>
            <w:rStyle w:val="Lienhypertexte"/>
            <w:noProof/>
          </w:rPr>
          <w:t>Méthodologie</w:t>
        </w:r>
        <w:r w:rsidR="002773AF">
          <w:rPr>
            <w:noProof/>
            <w:webHidden/>
          </w:rPr>
          <w:tab/>
        </w:r>
        <w:r w:rsidR="002773AF">
          <w:rPr>
            <w:noProof/>
            <w:webHidden/>
          </w:rPr>
          <w:fldChar w:fldCharType="begin"/>
        </w:r>
        <w:r w:rsidR="002773AF">
          <w:rPr>
            <w:noProof/>
            <w:webHidden/>
          </w:rPr>
          <w:instrText xml:space="preserve"> PAGEREF _Toc40359766 \h </w:instrText>
        </w:r>
        <w:r w:rsidR="002773AF">
          <w:rPr>
            <w:noProof/>
            <w:webHidden/>
          </w:rPr>
        </w:r>
        <w:r w:rsidR="002773AF">
          <w:rPr>
            <w:noProof/>
            <w:webHidden/>
          </w:rPr>
          <w:fldChar w:fldCharType="separate"/>
        </w:r>
        <w:r w:rsidR="002773AF">
          <w:rPr>
            <w:noProof/>
            <w:webHidden/>
          </w:rPr>
          <w:t>4</w:t>
        </w:r>
        <w:r w:rsidR="002773AF">
          <w:rPr>
            <w:noProof/>
            <w:webHidden/>
          </w:rPr>
          <w:fldChar w:fldCharType="end"/>
        </w:r>
      </w:hyperlink>
    </w:p>
    <w:p w14:paraId="60642A6E" w14:textId="057B9EA3" w:rsidR="002773AF" w:rsidRDefault="00AF5B82">
      <w:pPr>
        <w:pStyle w:val="TM1"/>
        <w:rPr>
          <w:rFonts w:asciiTheme="minorHAnsi" w:eastAsiaTheme="minorEastAsia" w:hAnsiTheme="minorHAnsi"/>
          <w:noProof/>
          <w:color w:val="auto"/>
          <w:sz w:val="22"/>
          <w:lang w:eastAsia="fr-FR"/>
        </w:rPr>
      </w:pPr>
      <w:hyperlink w:anchor="_Toc40359767" w:history="1">
        <w:r w:rsidR="002773AF" w:rsidRPr="007C6D13">
          <w:rPr>
            <w:rStyle w:val="Lienhypertexte"/>
            <w:noProof/>
          </w:rPr>
          <w:t>Analyse de teknowlogy Group</w:t>
        </w:r>
        <w:r w:rsidR="002773AF">
          <w:rPr>
            <w:noProof/>
            <w:webHidden/>
          </w:rPr>
          <w:tab/>
        </w:r>
        <w:r w:rsidR="002773AF">
          <w:rPr>
            <w:noProof/>
            <w:webHidden/>
          </w:rPr>
          <w:fldChar w:fldCharType="begin"/>
        </w:r>
        <w:r w:rsidR="002773AF">
          <w:rPr>
            <w:noProof/>
            <w:webHidden/>
          </w:rPr>
          <w:instrText xml:space="preserve"> PAGEREF _Toc40359767 \h </w:instrText>
        </w:r>
        <w:r w:rsidR="002773AF">
          <w:rPr>
            <w:noProof/>
            <w:webHidden/>
          </w:rPr>
        </w:r>
        <w:r w:rsidR="002773AF">
          <w:rPr>
            <w:noProof/>
            <w:webHidden/>
          </w:rPr>
          <w:fldChar w:fldCharType="separate"/>
        </w:r>
        <w:r w:rsidR="002773AF">
          <w:rPr>
            <w:noProof/>
            <w:webHidden/>
          </w:rPr>
          <w:t>5</w:t>
        </w:r>
        <w:r w:rsidR="002773AF">
          <w:rPr>
            <w:noProof/>
            <w:webHidden/>
          </w:rPr>
          <w:fldChar w:fldCharType="end"/>
        </w:r>
      </w:hyperlink>
    </w:p>
    <w:p w14:paraId="7DBCB252" w14:textId="3553D96A" w:rsidR="002773AF" w:rsidRDefault="00AF5B82">
      <w:pPr>
        <w:pStyle w:val="TM1"/>
        <w:rPr>
          <w:rFonts w:asciiTheme="minorHAnsi" w:eastAsiaTheme="minorEastAsia" w:hAnsiTheme="minorHAnsi"/>
          <w:noProof/>
          <w:color w:val="auto"/>
          <w:sz w:val="22"/>
          <w:lang w:eastAsia="fr-FR"/>
        </w:rPr>
      </w:pPr>
      <w:hyperlink w:anchor="_Toc40359768" w:history="1">
        <w:r w:rsidR="002773AF" w:rsidRPr="007C6D13">
          <w:rPr>
            <w:rStyle w:val="Lienhypertexte"/>
            <w:noProof/>
          </w:rPr>
          <w:t>Les défis économiques et informatiques en un coup d'œil</w:t>
        </w:r>
        <w:r w:rsidR="002773AF">
          <w:rPr>
            <w:noProof/>
            <w:webHidden/>
          </w:rPr>
          <w:tab/>
        </w:r>
        <w:r w:rsidR="002773AF">
          <w:rPr>
            <w:noProof/>
            <w:webHidden/>
          </w:rPr>
          <w:fldChar w:fldCharType="begin"/>
        </w:r>
        <w:r w:rsidR="002773AF">
          <w:rPr>
            <w:noProof/>
            <w:webHidden/>
          </w:rPr>
          <w:instrText xml:space="preserve"> PAGEREF _Toc40359768 \h </w:instrText>
        </w:r>
        <w:r w:rsidR="002773AF">
          <w:rPr>
            <w:noProof/>
            <w:webHidden/>
          </w:rPr>
        </w:r>
        <w:r w:rsidR="002773AF">
          <w:rPr>
            <w:noProof/>
            <w:webHidden/>
          </w:rPr>
          <w:fldChar w:fldCharType="separate"/>
        </w:r>
        <w:r w:rsidR="002773AF">
          <w:rPr>
            <w:noProof/>
            <w:webHidden/>
          </w:rPr>
          <w:t>7</w:t>
        </w:r>
        <w:r w:rsidR="002773AF">
          <w:rPr>
            <w:noProof/>
            <w:webHidden/>
          </w:rPr>
          <w:fldChar w:fldCharType="end"/>
        </w:r>
      </w:hyperlink>
    </w:p>
    <w:p w14:paraId="4B11F75D" w14:textId="64A2ED0B" w:rsidR="002773AF" w:rsidRDefault="00AF5B82">
      <w:pPr>
        <w:pStyle w:val="TM2"/>
        <w:rPr>
          <w:rFonts w:asciiTheme="minorHAnsi" w:eastAsiaTheme="minorEastAsia" w:hAnsiTheme="minorHAnsi"/>
          <w:noProof/>
          <w:color w:val="auto"/>
          <w:sz w:val="22"/>
          <w:lang w:eastAsia="fr-FR"/>
        </w:rPr>
      </w:pPr>
      <w:hyperlink w:anchor="_Toc40359769" w:history="1">
        <w:r w:rsidR="002773AF" w:rsidRPr="007C6D13">
          <w:rPr>
            <w:rStyle w:val="Lienhypertexte"/>
            <w:noProof/>
          </w:rPr>
          <w:t>Les défis économiques</w:t>
        </w:r>
        <w:r w:rsidR="002773AF">
          <w:rPr>
            <w:noProof/>
            <w:webHidden/>
          </w:rPr>
          <w:tab/>
        </w:r>
        <w:r w:rsidR="002773AF">
          <w:rPr>
            <w:noProof/>
            <w:webHidden/>
          </w:rPr>
          <w:fldChar w:fldCharType="begin"/>
        </w:r>
        <w:r w:rsidR="002773AF">
          <w:rPr>
            <w:noProof/>
            <w:webHidden/>
          </w:rPr>
          <w:instrText xml:space="preserve"> PAGEREF _Toc40359769 \h </w:instrText>
        </w:r>
        <w:r w:rsidR="002773AF">
          <w:rPr>
            <w:noProof/>
            <w:webHidden/>
          </w:rPr>
        </w:r>
        <w:r w:rsidR="002773AF">
          <w:rPr>
            <w:noProof/>
            <w:webHidden/>
          </w:rPr>
          <w:fldChar w:fldCharType="separate"/>
        </w:r>
        <w:r w:rsidR="002773AF">
          <w:rPr>
            <w:noProof/>
            <w:webHidden/>
          </w:rPr>
          <w:t>8</w:t>
        </w:r>
        <w:r w:rsidR="002773AF">
          <w:rPr>
            <w:noProof/>
            <w:webHidden/>
          </w:rPr>
          <w:fldChar w:fldCharType="end"/>
        </w:r>
      </w:hyperlink>
    </w:p>
    <w:p w14:paraId="0B4B8321" w14:textId="7A500FBD" w:rsidR="002773AF" w:rsidRDefault="00AF5B82">
      <w:pPr>
        <w:pStyle w:val="TM2"/>
        <w:rPr>
          <w:rFonts w:asciiTheme="minorHAnsi" w:eastAsiaTheme="minorEastAsia" w:hAnsiTheme="minorHAnsi"/>
          <w:noProof/>
          <w:color w:val="auto"/>
          <w:sz w:val="22"/>
          <w:lang w:eastAsia="fr-FR"/>
        </w:rPr>
      </w:pPr>
      <w:hyperlink w:anchor="_Toc40359770" w:history="1">
        <w:r w:rsidR="002773AF" w:rsidRPr="007C6D13">
          <w:rPr>
            <w:rStyle w:val="Lienhypertexte"/>
            <w:noProof/>
          </w:rPr>
          <w:t>Les défis informatiques</w:t>
        </w:r>
        <w:r w:rsidR="002773AF">
          <w:rPr>
            <w:noProof/>
            <w:webHidden/>
          </w:rPr>
          <w:tab/>
        </w:r>
        <w:r w:rsidR="002773AF">
          <w:rPr>
            <w:noProof/>
            <w:webHidden/>
          </w:rPr>
          <w:fldChar w:fldCharType="begin"/>
        </w:r>
        <w:r w:rsidR="002773AF">
          <w:rPr>
            <w:noProof/>
            <w:webHidden/>
          </w:rPr>
          <w:instrText xml:space="preserve"> PAGEREF _Toc40359770 \h </w:instrText>
        </w:r>
        <w:r w:rsidR="002773AF">
          <w:rPr>
            <w:noProof/>
            <w:webHidden/>
          </w:rPr>
        </w:r>
        <w:r w:rsidR="002773AF">
          <w:rPr>
            <w:noProof/>
            <w:webHidden/>
          </w:rPr>
          <w:fldChar w:fldCharType="separate"/>
        </w:r>
        <w:r w:rsidR="002773AF">
          <w:rPr>
            <w:noProof/>
            <w:webHidden/>
          </w:rPr>
          <w:t>9</w:t>
        </w:r>
        <w:r w:rsidR="002773AF">
          <w:rPr>
            <w:noProof/>
            <w:webHidden/>
          </w:rPr>
          <w:fldChar w:fldCharType="end"/>
        </w:r>
      </w:hyperlink>
    </w:p>
    <w:p w14:paraId="6AF24262" w14:textId="39C4596C" w:rsidR="002773AF" w:rsidRDefault="00AF5B82">
      <w:pPr>
        <w:pStyle w:val="TM2"/>
        <w:rPr>
          <w:rFonts w:asciiTheme="minorHAnsi" w:eastAsiaTheme="minorEastAsia" w:hAnsiTheme="minorHAnsi"/>
          <w:noProof/>
          <w:color w:val="auto"/>
          <w:sz w:val="22"/>
          <w:lang w:eastAsia="fr-FR"/>
        </w:rPr>
      </w:pPr>
      <w:hyperlink w:anchor="_Toc40359771" w:history="1">
        <w:r w:rsidR="002773AF" w:rsidRPr="007C6D13">
          <w:rPr>
            <w:rStyle w:val="Lienhypertexte"/>
            <w:noProof/>
          </w:rPr>
          <w:t>Dépenses et projets informatiques</w:t>
        </w:r>
        <w:r w:rsidR="002773AF">
          <w:rPr>
            <w:noProof/>
            <w:webHidden/>
          </w:rPr>
          <w:tab/>
        </w:r>
        <w:r w:rsidR="002773AF">
          <w:rPr>
            <w:noProof/>
            <w:webHidden/>
          </w:rPr>
          <w:fldChar w:fldCharType="begin"/>
        </w:r>
        <w:r w:rsidR="002773AF">
          <w:rPr>
            <w:noProof/>
            <w:webHidden/>
          </w:rPr>
          <w:instrText xml:space="preserve"> PAGEREF _Toc40359771 \h </w:instrText>
        </w:r>
        <w:r w:rsidR="002773AF">
          <w:rPr>
            <w:noProof/>
            <w:webHidden/>
          </w:rPr>
        </w:r>
        <w:r w:rsidR="002773AF">
          <w:rPr>
            <w:noProof/>
            <w:webHidden/>
          </w:rPr>
          <w:fldChar w:fldCharType="separate"/>
        </w:r>
        <w:r w:rsidR="002773AF">
          <w:rPr>
            <w:noProof/>
            <w:webHidden/>
          </w:rPr>
          <w:t>10</w:t>
        </w:r>
        <w:r w:rsidR="002773AF">
          <w:rPr>
            <w:noProof/>
            <w:webHidden/>
          </w:rPr>
          <w:fldChar w:fldCharType="end"/>
        </w:r>
      </w:hyperlink>
    </w:p>
    <w:p w14:paraId="6AE988AF" w14:textId="1925FE18" w:rsidR="002773AF" w:rsidRDefault="00AF5B82">
      <w:pPr>
        <w:pStyle w:val="TM1"/>
        <w:rPr>
          <w:rFonts w:asciiTheme="minorHAnsi" w:eastAsiaTheme="minorEastAsia" w:hAnsiTheme="minorHAnsi"/>
          <w:noProof/>
          <w:color w:val="auto"/>
          <w:sz w:val="22"/>
          <w:lang w:eastAsia="fr-FR"/>
        </w:rPr>
      </w:pPr>
      <w:hyperlink w:anchor="_Toc40359772" w:history="1">
        <w:r w:rsidR="002773AF" w:rsidRPr="007C6D13">
          <w:rPr>
            <w:rStyle w:val="Lienhypertexte"/>
            <w:noProof/>
          </w:rPr>
          <w:t>Analyse approfondie : utilisation des plates-formes d'application, investissements et sensibilisation à l'innovation</w:t>
        </w:r>
        <w:r w:rsidR="002773AF">
          <w:rPr>
            <w:noProof/>
            <w:webHidden/>
          </w:rPr>
          <w:tab/>
        </w:r>
        <w:r w:rsidR="002773AF">
          <w:rPr>
            <w:noProof/>
            <w:webHidden/>
          </w:rPr>
          <w:fldChar w:fldCharType="begin"/>
        </w:r>
        <w:r w:rsidR="002773AF">
          <w:rPr>
            <w:noProof/>
            <w:webHidden/>
          </w:rPr>
          <w:instrText xml:space="preserve"> PAGEREF _Toc40359772 \h </w:instrText>
        </w:r>
        <w:r w:rsidR="002773AF">
          <w:rPr>
            <w:noProof/>
            <w:webHidden/>
          </w:rPr>
        </w:r>
        <w:r w:rsidR="002773AF">
          <w:rPr>
            <w:noProof/>
            <w:webHidden/>
          </w:rPr>
          <w:fldChar w:fldCharType="separate"/>
        </w:r>
        <w:r w:rsidR="002773AF">
          <w:rPr>
            <w:noProof/>
            <w:webHidden/>
          </w:rPr>
          <w:t>14</w:t>
        </w:r>
        <w:r w:rsidR="002773AF">
          <w:rPr>
            <w:noProof/>
            <w:webHidden/>
          </w:rPr>
          <w:fldChar w:fldCharType="end"/>
        </w:r>
      </w:hyperlink>
    </w:p>
    <w:p w14:paraId="1C2D8EBF" w14:textId="750532AF" w:rsidR="002773AF" w:rsidRDefault="00AF5B82">
      <w:pPr>
        <w:pStyle w:val="TM2"/>
        <w:rPr>
          <w:rFonts w:asciiTheme="minorHAnsi" w:eastAsiaTheme="minorEastAsia" w:hAnsiTheme="minorHAnsi"/>
          <w:noProof/>
          <w:color w:val="auto"/>
          <w:sz w:val="22"/>
          <w:lang w:eastAsia="fr-FR"/>
        </w:rPr>
      </w:pPr>
      <w:hyperlink w:anchor="_Toc40359773" w:history="1">
        <w:r w:rsidR="002773AF" w:rsidRPr="007C6D13">
          <w:rPr>
            <w:rStyle w:val="Lienhypertexte"/>
            <w:noProof/>
          </w:rPr>
          <w:t>Utilisation des plateformes d'application</w:t>
        </w:r>
        <w:r w:rsidR="002773AF">
          <w:rPr>
            <w:noProof/>
            <w:webHidden/>
          </w:rPr>
          <w:tab/>
        </w:r>
        <w:r w:rsidR="002773AF">
          <w:rPr>
            <w:noProof/>
            <w:webHidden/>
          </w:rPr>
          <w:fldChar w:fldCharType="begin"/>
        </w:r>
        <w:r w:rsidR="002773AF">
          <w:rPr>
            <w:noProof/>
            <w:webHidden/>
          </w:rPr>
          <w:instrText xml:space="preserve"> PAGEREF _Toc40359773 \h </w:instrText>
        </w:r>
        <w:r w:rsidR="002773AF">
          <w:rPr>
            <w:noProof/>
            <w:webHidden/>
          </w:rPr>
        </w:r>
        <w:r w:rsidR="002773AF">
          <w:rPr>
            <w:noProof/>
            <w:webHidden/>
          </w:rPr>
          <w:fldChar w:fldCharType="separate"/>
        </w:r>
        <w:r w:rsidR="002773AF">
          <w:rPr>
            <w:noProof/>
            <w:webHidden/>
          </w:rPr>
          <w:t>15</w:t>
        </w:r>
        <w:r w:rsidR="002773AF">
          <w:rPr>
            <w:noProof/>
            <w:webHidden/>
          </w:rPr>
          <w:fldChar w:fldCharType="end"/>
        </w:r>
      </w:hyperlink>
    </w:p>
    <w:p w14:paraId="1ACA01E4" w14:textId="3060EFF5" w:rsidR="002773AF" w:rsidRDefault="00AF5B82">
      <w:pPr>
        <w:pStyle w:val="TM2"/>
        <w:rPr>
          <w:rFonts w:asciiTheme="minorHAnsi" w:eastAsiaTheme="minorEastAsia" w:hAnsiTheme="minorHAnsi"/>
          <w:noProof/>
          <w:color w:val="auto"/>
          <w:sz w:val="22"/>
          <w:lang w:eastAsia="fr-FR"/>
        </w:rPr>
      </w:pPr>
      <w:hyperlink w:anchor="_Toc40359774" w:history="1">
        <w:r w:rsidR="002773AF" w:rsidRPr="007C6D13">
          <w:rPr>
            <w:rStyle w:val="Lienhypertexte"/>
            <w:noProof/>
          </w:rPr>
          <w:t>Approche de modernisation des plateformes d'application</w:t>
        </w:r>
        <w:r w:rsidR="002773AF">
          <w:rPr>
            <w:noProof/>
            <w:webHidden/>
          </w:rPr>
          <w:tab/>
        </w:r>
        <w:r w:rsidR="002773AF">
          <w:rPr>
            <w:noProof/>
            <w:webHidden/>
          </w:rPr>
          <w:fldChar w:fldCharType="begin"/>
        </w:r>
        <w:r w:rsidR="002773AF">
          <w:rPr>
            <w:noProof/>
            <w:webHidden/>
          </w:rPr>
          <w:instrText xml:space="preserve"> PAGEREF _Toc40359774 \h </w:instrText>
        </w:r>
        <w:r w:rsidR="002773AF">
          <w:rPr>
            <w:noProof/>
            <w:webHidden/>
          </w:rPr>
        </w:r>
        <w:r w:rsidR="002773AF">
          <w:rPr>
            <w:noProof/>
            <w:webHidden/>
          </w:rPr>
          <w:fldChar w:fldCharType="separate"/>
        </w:r>
        <w:r w:rsidR="002773AF">
          <w:rPr>
            <w:noProof/>
            <w:webHidden/>
          </w:rPr>
          <w:t>17</w:t>
        </w:r>
        <w:r w:rsidR="002773AF">
          <w:rPr>
            <w:noProof/>
            <w:webHidden/>
          </w:rPr>
          <w:fldChar w:fldCharType="end"/>
        </w:r>
      </w:hyperlink>
    </w:p>
    <w:p w14:paraId="52B74CC3" w14:textId="634D3EEA" w:rsidR="002773AF" w:rsidRDefault="00AF5B82">
      <w:pPr>
        <w:pStyle w:val="TM2"/>
        <w:rPr>
          <w:rFonts w:asciiTheme="minorHAnsi" w:eastAsiaTheme="minorEastAsia" w:hAnsiTheme="minorHAnsi"/>
          <w:noProof/>
          <w:color w:val="auto"/>
          <w:sz w:val="22"/>
          <w:lang w:eastAsia="fr-FR"/>
        </w:rPr>
      </w:pPr>
      <w:hyperlink w:anchor="_Toc40359775" w:history="1">
        <w:r w:rsidR="002773AF" w:rsidRPr="007C6D13">
          <w:rPr>
            <w:rStyle w:val="Lienhypertexte"/>
            <w:noProof/>
          </w:rPr>
          <w:t>Déclarations sur la stratégie d'application métier</w:t>
        </w:r>
        <w:r w:rsidR="002773AF">
          <w:rPr>
            <w:noProof/>
            <w:webHidden/>
          </w:rPr>
          <w:tab/>
        </w:r>
        <w:r w:rsidR="002773AF">
          <w:rPr>
            <w:noProof/>
            <w:webHidden/>
          </w:rPr>
          <w:fldChar w:fldCharType="begin"/>
        </w:r>
        <w:r w:rsidR="002773AF">
          <w:rPr>
            <w:noProof/>
            <w:webHidden/>
          </w:rPr>
          <w:instrText xml:space="preserve"> PAGEREF _Toc40359775 \h </w:instrText>
        </w:r>
        <w:r w:rsidR="002773AF">
          <w:rPr>
            <w:noProof/>
            <w:webHidden/>
          </w:rPr>
        </w:r>
        <w:r w:rsidR="002773AF">
          <w:rPr>
            <w:noProof/>
            <w:webHidden/>
          </w:rPr>
          <w:fldChar w:fldCharType="separate"/>
        </w:r>
        <w:r w:rsidR="002773AF">
          <w:rPr>
            <w:noProof/>
            <w:webHidden/>
          </w:rPr>
          <w:t>18</w:t>
        </w:r>
        <w:r w:rsidR="002773AF">
          <w:rPr>
            <w:noProof/>
            <w:webHidden/>
          </w:rPr>
          <w:fldChar w:fldCharType="end"/>
        </w:r>
      </w:hyperlink>
    </w:p>
    <w:p w14:paraId="5D08B2E0" w14:textId="6BF8F82F" w:rsidR="002773AF" w:rsidRDefault="00AF5B82">
      <w:pPr>
        <w:pStyle w:val="TM2"/>
        <w:rPr>
          <w:rFonts w:asciiTheme="minorHAnsi" w:eastAsiaTheme="minorEastAsia" w:hAnsiTheme="minorHAnsi"/>
          <w:noProof/>
          <w:color w:val="auto"/>
          <w:sz w:val="22"/>
          <w:lang w:eastAsia="fr-FR"/>
        </w:rPr>
      </w:pPr>
      <w:hyperlink w:anchor="_Toc40359776" w:history="1">
        <w:r w:rsidR="002773AF" w:rsidRPr="007C6D13">
          <w:rPr>
            <w:rStyle w:val="Lienhypertexte"/>
            <w:noProof/>
          </w:rPr>
          <w:t>Développement des investissements dans les plateformes d'application</w:t>
        </w:r>
        <w:r w:rsidR="002773AF">
          <w:rPr>
            <w:noProof/>
            <w:webHidden/>
          </w:rPr>
          <w:tab/>
        </w:r>
        <w:r w:rsidR="002773AF">
          <w:rPr>
            <w:noProof/>
            <w:webHidden/>
          </w:rPr>
          <w:fldChar w:fldCharType="begin"/>
        </w:r>
        <w:r w:rsidR="002773AF">
          <w:rPr>
            <w:noProof/>
            <w:webHidden/>
          </w:rPr>
          <w:instrText xml:space="preserve"> PAGEREF _Toc40359776 \h </w:instrText>
        </w:r>
        <w:r w:rsidR="002773AF">
          <w:rPr>
            <w:noProof/>
            <w:webHidden/>
          </w:rPr>
        </w:r>
        <w:r w:rsidR="002773AF">
          <w:rPr>
            <w:noProof/>
            <w:webHidden/>
          </w:rPr>
          <w:fldChar w:fldCharType="separate"/>
        </w:r>
        <w:r w:rsidR="002773AF">
          <w:rPr>
            <w:noProof/>
            <w:webHidden/>
          </w:rPr>
          <w:t>19</w:t>
        </w:r>
        <w:r w:rsidR="002773AF">
          <w:rPr>
            <w:noProof/>
            <w:webHidden/>
          </w:rPr>
          <w:fldChar w:fldCharType="end"/>
        </w:r>
      </w:hyperlink>
    </w:p>
    <w:p w14:paraId="31C313A4" w14:textId="06525C4A" w:rsidR="002773AF" w:rsidRDefault="00AF5B82">
      <w:pPr>
        <w:pStyle w:val="TM2"/>
        <w:rPr>
          <w:rFonts w:asciiTheme="minorHAnsi" w:eastAsiaTheme="minorEastAsia" w:hAnsiTheme="minorHAnsi"/>
          <w:noProof/>
          <w:color w:val="auto"/>
          <w:sz w:val="22"/>
          <w:lang w:eastAsia="fr-FR"/>
        </w:rPr>
      </w:pPr>
      <w:hyperlink w:anchor="_Toc40359777" w:history="1">
        <w:r w:rsidR="002773AF" w:rsidRPr="007C6D13">
          <w:rPr>
            <w:rStyle w:val="Lienhypertexte"/>
            <w:noProof/>
          </w:rPr>
          <w:t>Investissements prévus pour améliorer les applications métier</w:t>
        </w:r>
        <w:r w:rsidR="002773AF">
          <w:rPr>
            <w:noProof/>
            <w:webHidden/>
          </w:rPr>
          <w:tab/>
        </w:r>
        <w:r w:rsidR="002773AF">
          <w:rPr>
            <w:noProof/>
            <w:webHidden/>
          </w:rPr>
          <w:fldChar w:fldCharType="begin"/>
        </w:r>
        <w:r w:rsidR="002773AF">
          <w:rPr>
            <w:noProof/>
            <w:webHidden/>
          </w:rPr>
          <w:instrText xml:space="preserve"> PAGEREF _Toc40359777 \h </w:instrText>
        </w:r>
        <w:r w:rsidR="002773AF">
          <w:rPr>
            <w:noProof/>
            <w:webHidden/>
          </w:rPr>
        </w:r>
        <w:r w:rsidR="002773AF">
          <w:rPr>
            <w:noProof/>
            <w:webHidden/>
          </w:rPr>
          <w:fldChar w:fldCharType="separate"/>
        </w:r>
        <w:r w:rsidR="002773AF">
          <w:rPr>
            <w:noProof/>
            <w:webHidden/>
          </w:rPr>
          <w:t>20</w:t>
        </w:r>
        <w:r w:rsidR="002773AF">
          <w:rPr>
            <w:noProof/>
            <w:webHidden/>
          </w:rPr>
          <w:fldChar w:fldCharType="end"/>
        </w:r>
      </w:hyperlink>
    </w:p>
    <w:p w14:paraId="23D5535F" w14:textId="7C9FD7F4" w:rsidR="002773AF" w:rsidRDefault="00AF5B82">
      <w:pPr>
        <w:pStyle w:val="TM1"/>
        <w:rPr>
          <w:rFonts w:asciiTheme="minorHAnsi" w:eastAsiaTheme="minorEastAsia" w:hAnsiTheme="minorHAnsi"/>
          <w:noProof/>
          <w:color w:val="auto"/>
          <w:sz w:val="22"/>
          <w:lang w:eastAsia="fr-FR"/>
        </w:rPr>
      </w:pPr>
      <w:hyperlink r:id="rId13" w:anchor="_Toc40359778" w:history="1">
        <w:r w:rsidR="002773AF" w:rsidRPr="007C6D13">
          <w:rPr>
            <w:rStyle w:val="Lienhypertexte"/>
            <w:noProof/>
          </w:rPr>
          <w:t>Conclusion</w:t>
        </w:r>
        <w:r w:rsidR="002773AF">
          <w:rPr>
            <w:noProof/>
            <w:webHidden/>
          </w:rPr>
          <w:tab/>
        </w:r>
        <w:r w:rsidR="002773AF">
          <w:rPr>
            <w:noProof/>
            <w:webHidden/>
          </w:rPr>
          <w:fldChar w:fldCharType="begin"/>
        </w:r>
        <w:r w:rsidR="002773AF">
          <w:rPr>
            <w:noProof/>
            <w:webHidden/>
          </w:rPr>
          <w:instrText xml:space="preserve"> PAGEREF _Toc40359778 \h </w:instrText>
        </w:r>
        <w:r w:rsidR="002773AF">
          <w:rPr>
            <w:noProof/>
            <w:webHidden/>
          </w:rPr>
        </w:r>
        <w:r w:rsidR="002773AF">
          <w:rPr>
            <w:noProof/>
            <w:webHidden/>
          </w:rPr>
          <w:fldChar w:fldCharType="separate"/>
        </w:r>
        <w:r w:rsidR="002773AF">
          <w:rPr>
            <w:noProof/>
            <w:webHidden/>
          </w:rPr>
          <w:t>21</w:t>
        </w:r>
        <w:r w:rsidR="002773AF">
          <w:rPr>
            <w:noProof/>
            <w:webHidden/>
          </w:rPr>
          <w:fldChar w:fldCharType="end"/>
        </w:r>
      </w:hyperlink>
    </w:p>
    <w:p w14:paraId="36CA0DD3" w14:textId="02A2096C" w:rsidR="007778B4" w:rsidRDefault="007B6CD5" w:rsidP="007B6CD5">
      <w:r>
        <w:rPr>
          <w:rFonts w:ascii="Arial" w:hAnsi="Arial"/>
          <w:color w:val="003E7D" w:themeColor="text2"/>
          <w:sz w:val="24"/>
        </w:rPr>
        <w:fldChar w:fldCharType="end"/>
      </w:r>
    </w:p>
    <w:p w14:paraId="00811EC3" w14:textId="2E44108C" w:rsidR="007778B4" w:rsidRDefault="007778B4" w:rsidP="007778B4"/>
    <w:p w14:paraId="043BA467" w14:textId="7F1EB937" w:rsidR="00475A7A" w:rsidRDefault="00475A7A" w:rsidP="007778B4"/>
    <w:p w14:paraId="58B45CDA" w14:textId="1A5B0A5D" w:rsidR="00475A7A" w:rsidRDefault="00475A7A" w:rsidP="007778B4"/>
    <w:p w14:paraId="31A94C3B" w14:textId="05894DC3" w:rsidR="00475A7A" w:rsidRDefault="00475A7A" w:rsidP="007778B4"/>
    <w:p w14:paraId="7AF67D35" w14:textId="5D2E5E34" w:rsidR="006B1151" w:rsidRDefault="006B1151" w:rsidP="007778B4"/>
    <w:p w14:paraId="56E0C5C9" w14:textId="08108225" w:rsidR="006B1151" w:rsidRDefault="006B1151" w:rsidP="007778B4"/>
    <w:p w14:paraId="06D3882A" w14:textId="36ECE159" w:rsidR="006B1151" w:rsidRDefault="006B1151" w:rsidP="007778B4"/>
    <w:p w14:paraId="728F80C3" w14:textId="77777777" w:rsidR="00AD4816" w:rsidRDefault="00FF71F5" w:rsidP="00436D77">
      <w:pPr>
        <w:pStyle w:val="Tabledesmatire"/>
      </w:pPr>
      <w:r>
        <w:t>Caractéristiques du document</w:t>
      </w:r>
    </w:p>
    <w:p w14:paraId="492795EE" w14:textId="77777777" w:rsidR="009002BA" w:rsidRDefault="009002BA" w:rsidP="009002BA">
      <w:pPr>
        <w:pStyle w:val="Infodoc"/>
        <w:ind w:left="2127" w:hanging="2127"/>
      </w:pPr>
      <w:r>
        <w:t xml:space="preserve">Auteur : </w:t>
      </w:r>
      <w:r>
        <w:tab/>
        <w:t>Sabrina Donatelli (sdonatelli@teknowlogy.com)</w:t>
      </w:r>
    </w:p>
    <w:p w14:paraId="0EAFAA8C" w14:textId="77777777" w:rsidR="009002BA" w:rsidRDefault="009002BA" w:rsidP="009002BA">
      <w:pPr>
        <w:pStyle w:val="Infodoc"/>
        <w:ind w:left="2127" w:hanging="2127"/>
      </w:pPr>
      <w:r>
        <w:t xml:space="preserve">Co-auteurs : </w:t>
      </w:r>
      <w:r>
        <w:tab/>
        <w:t>Frank Niemann (</w:t>
      </w:r>
      <w:r w:rsidRPr="007D4107">
        <w:t>fniemann@teknowlogy.com</w:t>
      </w:r>
      <w:r>
        <w:t>)</w:t>
      </w:r>
    </w:p>
    <w:p w14:paraId="042E8398" w14:textId="77777777" w:rsidR="009002BA" w:rsidRPr="00C5610D" w:rsidRDefault="009002BA" w:rsidP="009002BA">
      <w:pPr>
        <w:pStyle w:val="Infodoc"/>
        <w:ind w:left="2127" w:hanging="2127"/>
      </w:pPr>
      <w:r w:rsidRPr="00C5610D">
        <w:t>Couverture :</w:t>
      </w:r>
      <w:r w:rsidRPr="00C5610D">
        <w:tab/>
      </w:r>
      <w:r>
        <w:t>Monde</w:t>
      </w:r>
    </w:p>
    <w:p w14:paraId="077B23AE" w14:textId="77777777" w:rsidR="009002BA" w:rsidRDefault="009002BA" w:rsidP="009002BA">
      <w:pPr>
        <w:pStyle w:val="Infodoc"/>
        <w:ind w:left="2127" w:hanging="2127"/>
      </w:pPr>
      <w:r w:rsidRPr="00C5610D">
        <w:t>P</w:t>
      </w:r>
      <w:r>
        <w:t>ublication :</w:t>
      </w:r>
      <w:r>
        <w:tab/>
        <w:t>Février 2020</w:t>
      </w:r>
    </w:p>
    <w:p w14:paraId="6B613404" w14:textId="49F5DD72" w:rsidR="009B678D" w:rsidRDefault="009002BA" w:rsidP="00D2172A">
      <w:pPr>
        <w:pStyle w:val="Infodoc"/>
        <w:ind w:left="2127" w:hanging="2127"/>
      </w:pPr>
      <w:r>
        <w:t>Mise en ligne :</w:t>
      </w:r>
      <w:r>
        <w:tab/>
      </w:r>
      <w:r w:rsidR="009A14D7">
        <w:t>Juin</w:t>
      </w:r>
      <w:r>
        <w:t xml:space="preserve"> 2020</w:t>
      </w:r>
    </w:p>
    <w:p w14:paraId="304D7EED" w14:textId="40006CF8" w:rsidR="00D2172A" w:rsidRPr="008C2B71" w:rsidRDefault="00D2172A" w:rsidP="000C23AE">
      <w:pPr>
        <w:sectPr w:rsidR="00D2172A" w:rsidRPr="008C2B71" w:rsidSect="000957BA">
          <w:headerReference w:type="even" r:id="rId14"/>
          <w:headerReference w:type="default" r:id="rId15"/>
          <w:footerReference w:type="even" r:id="rId16"/>
          <w:footerReference w:type="default" r:id="rId17"/>
          <w:pgSz w:w="11906" w:h="16838"/>
          <w:pgMar w:top="1417" w:right="1417" w:bottom="1417" w:left="1417" w:header="1389" w:footer="708" w:gutter="0"/>
          <w:cols w:space="708"/>
          <w:docGrid w:linePitch="360"/>
        </w:sectPr>
      </w:pPr>
    </w:p>
    <w:p w14:paraId="6B110696" w14:textId="14048BF8" w:rsidR="009002BA" w:rsidRDefault="009002BA" w:rsidP="009002BA">
      <w:pPr>
        <w:pStyle w:val="Instruction"/>
        <w:spacing w:line="240" w:lineRule="exact"/>
      </w:pPr>
      <w:bookmarkStart w:id="5" w:name="_Hlk39582039"/>
      <w:r>
        <w:rPr>
          <w:noProof/>
        </w:rPr>
        <w:lastRenderedPageBreak/>
        <mc:AlternateContent>
          <mc:Choice Requires="wps">
            <w:drawing>
              <wp:anchor distT="0" distB="0" distL="114300" distR="114300" simplePos="0" relativeHeight="251740159" behindDoc="0" locked="0" layoutInCell="1" allowOverlap="1" wp14:anchorId="36C68E98" wp14:editId="7A593B8D">
                <wp:simplePos x="0" y="0"/>
                <wp:positionH relativeFrom="column">
                  <wp:posOffset>3455987</wp:posOffset>
                </wp:positionH>
                <wp:positionV relativeFrom="paragraph">
                  <wp:posOffset>830263</wp:posOffset>
                </wp:positionV>
                <wp:extent cx="2743158" cy="482650"/>
                <wp:effectExtent l="0" t="0" r="0" b="0"/>
                <wp:wrapNone/>
                <wp:docPr id="174" name="Zone de texte 28"/>
                <wp:cNvGraphicFramePr/>
                <a:graphic xmlns:a="http://schemas.openxmlformats.org/drawingml/2006/main">
                  <a:graphicData uri="http://schemas.microsoft.com/office/word/2010/wordprocessingShape">
                    <wps:wsp>
                      <wps:cNvSpPr txBox="1"/>
                      <wps:spPr>
                        <a:xfrm rot="5400000">
                          <a:off x="0" y="0"/>
                          <a:ext cx="2743158" cy="482650"/>
                        </a:xfrm>
                        <a:prstGeom prst="rect">
                          <a:avLst/>
                        </a:prstGeom>
                        <a:noFill/>
                        <a:ln w="6350">
                          <a:noFill/>
                        </a:ln>
                      </wps:spPr>
                      <wps:txbx>
                        <w:txbxContent>
                          <w:p w14:paraId="5E2275E0" w14:textId="77777777" w:rsidR="009002BA" w:rsidRPr="007B6CD5" w:rsidRDefault="009002BA" w:rsidP="009002BA">
                            <w:pPr>
                              <w:pStyle w:val="IntroConclusion"/>
                            </w:pPr>
                            <w:bookmarkStart w:id="6" w:name="_Toc37076292"/>
                            <w:bookmarkStart w:id="7" w:name="_Toc40359765"/>
                            <w:r w:rsidRPr="007B6CD5">
                              <w:t>Introduction</w:t>
                            </w:r>
                            <w:bookmarkEnd w:id="6"/>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C68E98" id="_x0000_t202" coordsize="21600,21600" o:spt="202" path="m,l,21600r21600,l21600,xe">
                <v:stroke joinstyle="miter"/>
                <v:path gradientshapeok="t" o:connecttype="rect"/>
              </v:shapetype>
              <v:shape id="Zone de texte 28" o:spid="_x0000_s1026" type="#_x0000_t202" style="position:absolute;left:0;text-align:left;margin-left:272.1pt;margin-top:65.4pt;width:3in;height:38pt;rotation:90;z-index:251740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" filled="f" stroked="f" strokeweight=".5pt">
                <v:textbox>
                  <w:txbxContent>
                    <w:p w14:paraId="5E2275E0" w14:textId="77777777" w:rsidR="009002BA" w:rsidRPr="007B6CD5" w:rsidRDefault="009002BA" w:rsidP="009002BA">
                      <w:pPr>
                        <w:pStyle w:val="IntroConclusion"/>
                      </w:pPr>
                      <w:bookmarkStart w:id="8" w:name="_Toc37076292"/>
                      <w:bookmarkStart w:id="9" w:name="_Toc40359765"/>
                      <w:r w:rsidRPr="007B6CD5">
                        <w:t>Introduction</w:t>
                      </w:r>
                      <w:bookmarkEnd w:id="8"/>
                      <w:bookmarkEnd w:id="9"/>
                    </w:p>
                  </w:txbxContent>
                </v:textbox>
              </v:shape>
            </w:pict>
          </mc:Fallback>
        </mc:AlternateContent>
      </w:r>
      <w:r w:rsidRPr="005D1000">
        <w:rPr>
          <w:rFonts w:ascii="Arial" w:eastAsiaTheme="minorEastAsia" w:hAnsi="Arial" w:cs="Arial"/>
          <w:color w:val="41505D" w:themeColor="background2"/>
          <w:spacing w:val="15"/>
          <w:szCs w:val="22"/>
        </w:rPr>
        <w:t xml:space="preserve">Afin de fournir des indications sur un paysage informatique hautement dynamique, teknowlogy </w:t>
      </w:r>
      <w:r>
        <w:rPr>
          <w:rFonts w:ascii="Arial" w:eastAsiaTheme="minorEastAsia" w:hAnsi="Arial" w:cs="Arial"/>
          <w:color w:val="41505D" w:themeColor="background2"/>
          <w:spacing w:val="15"/>
          <w:szCs w:val="22"/>
        </w:rPr>
        <w:t xml:space="preserve">Group </w:t>
      </w:r>
      <w:r w:rsidRPr="005D1000">
        <w:rPr>
          <w:rFonts w:ascii="Arial" w:eastAsiaTheme="minorEastAsia" w:hAnsi="Arial" w:cs="Arial"/>
          <w:color w:val="41505D" w:themeColor="background2"/>
          <w:spacing w:val="15"/>
          <w:szCs w:val="22"/>
        </w:rPr>
        <w:t xml:space="preserve">a réalisé l'édition </w:t>
      </w:r>
      <w:r w:rsidRPr="005D1000">
        <w:rPr>
          <w:rFonts w:ascii="Arial" w:eastAsiaTheme="minorEastAsia" w:hAnsi="Arial" w:cs="Arial"/>
          <w:b/>
          <w:bCs/>
          <w:color w:val="41505D" w:themeColor="background2"/>
          <w:spacing w:val="15"/>
          <w:szCs w:val="22"/>
        </w:rPr>
        <w:t>2019</w:t>
      </w:r>
      <w:r w:rsidRPr="005D1000">
        <w:rPr>
          <w:rFonts w:ascii="Arial" w:eastAsiaTheme="minorEastAsia" w:hAnsi="Arial" w:cs="Arial"/>
          <w:color w:val="41505D" w:themeColor="background2"/>
          <w:spacing w:val="15"/>
          <w:szCs w:val="22"/>
        </w:rPr>
        <w:t xml:space="preserve"> de son enquête annuelle </w:t>
      </w:r>
      <w:r>
        <w:rPr>
          <w:rFonts w:ascii="Arial" w:eastAsiaTheme="minorEastAsia" w:hAnsi="Arial" w:cs="Arial"/>
          <w:color w:val="41505D" w:themeColor="background2"/>
          <w:spacing w:val="15"/>
          <w:szCs w:val="22"/>
        </w:rPr>
        <w:t>« </w:t>
      </w:r>
      <w:r w:rsidRPr="005D1000">
        <w:rPr>
          <w:rFonts w:ascii="Arial" w:eastAsiaTheme="minorEastAsia" w:hAnsi="Arial" w:cs="Arial"/>
          <w:color w:val="41505D" w:themeColor="background2"/>
          <w:spacing w:val="15"/>
          <w:szCs w:val="22"/>
        </w:rPr>
        <w:t>SITSI® CxO Investment Survey</w:t>
      </w:r>
      <w:r>
        <w:rPr>
          <w:rFonts w:ascii="Arial" w:eastAsiaTheme="minorEastAsia" w:hAnsi="Arial" w:cs="Arial"/>
          <w:color w:val="41505D" w:themeColor="background2"/>
          <w:spacing w:val="15"/>
          <w:szCs w:val="22"/>
        </w:rPr>
        <w:t> »</w:t>
      </w:r>
      <w:r w:rsidRPr="005D1000">
        <w:rPr>
          <w:rFonts w:ascii="Arial" w:eastAsiaTheme="minorEastAsia" w:hAnsi="Arial" w:cs="Arial"/>
          <w:color w:val="41505D" w:themeColor="background2"/>
          <w:spacing w:val="15"/>
          <w:szCs w:val="22"/>
        </w:rPr>
        <w:t>, en interrogeant les décideurs informatiques d’entreprises utilisatrices du monde entier</w:t>
      </w:r>
      <w:r w:rsidRPr="005D1000">
        <w:rPr>
          <w:rFonts w:ascii="Arial" w:eastAsiaTheme="minorEastAsia" w:hAnsi="Arial" w:cs="Arial"/>
          <w:color w:val="41505D" w:themeColor="background2"/>
          <w:spacing w:val="15"/>
          <w:szCs w:val="22"/>
          <w:vertAlign w:val="superscript"/>
        </w:rPr>
        <w:footnoteReference w:id="1"/>
      </w:r>
      <w:r w:rsidRPr="005D1000">
        <w:rPr>
          <w:rFonts w:ascii="Arial" w:eastAsiaTheme="minorEastAsia" w:hAnsi="Arial" w:cs="Arial"/>
          <w:color w:val="41505D" w:themeColor="background2"/>
          <w:spacing w:val="15"/>
          <w:szCs w:val="22"/>
        </w:rPr>
        <w:t xml:space="preserve"> - couvrant les principaux marchés SITSI de teknowlogy</w:t>
      </w:r>
      <w:r w:rsidR="00A26769">
        <w:rPr>
          <w:rFonts w:ascii="Arial" w:eastAsiaTheme="minorEastAsia" w:hAnsi="Arial" w:cs="Arial"/>
          <w:color w:val="41505D" w:themeColor="background2"/>
          <w:spacing w:val="15"/>
          <w:szCs w:val="22"/>
        </w:rPr>
        <w:t xml:space="preserve"> Group</w:t>
      </w:r>
      <w:r w:rsidRPr="005D1000">
        <w:rPr>
          <w:rFonts w:ascii="Arial" w:eastAsiaTheme="minorEastAsia" w:hAnsi="Arial" w:cs="Arial"/>
          <w:color w:val="41505D" w:themeColor="background2"/>
          <w:spacing w:val="15"/>
          <w:szCs w:val="22"/>
        </w:rPr>
        <w:t xml:space="preserve"> - afin d'obtenir leur avis sur les tendances informatiques actuelles, les principales exigences et les plans d'investissement. Il fournit des données de recherche primaires et des analyses sur :</w:t>
      </w:r>
    </w:p>
    <w:p w14:paraId="07369E22" w14:textId="77777777" w:rsidR="009002BA" w:rsidRDefault="009002BA" w:rsidP="009002BA">
      <w:pPr>
        <w:pStyle w:val="RetraitChapeau"/>
      </w:pPr>
      <w:r>
        <w:t xml:space="preserve">Les </w:t>
      </w:r>
      <w:r w:rsidRPr="005865C3">
        <w:rPr>
          <w:b/>
          <w:bCs/>
        </w:rPr>
        <w:t>défis économiques et informatiques</w:t>
      </w:r>
      <w:r>
        <w:t xml:space="preserve"> auxquels les entreprises sont confrontées et les priorités,</w:t>
      </w:r>
    </w:p>
    <w:p w14:paraId="555D38B8" w14:textId="77777777" w:rsidR="009002BA" w:rsidRDefault="009002BA" w:rsidP="009002BA">
      <w:pPr>
        <w:pStyle w:val="RetraitChapeau"/>
      </w:pPr>
      <w:r>
        <w:t xml:space="preserve">Les </w:t>
      </w:r>
      <w:r w:rsidRPr="005865C3">
        <w:rPr>
          <w:b/>
          <w:bCs/>
        </w:rPr>
        <w:t>dépenses et budgets informatiques</w:t>
      </w:r>
      <w:r>
        <w:t xml:space="preserve"> concernant différents sujets, projets et services,</w:t>
      </w:r>
    </w:p>
    <w:p w14:paraId="7455D7C9" w14:textId="77777777" w:rsidR="009002BA" w:rsidRDefault="009002BA" w:rsidP="009002BA">
      <w:pPr>
        <w:pStyle w:val="RetraitChapeau"/>
      </w:pPr>
      <w:r>
        <w:t xml:space="preserve">Des </w:t>
      </w:r>
      <w:r w:rsidRPr="005865C3">
        <w:rPr>
          <w:b/>
          <w:bCs/>
        </w:rPr>
        <w:t>thèmes informatiques innovants</w:t>
      </w:r>
      <w:r>
        <w:t>.</w:t>
      </w:r>
    </w:p>
    <w:p w14:paraId="1C443E45" w14:textId="77777777" w:rsidR="009002BA" w:rsidRPr="007D4107" w:rsidRDefault="009002BA" w:rsidP="009002BA">
      <w:pPr>
        <w:rPr>
          <w:rFonts w:ascii="Arial" w:eastAsiaTheme="minorEastAsia" w:hAnsi="Arial" w:cs="Arial"/>
          <w:color w:val="41505D" w:themeColor="background2"/>
          <w:spacing w:val="15"/>
        </w:rPr>
      </w:pPr>
      <w:r w:rsidRPr="007D4107">
        <w:rPr>
          <w:rFonts w:ascii="Arial" w:eastAsiaTheme="minorEastAsia" w:hAnsi="Arial" w:cs="Arial"/>
          <w:color w:val="41505D" w:themeColor="background2"/>
          <w:spacing w:val="15"/>
        </w:rPr>
        <w:t>Outre les questions générales sur les défis et les dépenses informatiques, le questionnaire a permis aux participants à l'enquête de choisir et de répondre à des questions sur un maximum de trois sujets dans cinq domaines informatiques différents : les logiciels d'application métier et les services connexes, le Cloud Computing, la cybersécurité, la transformation numérique et le Big Data, l'</w:t>
      </w:r>
      <w:r>
        <w:rPr>
          <w:rFonts w:ascii="Arial" w:eastAsiaTheme="minorEastAsia" w:hAnsi="Arial" w:cs="Arial"/>
          <w:color w:val="41505D" w:themeColor="background2"/>
          <w:spacing w:val="15"/>
        </w:rPr>
        <w:t>A</w:t>
      </w:r>
      <w:r w:rsidRPr="007D4107">
        <w:rPr>
          <w:rFonts w:ascii="Arial" w:eastAsiaTheme="minorEastAsia" w:hAnsi="Arial" w:cs="Arial"/>
          <w:color w:val="41505D" w:themeColor="background2"/>
          <w:spacing w:val="15"/>
        </w:rPr>
        <w:t>nalyti</w:t>
      </w:r>
      <w:r>
        <w:rPr>
          <w:rFonts w:ascii="Arial" w:eastAsiaTheme="minorEastAsia" w:hAnsi="Arial" w:cs="Arial"/>
          <w:color w:val="41505D" w:themeColor="background2"/>
          <w:spacing w:val="15"/>
        </w:rPr>
        <w:t>cs</w:t>
      </w:r>
      <w:r w:rsidRPr="007D4107">
        <w:rPr>
          <w:rFonts w:ascii="Arial" w:eastAsiaTheme="minorEastAsia" w:hAnsi="Arial" w:cs="Arial"/>
          <w:color w:val="41505D" w:themeColor="background2"/>
          <w:spacing w:val="15"/>
        </w:rPr>
        <w:t xml:space="preserve"> et l'intelligence artificielle - en fonction des questions auxquelles ils étaient les plus à même de répondre. Ce rapport présente et analyse les principaux résultats de l'étude sur le thème des logiciels </w:t>
      </w:r>
      <w:r w:rsidRPr="007D4107">
        <w:rPr>
          <w:rFonts w:ascii="Arial" w:eastAsiaTheme="minorEastAsia" w:hAnsi="Arial" w:cs="Arial"/>
          <w:b/>
          <w:bCs/>
          <w:color w:val="41505D" w:themeColor="background2"/>
          <w:spacing w:val="15"/>
        </w:rPr>
        <w:t>d'application métier (BAS) et des services connexes</w:t>
      </w:r>
      <w:r w:rsidRPr="007D4107">
        <w:rPr>
          <w:rFonts w:ascii="Arial" w:eastAsiaTheme="minorEastAsia" w:hAnsi="Arial" w:cs="Arial"/>
          <w:color w:val="41505D" w:themeColor="background2"/>
          <w:spacing w:val="15"/>
        </w:rPr>
        <w:t>.</w:t>
      </w:r>
    </w:p>
    <w:p w14:paraId="5B2C36D1" w14:textId="3D51942B" w:rsidR="002663B2" w:rsidRDefault="009002BA" w:rsidP="00DB4D59">
      <w:r w:rsidRPr="007D4107">
        <w:rPr>
          <w:rFonts w:ascii="Arial" w:eastAsiaTheme="minorEastAsia" w:hAnsi="Arial" w:cs="Arial"/>
          <w:color w:val="41505D" w:themeColor="background2"/>
          <w:spacing w:val="15"/>
        </w:rPr>
        <w:t>Dans le cadre du programme SITSI®, teknowlogy</w:t>
      </w:r>
      <w:r>
        <w:rPr>
          <w:rFonts w:ascii="Arial" w:eastAsiaTheme="minorEastAsia" w:hAnsi="Arial" w:cs="Arial"/>
          <w:color w:val="41505D" w:themeColor="background2"/>
          <w:spacing w:val="15"/>
        </w:rPr>
        <w:t xml:space="preserve"> Group</w:t>
      </w:r>
      <w:r w:rsidRPr="007D4107">
        <w:rPr>
          <w:rFonts w:ascii="Arial" w:eastAsiaTheme="minorEastAsia" w:hAnsi="Arial" w:cs="Arial"/>
          <w:color w:val="41505D" w:themeColor="background2"/>
          <w:spacing w:val="15"/>
        </w:rPr>
        <w:t xml:space="preserve"> présente des rapports Market InSight pour les pays et régions suivants : Autriche, Belgique, Chine, France, Allemagne, Italie, Japon, Espagne, Suède, Suisse, Pays-Bas, Royaume-Uni et États-Unis. En outre, teknowlogy</w:t>
      </w:r>
      <w:r>
        <w:rPr>
          <w:rFonts w:ascii="Arial" w:eastAsiaTheme="minorEastAsia" w:hAnsi="Arial" w:cs="Arial"/>
          <w:color w:val="41505D" w:themeColor="background2"/>
          <w:spacing w:val="15"/>
        </w:rPr>
        <w:t xml:space="preserve"> Group</w:t>
      </w:r>
      <w:r w:rsidRPr="007D4107">
        <w:rPr>
          <w:rFonts w:ascii="Arial" w:eastAsiaTheme="minorEastAsia" w:hAnsi="Arial" w:cs="Arial"/>
          <w:color w:val="41505D" w:themeColor="background2"/>
          <w:spacing w:val="15"/>
        </w:rPr>
        <w:t xml:space="preserve"> présente des rapports sectoriels dédiés à l'industrie manufacturière, les banques, le secteur public, le commerce de détail et de gros, ainsi que des rapports thématiques approfondis sur les logiciels d'application métier (BAS) et les services connexes, le Cloud Computing, la cybersécurité, la transformation numérique et le Big Data, l'</w:t>
      </w:r>
      <w:r>
        <w:rPr>
          <w:rFonts w:ascii="Arial" w:eastAsiaTheme="minorEastAsia" w:hAnsi="Arial" w:cs="Arial"/>
          <w:color w:val="41505D" w:themeColor="background2"/>
          <w:spacing w:val="15"/>
        </w:rPr>
        <w:t>A</w:t>
      </w:r>
      <w:r w:rsidRPr="007D4107">
        <w:rPr>
          <w:rFonts w:ascii="Arial" w:eastAsiaTheme="minorEastAsia" w:hAnsi="Arial" w:cs="Arial"/>
          <w:color w:val="41505D" w:themeColor="background2"/>
          <w:spacing w:val="15"/>
        </w:rPr>
        <w:t>nalyti</w:t>
      </w:r>
      <w:r>
        <w:rPr>
          <w:rFonts w:ascii="Arial" w:eastAsiaTheme="minorEastAsia" w:hAnsi="Arial" w:cs="Arial"/>
          <w:color w:val="41505D" w:themeColor="background2"/>
          <w:spacing w:val="15"/>
        </w:rPr>
        <w:t>cs</w:t>
      </w:r>
      <w:r w:rsidRPr="007D4107">
        <w:rPr>
          <w:rFonts w:ascii="Arial" w:eastAsiaTheme="minorEastAsia" w:hAnsi="Arial" w:cs="Arial"/>
          <w:color w:val="41505D" w:themeColor="background2"/>
          <w:spacing w:val="15"/>
        </w:rPr>
        <w:t xml:space="preserve"> et l'intelligence artificielle.</w:t>
      </w:r>
      <w:bookmarkEnd w:id="5"/>
    </w:p>
    <w:p w14:paraId="7C92F016" w14:textId="30F25178" w:rsidR="009002BA" w:rsidRDefault="009002BA" w:rsidP="00DB4D59">
      <w:pPr>
        <w:sectPr w:rsidR="009002BA" w:rsidSect="000957BA">
          <w:headerReference w:type="even" r:id="rId18"/>
          <w:headerReference w:type="default" r:id="rId19"/>
          <w:footerReference w:type="even" r:id="rId20"/>
          <w:footerReference w:type="default" r:id="rId21"/>
          <w:pgSz w:w="11906" w:h="16838"/>
          <w:pgMar w:top="3686" w:right="1700" w:bottom="1417" w:left="3119" w:header="1389" w:footer="708" w:gutter="0"/>
          <w:cols w:space="708"/>
          <w:docGrid w:linePitch="360"/>
        </w:sectPr>
      </w:pPr>
    </w:p>
    <w:p w14:paraId="573B374C" w14:textId="6D0E47A0" w:rsidR="00760004" w:rsidRDefault="00760004" w:rsidP="00760004">
      <w:pPr>
        <w:pStyle w:val="Titre1"/>
      </w:pPr>
      <w:bookmarkStart w:id="10" w:name="_Toc40359766"/>
      <w:r w:rsidRPr="00760004">
        <w:lastRenderedPageBreak/>
        <w:t>Méthodologie</w:t>
      </w:r>
      <w:bookmarkEnd w:id="10"/>
    </w:p>
    <w:p w14:paraId="6088519A" w14:textId="3CA5C845" w:rsidR="00186E78" w:rsidRPr="00F55F3B" w:rsidRDefault="005865C3" w:rsidP="00F55F3B">
      <w:pPr>
        <w:pStyle w:val="TEXTE"/>
      </w:pPr>
      <w:r w:rsidRPr="00F55F3B">
        <w:rPr>
          <w:noProof/>
        </w:rPr>
        <mc:AlternateContent>
          <mc:Choice Requires="wps">
            <w:drawing>
              <wp:anchor distT="0" distB="0" distL="114300" distR="114300" simplePos="0" relativeHeight="251670527" behindDoc="0" locked="0" layoutInCell="1" allowOverlap="1" wp14:anchorId="5FC60B94" wp14:editId="7673AB52">
                <wp:simplePos x="0" y="0"/>
                <wp:positionH relativeFrom="margin">
                  <wp:align>right</wp:align>
                </wp:positionH>
                <wp:positionV relativeFrom="page">
                  <wp:posOffset>2766695</wp:posOffset>
                </wp:positionV>
                <wp:extent cx="5795010" cy="2733675"/>
                <wp:effectExtent l="0" t="0" r="0" b="9525"/>
                <wp:wrapSquare wrapText="bothSides"/>
                <wp:docPr id="76" name="Zone de texte 76"/>
                <wp:cNvGraphicFramePr/>
                <a:graphic xmlns:a="http://schemas.openxmlformats.org/drawingml/2006/main">
                  <a:graphicData uri="http://schemas.microsoft.com/office/word/2010/wordprocessingShape">
                    <wps:wsp>
                      <wps:cNvSpPr txBox="1"/>
                      <wps:spPr>
                        <a:xfrm>
                          <a:off x="0" y="0"/>
                          <a:ext cx="5795010" cy="2733675"/>
                        </a:xfrm>
                        <a:prstGeom prst="rect">
                          <a:avLst/>
                        </a:prstGeom>
                        <a:solidFill>
                          <a:sysClr val="window" lastClr="FFFFFF">
                            <a:lumMod val="95000"/>
                          </a:sysClr>
                        </a:solidFill>
                        <a:ln w="6350">
                          <a:noFill/>
                        </a:ln>
                      </wps:spPr>
                      <wps:txbx>
                        <w:txbxContent>
                          <w:p w14:paraId="11F8D5D5" w14:textId="7185C11B" w:rsidR="00760004" w:rsidRPr="00622355" w:rsidRDefault="00760004" w:rsidP="00760004">
                            <w:pPr>
                              <w:pStyle w:val="Figure"/>
                            </w:pPr>
                            <w:r w:rsidRPr="00760004">
                              <w:t xml:space="preserve">Composition de l'échantillon selon </w:t>
                            </w:r>
                            <w:r w:rsidR="00342FBA">
                              <w:t>les fonctions</w:t>
                            </w:r>
                            <w:r w:rsidRPr="00760004">
                              <w:t xml:space="preserve"> des répondants</w:t>
                            </w:r>
                          </w:p>
                          <w:p w14:paraId="122FFD29" w14:textId="0B95DED5" w:rsidR="00760004" w:rsidRDefault="00F442A0" w:rsidP="00760004">
                            <w:pPr>
                              <w:spacing w:line="240" w:lineRule="auto"/>
                              <w:jc w:val="center"/>
                            </w:pPr>
                            <w:r w:rsidRPr="00F442A0">
                              <w:rPr>
                                <w:noProof/>
                              </w:rPr>
                              <w:drawing>
                                <wp:inline distT="0" distB="0" distL="0" distR="0" wp14:anchorId="3F5B2A9D" wp14:editId="5F378E80">
                                  <wp:extent cx="5610225" cy="1578591"/>
                                  <wp:effectExtent l="0" t="0" r="0" b="317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363" cy="1580881"/>
                                          </a:xfrm>
                                          <a:prstGeom prst="rect">
                                            <a:avLst/>
                                          </a:prstGeom>
                                          <a:noFill/>
                                          <a:ln>
                                            <a:noFill/>
                                          </a:ln>
                                        </pic:spPr>
                                      </pic:pic>
                                    </a:graphicData>
                                  </a:graphic>
                                </wp:inline>
                              </w:drawing>
                            </w:r>
                          </w:p>
                          <w:p w14:paraId="560FCAE3" w14:textId="77777777" w:rsidR="00760004" w:rsidRPr="005578A6" w:rsidRDefault="00760004" w:rsidP="00760004">
                            <w:pPr>
                              <w:spacing w:line="240" w:lineRule="auto"/>
                              <w:jc w:val="right"/>
                              <w:rPr>
                                <w:i/>
                                <w:sz w:val="16"/>
                                <w:szCs w:val="16"/>
                              </w:rPr>
                            </w:pPr>
                            <w:r w:rsidRPr="005578A6">
                              <w:rPr>
                                <w:i/>
                                <w:sz w:val="16"/>
                                <w:szCs w:val="16"/>
                              </w:rPr>
                              <w:t>Source : teknowlogy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60B94" id="Zone de texte 76" o:spid="_x0000_s1027" type="#_x0000_t202" style="position:absolute;left:0;text-align:left;margin-left:405.1pt;margin-top:217.85pt;width:456.3pt;height:215.25pt;z-index:25167052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" fillcolor="#f2f2f2" stroked="f" strokeweight=".5pt">
                <v:textbox>
                  <w:txbxContent>
                    <w:p w14:paraId="11F8D5D5" w14:textId="7185C11B" w:rsidR="00760004" w:rsidRPr="00622355" w:rsidRDefault="00760004" w:rsidP="00760004">
                      <w:pPr>
                        <w:pStyle w:val="Figure"/>
                      </w:pPr>
                      <w:r w:rsidRPr="00760004">
                        <w:t xml:space="preserve">Composition de l'échantillon selon </w:t>
                      </w:r>
                      <w:r w:rsidR="00342FBA">
                        <w:t>les fonctions</w:t>
                      </w:r>
                      <w:r w:rsidRPr="00760004">
                        <w:t xml:space="preserve"> des répondants</w:t>
                      </w:r>
                    </w:p>
                    <w:p w14:paraId="122FFD29" w14:textId="0B95DED5" w:rsidR="00760004" w:rsidRDefault="00F442A0" w:rsidP="00760004">
                      <w:pPr>
                        <w:spacing w:line="240" w:lineRule="auto"/>
                        <w:jc w:val="center"/>
                      </w:pPr>
                      <w:r w:rsidRPr="00F442A0">
                        <w:rPr>
                          <w:noProof/>
                        </w:rPr>
                        <w:drawing>
                          <wp:inline distT="0" distB="0" distL="0" distR="0" wp14:anchorId="3F5B2A9D" wp14:editId="5F378E80">
                            <wp:extent cx="5610225" cy="1578591"/>
                            <wp:effectExtent l="0" t="0" r="0" b="317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363" cy="1580881"/>
                                    </a:xfrm>
                                    <a:prstGeom prst="rect">
                                      <a:avLst/>
                                    </a:prstGeom>
                                    <a:noFill/>
                                    <a:ln>
                                      <a:noFill/>
                                    </a:ln>
                                  </pic:spPr>
                                </pic:pic>
                              </a:graphicData>
                            </a:graphic>
                          </wp:inline>
                        </w:drawing>
                      </w:r>
                    </w:p>
                    <w:p w14:paraId="560FCAE3" w14:textId="77777777" w:rsidR="00760004" w:rsidRPr="005578A6" w:rsidRDefault="00760004" w:rsidP="00760004">
                      <w:pPr>
                        <w:spacing w:line="240" w:lineRule="auto"/>
                        <w:jc w:val="right"/>
                        <w:rPr>
                          <w:i/>
                          <w:sz w:val="16"/>
                          <w:szCs w:val="16"/>
                        </w:rPr>
                      </w:pPr>
                      <w:r w:rsidRPr="005578A6">
                        <w:rPr>
                          <w:i/>
                          <w:sz w:val="16"/>
                          <w:szCs w:val="16"/>
                        </w:rPr>
                        <w:t>Source : teknowlogy Group</w:t>
                      </w:r>
                    </w:p>
                  </w:txbxContent>
                </v:textbox>
                <w10:wrap type="square" anchorx="margin" anchory="page"/>
              </v:shape>
            </w:pict>
          </mc:Fallback>
        </mc:AlternateContent>
      </w:r>
      <w:r w:rsidRPr="005865C3">
        <w:t>Les entretiens ont été menés avec des responsables de départements informatiques et des responsables métier qui sont impliqués dans les décisions concernant les budgets informatiques (locaux), les investissements informatiques ou le sourcing informatique. L'échantillon de l'enquête était composé d'entreprises de différentes tailles et de tous les secteurs.</w:t>
      </w:r>
    </w:p>
    <w:p w14:paraId="0EE06991" w14:textId="0754A496" w:rsidR="00760004" w:rsidRPr="00F55F3B" w:rsidRDefault="00760004" w:rsidP="00F55F3B">
      <w:pPr>
        <w:pStyle w:val="TEXTE"/>
      </w:pPr>
    </w:p>
    <w:p w14:paraId="490149EA" w14:textId="37EAD394" w:rsidR="00760004" w:rsidRPr="00F55F3B" w:rsidRDefault="00760004" w:rsidP="00F55F3B">
      <w:pPr>
        <w:pStyle w:val="TEXTE"/>
      </w:pPr>
    </w:p>
    <w:p w14:paraId="197D5CA1" w14:textId="2D27919D" w:rsidR="00475A7A" w:rsidRDefault="005865C3" w:rsidP="005865C3">
      <w:pPr>
        <w:pStyle w:val="TEXTE"/>
      </w:pPr>
      <w:r w:rsidRPr="00F55F3B">
        <w:rPr>
          <w:noProof/>
        </w:rPr>
        <mc:AlternateContent>
          <mc:Choice Requires="wps">
            <w:drawing>
              <wp:anchor distT="0" distB="0" distL="114300" distR="114300" simplePos="0" relativeHeight="251672575" behindDoc="0" locked="0" layoutInCell="1" allowOverlap="1" wp14:anchorId="2B2C50FF" wp14:editId="58B5A885">
                <wp:simplePos x="0" y="0"/>
                <wp:positionH relativeFrom="margin">
                  <wp:align>right</wp:align>
                </wp:positionH>
                <wp:positionV relativeFrom="page">
                  <wp:posOffset>6167755</wp:posOffset>
                </wp:positionV>
                <wp:extent cx="5747385" cy="2762250"/>
                <wp:effectExtent l="0" t="0" r="5715" b="0"/>
                <wp:wrapSquare wrapText="bothSides"/>
                <wp:docPr id="5" name="Zone de texte 5"/>
                <wp:cNvGraphicFramePr/>
                <a:graphic xmlns:a="http://schemas.openxmlformats.org/drawingml/2006/main">
                  <a:graphicData uri="http://schemas.microsoft.com/office/word/2010/wordprocessingShape">
                    <wps:wsp>
                      <wps:cNvSpPr txBox="1"/>
                      <wps:spPr>
                        <a:xfrm>
                          <a:off x="0" y="0"/>
                          <a:ext cx="5747385" cy="2762250"/>
                        </a:xfrm>
                        <a:prstGeom prst="rect">
                          <a:avLst/>
                        </a:prstGeom>
                        <a:solidFill>
                          <a:sysClr val="window" lastClr="FFFFFF">
                            <a:lumMod val="95000"/>
                          </a:sysClr>
                        </a:solidFill>
                        <a:ln w="6350">
                          <a:noFill/>
                        </a:ln>
                      </wps:spPr>
                      <wps:txbx>
                        <w:txbxContent>
                          <w:p w14:paraId="4AC9FC11" w14:textId="7AAFE556" w:rsidR="00A41188" w:rsidRPr="00622355" w:rsidRDefault="009879A3" w:rsidP="00A41188">
                            <w:pPr>
                              <w:pStyle w:val="Figure"/>
                            </w:pPr>
                            <w:r>
                              <w:t>C</w:t>
                            </w:r>
                            <w:r w:rsidRPr="00A85993">
                              <w:t>omposition de l'échantillon par région</w:t>
                            </w:r>
                            <w:r w:rsidRPr="009266FF">
                              <w:rPr>
                                <w:rStyle w:val="Appelnotedebasdep"/>
                              </w:rPr>
                              <w:footnoteRef/>
                            </w:r>
                            <w:r w:rsidRPr="00A85993">
                              <w:t xml:space="preserve"> et taille des entreprises dans le monde</w:t>
                            </w:r>
                          </w:p>
                          <w:p w14:paraId="41D7E594" w14:textId="585F4B6F" w:rsidR="00A41188" w:rsidRDefault="00F442A0" w:rsidP="00A41188">
                            <w:pPr>
                              <w:spacing w:line="240" w:lineRule="auto"/>
                              <w:jc w:val="center"/>
                            </w:pPr>
                            <w:r w:rsidRPr="00F442A0">
                              <w:rPr>
                                <w:noProof/>
                              </w:rPr>
                              <w:drawing>
                                <wp:inline distT="0" distB="0" distL="0" distR="0" wp14:anchorId="1FE9E553" wp14:editId="163ED69C">
                                  <wp:extent cx="5558155" cy="170434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8155" cy="1704340"/>
                                          </a:xfrm>
                                          <a:prstGeom prst="rect">
                                            <a:avLst/>
                                          </a:prstGeom>
                                          <a:noFill/>
                                          <a:ln>
                                            <a:noFill/>
                                          </a:ln>
                                        </pic:spPr>
                                      </pic:pic>
                                    </a:graphicData>
                                  </a:graphic>
                                </wp:inline>
                              </w:drawing>
                            </w:r>
                          </w:p>
                          <w:p w14:paraId="128F2A99" w14:textId="77777777" w:rsidR="00A41188" w:rsidRPr="005578A6" w:rsidRDefault="00A41188" w:rsidP="00A41188">
                            <w:pPr>
                              <w:spacing w:line="240" w:lineRule="auto"/>
                              <w:jc w:val="right"/>
                              <w:rPr>
                                <w:i/>
                                <w:sz w:val="16"/>
                                <w:szCs w:val="16"/>
                              </w:rPr>
                            </w:pPr>
                            <w:r w:rsidRPr="005578A6">
                              <w:rPr>
                                <w:i/>
                                <w:sz w:val="16"/>
                                <w:szCs w:val="16"/>
                              </w:rPr>
                              <w:t>Source : teknowlogy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50FF" id="Zone de texte 5" o:spid="_x0000_s1028" type="#_x0000_t202" style="position:absolute;left:0;text-align:left;margin-left:401.35pt;margin-top:485.65pt;width:452.55pt;height:217.5pt;z-index:25167257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" fillcolor="#f2f2f2" stroked="f" strokeweight=".5pt">
                <v:textbox>
                  <w:txbxContent>
                    <w:p w14:paraId="4AC9FC11" w14:textId="7AAFE556" w:rsidR="00A41188" w:rsidRPr="00622355" w:rsidRDefault="009879A3" w:rsidP="00A41188">
                      <w:pPr>
                        <w:pStyle w:val="Figure"/>
                      </w:pPr>
                      <w:r>
                        <w:t>C</w:t>
                      </w:r>
                      <w:r w:rsidRPr="00A85993">
                        <w:t>omposition de l'échantillon par région</w:t>
                      </w:r>
                      <w:r w:rsidRPr="009266FF">
                        <w:rPr>
                          <w:rStyle w:val="Appelnotedebasdep"/>
                        </w:rPr>
                        <w:footnoteRef/>
                      </w:r>
                      <w:r w:rsidRPr="00A85993">
                        <w:t xml:space="preserve"> et taille des entreprises dans le monde</w:t>
                      </w:r>
                    </w:p>
                    <w:p w14:paraId="41D7E594" w14:textId="585F4B6F" w:rsidR="00A41188" w:rsidRDefault="00F442A0" w:rsidP="00A41188">
                      <w:pPr>
                        <w:spacing w:line="240" w:lineRule="auto"/>
                        <w:jc w:val="center"/>
                      </w:pPr>
                      <w:r w:rsidRPr="00F442A0">
                        <w:rPr>
                          <w:noProof/>
                        </w:rPr>
                        <w:drawing>
                          <wp:inline distT="0" distB="0" distL="0" distR="0" wp14:anchorId="1FE9E553" wp14:editId="163ED69C">
                            <wp:extent cx="5558155" cy="170434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8155" cy="1704340"/>
                                    </a:xfrm>
                                    <a:prstGeom prst="rect">
                                      <a:avLst/>
                                    </a:prstGeom>
                                    <a:noFill/>
                                    <a:ln>
                                      <a:noFill/>
                                    </a:ln>
                                  </pic:spPr>
                                </pic:pic>
                              </a:graphicData>
                            </a:graphic>
                          </wp:inline>
                        </w:drawing>
                      </w:r>
                    </w:p>
                    <w:p w14:paraId="128F2A99" w14:textId="77777777" w:rsidR="00A41188" w:rsidRPr="005578A6" w:rsidRDefault="00A41188" w:rsidP="00A41188">
                      <w:pPr>
                        <w:spacing w:line="240" w:lineRule="auto"/>
                        <w:jc w:val="right"/>
                        <w:rPr>
                          <w:i/>
                          <w:sz w:val="16"/>
                          <w:szCs w:val="16"/>
                        </w:rPr>
                      </w:pPr>
                      <w:r w:rsidRPr="005578A6">
                        <w:rPr>
                          <w:i/>
                          <w:sz w:val="16"/>
                          <w:szCs w:val="16"/>
                        </w:rPr>
                        <w:t>Source : teknowlogy Group</w:t>
                      </w:r>
                    </w:p>
                  </w:txbxContent>
                </v:textbox>
                <w10:wrap type="square" anchorx="margin" anchory="page"/>
              </v:shape>
            </w:pict>
          </mc:Fallback>
        </mc:AlternateContent>
      </w:r>
    </w:p>
    <w:p w14:paraId="7CCB107F" w14:textId="7C57A202" w:rsidR="009879A3" w:rsidRDefault="00F55F3B" w:rsidP="00760004">
      <w:pPr>
        <w:pStyle w:val="TEXTE"/>
      </w:pPr>
      <w:r>
        <w:rPr>
          <w:noProof/>
        </w:rPr>
        <mc:AlternateContent>
          <mc:Choice Requires="wps">
            <w:drawing>
              <wp:anchor distT="0" distB="0" distL="114300" distR="114300" simplePos="0" relativeHeight="251673599" behindDoc="0" locked="0" layoutInCell="1" allowOverlap="1" wp14:anchorId="48EF27E7" wp14:editId="14520D00">
                <wp:simplePos x="0" y="0"/>
                <wp:positionH relativeFrom="column">
                  <wp:posOffset>-4445</wp:posOffset>
                </wp:positionH>
                <wp:positionV relativeFrom="paragraph">
                  <wp:posOffset>139700</wp:posOffset>
                </wp:positionV>
                <wp:extent cx="1790700" cy="0"/>
                <wp:effectExtent l="0" t="0" r="0" b="0"/>
                <wp:wrapSquare wrapText="bothSides"/>
                <wp:docPr id="31" name="Connecteur droit 3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0A0FC7" id="Connecteur droit 31" o:spid="_x0000_s1026" style="position:absolute;z-index:251673599;visibility:visible;mso-wrap-style:square;mso-wrap-distance-left:9pt;mso-wrap-distance-top:0;mso-wrap-distance-right:9pt;mso-wrap-distance-bottom:0;mso-position-horizontal:absolute;mso-position-horizontal-relative:text;mso-position-vertical:absolute;mso-position-vertical-relative:text" from="-.35pt,11pt" to="140.6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" strokecolor="black [3213]" strokeweight=".5pt">
                <v:stroke joinstyle="miter"/>
                <w10:wrap type="square"/>
              </v:line>
            </w:pict>
          </mc:Fallback>
        </mc:AlternateContent>
      </w:r>
    </w:p>
    <w:p w14:paraId="159B8B2D" w14:textId="73E9BC6D" w:rsidR="00A41188" w:rsidRPr="005C4D60" w:rsidRDefault="009879A3" w:rsidP="005C4D60">
      <w:pPr>
        <w:pStyle w:val="Pieddepage"/>
        <w:ind w:left="119" w:hanging="119"/>
        <w:jc w:val="both"/>
        <w:rPr>
          <w:sz w:val="16"/>
          <w:szCs w:val="16"/>
        </w:rPr>
      </w:pPr>
      <w:r w:rsidRPr="005C4D60">
        <w:rPr>
          <w:rStyle w:val="Appelnotedebasdep"/>
          <w:sz w:val="16"/>
          <w:szCs w:val="16"/>
        </w:rPr>
        <w:footnoteRef/>
      </w:r>
      <w:r w:rsidRPr="005C4D60">
        <w:rPr>
          <w:sz w:val="16"/>
          <w:szCs w:val="16"/>
        </w:rPr>
        <w:t xml:space="preserve"> L'Europe du Sud comprend la France, l'Espagne et l'Italie ; l'Europe centrale comprend l'Allemagne, l'Autriche et la Suisse ; l'Europe du Nord comprend le Royaume-Uni, la Belgique, la Suède et les Pays-Bas ; l'Asie comprend le Japon et la Chine</w:t>
      </w:r>
      <w:r w:rsidR="00475A7A">
        <w:rPr>
          <w:sz w:val="16"/>
          <w:szCs w:val="16"/>
        </w:rPr>
        <w:t>.</w:t>
      </w:r>
      <w:r w:rsidR="001E2392" w:rsidRPr="005C4D60">
        <w:rPr>
          <w:sz w:val="16"/>
          <w:szCs w:val="16"/>
        </w:rPr>
        <w:br w:type="page"/>
      </w:r>
    </w:p>
    <w:p w14:paraId="081F8E1C" w14:textId="7D5B92E0" w:rsidR="00760004" w:rsidRPr="00F55F3B" w:rsidRDefault="00644165" w:rsidP="00F55F3B">
      <w:pPr>
        <w:pStyle w:val="TEXTE"/>
      </w:pPr>
      <w:r w:rsidRPr="00F55F3B">
        <w:rPr>
          <w:noProof/>
        </w:rPr>
        <w:lastRenderedPageBreak/>
        <mc:AlternateContent>
          <mc:Choice Requires="wps">
            <w:drawing>
              <wp:anchor distT="0" distB="0" distL="114300" distR="114300" simplePos="0" relativeHeight="251677695" behindDoc="0" locked="0" layoutInCell="1" allowOverlap="1" wp14:anchorId="76EA5B9E" wp14:editId="616F5B97">
                <wp:simplePos x="0" y="0"/>
                <wp:positionH relativeFrom="margin">
                  <wp:posOffset>22448</wp:posOffset>
                </wp:positionH>
                <wp:positionV relativeFrom="page">
                  <wp:posOffset>1242497</wp:posOffset>
                </wp:positionV>
                <wp:extent cx="5979795" cy="2543175"/>
                <wp:effectExtent l="0" t="0" r="1905" b="9525"/>
                <wp:wrapSquare wrapText="bothSides"/>
                <wp:docPr id="38" name="Zone de texte 38"/>
                <wp:cNvGraphicFramePr/>
                <a:graphic xmlns:a="http://schemas.openxmlformats.org/drawingml/2006/main">
                  <a:graphicData uri="http://schemas.microsoft.com/office/word/2010/wordprocessingShape">
                    <wps:wsp>
                      <wps:cNvSpPr txBox="1"/>
                      <wps:spPr>
                        <a:xfrm>
                          <a:off x="0" y="0"/>
                          <a:ext cx="5979795" cy="2543175"/>
                        </a:xfrm>
                        <a:prstGeom prst="rect">
                          <a:avLst/>
                        </a:prstGeom>
                        <a:solidFill>
                          <a:sysClr val="window" lastClr="FFFFFF">
                            <a:lumMod val="95000"/>
                          </a:sysClr>
                        </a:solidFill>
                        <a:ln w="6350">
                          <a:noFill/>
                        </a:ln>
                      </wps:spPr>
                      <wps:txbx>
                        <w:txbxContent>
                          <w:p w14:paraId="064BCA66" w14:textId="6B58A915" w:rsidR="00C10747" w:rsidRPr="00622355" w:rsidRDefault="00C10747" w:rsidP="00C10747">
                            <w:pPr>
                              <w:pStyle w:val="Figure"/>
                            </w:pPr>
                            <w:r w:rsidRPr="00C10747">
                              <w:t>Composition de l'échantillon par budget informatique en 2019 (en millions d'euros)</w:t>
                            </w:r>
                          </w:p>
                          <w:p w14:paraId="24A0504C" w14:textId="5CA4F5A5" w:rsidR="00C10747" w:rsidRDefault="00F442A0" w:rsidP="00C10747">
                            <w:pPr>
                              <w:spacing w:line="240" w:lineRule="auto"/>
                              <w:jc w:val="center"/>
                            </w:pPr>
                            <w:r w:rsidRPr="00F442A0">
                              <w:rPr>
                                <w:noProof/>
                              </w:rPr>
                              <w:drawing>
                                <wp:inline distT="0" distB="0" distL="0" distR="0" wp14:anchorId="7F6ADE24" wp14:editId="2DB3758B">
                                  <wp:extent cx="5790565" cy="186436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0565" cy="1864360"/>
                                          </a:xfrm>
                                          <a:prstGeom prst="rect">
                                            <a:avLst/>
                                          </a:prstGeom>
                                          <a:noFill/>
                                          <a:ln>
                                            <a:noFill/>
                                          </a:ln>
                                        </pic:spPr>
                                      </pic:pic>
                                    </a:graphicData>
                                  </a:graphic>
                                </wp:inline>
                              </w:drawing>
                            </w:r>
                          </w:p>
                          <w:p w14:paraId="353531A7" w14:textId="77777777" w:rsidR="00C10747" w:rsidRPr="005578A6" w:rsidRDefault="00C10747" w:rsidP="00C10747">
                            <w:pPr>
                              <w:spacing w:line="240" w:lineRule="auto"/>
                              <w:jc w:val="right"/>
                              <w:rPr>
                                <w:i/>
                                <w:sz w:val="16"/>
                                <w:szCs w:val="16"/>
                              </w:rPr>
                            </w:pPr>
                            <w:r w:rsidRPr="005578A6">
                              <w:rPr>
                                <w:i/>
                                <w:sz w:val="16"/>
                                <w:szCs w:val="16"/>
                              </w:rPr>
                              <w:t>Source : teknowlogy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A5B9E" id="Zone de texte 38" o:spid="_x0000_s1029" type="#_x0000_t202" style="position:absolute;left:0;text-align:left;margin-left:1.75pt;margin-top:97.85pt;width:470.85pt;height:200.25pt;z-index:25167769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" fillcolor="#f2f2f2" stroked="f" strokeweight=".5pt">
                <v:textbox>
                  <w:txbxContent>
                    <w:p w14:paraId="064BCA66" w14:textId="6B58A915" w:rsidR="00C10747" w:rsidRPr="00622355" w:rsidRDefault="00C10747" w:rsidP="00C10747">
                      <w:pPr>
                        <w:pStyle w:val="Figure"/>
                      </w:pPr>
                      <w:r w:rsidRPr="00C10747">
                        <w:t>Composition de l'échantillon par budget informatique en 2019 (en millions d'euros)</w:t>
                      </w:r>
                    </w:p>
                    <w:p w14:paraId="24A0504C" w14:textId="5CA4F5A5" w:rsidR="00C10747" w:rsidRDefault="00F442A0" w:rsidP="00C10747">
                      <w:pPr>
                        <w:spacing w:line="240" w:lineRule="auto"/>
                        <w:jc w:val="center"/>
                      </w:pPr>
                      <w:r w:rsidRPr="00F442A0">
                        <w:rPr>
                          <w:noProof/>
                        </w:rPr>
                        <w:drawing>
                          <wp:inline distT="0" distB="0" distL="0" distR="0" wp14:anchorId="7F6ADE24" wp14:editId="2DB3758B">
                            <wp:extent cx="5790565" cy="186436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0565" cy="1864360"/>
                                    </a:xfrm>
                                    <a:prstGeom prst="rect">
                                      <a:avLst/>
                                    </a:prstGeom>
                                    <a:noFill/>
                                    <a:ln>
                                      <a:noFill/>
                                    </a:ln>
                                  </pic:spPr>
                                </pic:pic>
                              </a:graphicData>
                            </a:graphic>
                          </wp:inline>
                        </w:drawing>
                      </w:r>
                    </w:p>
                    <w:p w14:paraId="353531A7" w14:textId="77777777" w:rsidR="00C10747" w:rsidRPr="005578A6" w:rsidRDefault="00C10747" w:rsidP="00C10747">
                      <w:pPr>
                        <w:spacing w:line="240" w:lineRule="auto"/>
                        <w:jc w:val="right"/>
                        <w:rPr>
                          <w:i/>
                          <w:sz w:val="16"/>
                          <w:szCs w:val="16"/>
                        </w:rPr>
                      </w:pPr>
                      <w:r w:rsidRPr="005578A6">
                        <w:rPr>
                          <w:i/>
                          <w:sz w:val="16"/>
                          <w:szCs w:val="16"/>
                        </w:rPr>
                        <w:t>Source : teknowlogy Group</w:t>
                      </w:r>
                    </w:p>
                  </w:txbxContent>
                </v:textbox>
                <w10:wrap type="square" anchorx="margin" anchory="page"/>
              </v:shape>
            </w:pict>
          </mc:Fallback>
        </mc:AlternateContent>
      </w:r>
    </w:p>
    <w:p w14:paraId="6105E3C4" w14:textId="7F5FB9A5" w:rsidR="00864EFC" w:rsidRPr="005C7E35" w:rsidRDefault="00864EFC" w:rsidP="00864EFC">
      <w:pPr>
        <w:pStyle w:val="Titre1"/>
      </w:pPr>
      <w:bookmarkStart w:id="11" w:name="_Toc194728925"/>
      <w:bookmarkStart w:id="12" w:name="_Toc21077527"/>
      <w:bookmarkStart w:id="13" w:name="_Toc21527031"/>
      <w:bookmarkStart w:id="14" w:name="_Toc40359767"/>
      <w:r w:rsidRPr="005C7E35">
        <w:t xml:space="preserve">Analyse de </w:t>
      </w:r>
      <w:bookmarkEnd w:id="11"/>
      <w:bookmarkEnd w:id="12"/>
      <w:bookmarkEnd w:id="13"/>
      <w:r>
        <w:t>teknowlogy Group</w:t>
      </w:r>
      <w:bookmarkEnd w:id="14"/>
    </w:p>
    <w:p w14:paraId="493B4CA1" w14:textId="3B62F659" w:rsidR="00A26769" w:rsidRDefault="00A26769" w:rsidP="00A26769">
      <w:pPr>
        <w:pStyle w:val="TEXTE"/>
      </w:pPr>
      <w:bookmarkStart w:id="15" w:name="_Toc194728926"/>
      <w:bookmarkEnd w:id="15"/>
      <w:r>
        <w:t xml:space="preserve">Les logiciels d'application </w:t>
      </w:r>
      <w:r w:rsidR="00374243">
        <w:t>d’entreprise</w:t>
      </w:r>
      <w:r>
        <w:t xml:space="preserve"> et les services connexes</w:t>
      </w:r>
      <w:r w:rsidR="00374243">
        <w:t xml:space="preserve"> (BAS – Business Application Services)</w:t>
      </w:r>
      <w:r>
        <w:t xml:space="preserve"> représentent un sujet majeur dans la stratégie informatique d'une entreprise - et les dépenses et le succès de toute transformation numérique dépendent et influencent fortement ces systèmes. </w:t>
      </w:r>
    </w:p>
    <w:p w14:paraId="02F78865" w14:textId="77777777" w:rsidR="00A26769" w:rsidRDefault="00A26769" w:rsidP="00A26769">
      <w:pPr>
        <w:pStyle w:val="TEXTE"/>
      </w:pPr>
      <w:r>
        <w:t>La réduction des coûts et la pression de l'efficacité, ainsi que les efforts pour accéder à de nouveaux groupes de clients et de nouveaux secteurs de revenus continuent à représenter les deux principaux défis pour les entreprises de nos jours. En fin de compte, cela est en relation directe avec la nécessité pour les entreprises de changer dans un environnement de marché en mutation rapide et de moderniser leurs logiciels d'application métier.</w:t>
      </w:r>
    </w:p>
    <w:p w14:paraId="6D383E3D" w14:textId="77777777" w:rsidR="00A26769" w:rsidRDefault="00A26769" w:rsidP="00A26769">
      <w:pPr>
        <w:pStyle w:val="TEXTE"/>
      </w:pPr>
      <w:r>
        <w:t>La majorité des entreprises ont réalisé l'importance de la cybersécurité et prévoient d'augmenter leurs dépenses informatiques en conséquence. Compte tenu de la digitalisation croissante de nombreux processus liés au travail et à la production, de nombreuses entreprises se sentent de plus en plus concernées et vulnérables à la menace d'une éventuelle cyber-attaque. C'est pourquoi la sécurité est devenue un aspect omniprésent pour les utilisateurs IT et a également un impact sur les logiciels métier.</w:t>
      </w:r>
    </w:p>
    <w:p w14:paraId="21B8A92B" w14:textId="77777777" w:rsidR="00A26769" w:rsidRDefault="00A26769" w:rsidP="00A26769">
      <w:pPr>
        <w:pStyle w:val="TEXTE"/>
      </w:pPr>
      <w:r>
        <w:t>En ce qui concerne le paysage des applications métier des entreprises, nous constatons que le système SAP continue d'être largement adopté, suivi de près par Microsoft. Les fournisseurs d'applications natives en Cloud, tels que Salesforce ou Workday, sont de plus en plus populaires, même si la majorité des entreprises continuent de préférer le déploiement sur site au déploiement en Cloud pour leurs futurs investissements informatiques.</w:t>
      </w:r>
    </w:p>
    <w:p w14:paraId="6775F498" w14:textId="443E9C87" w:rsidR="00864EFC" w:rsidRPr="005C7E35" w:rsidRDefault="00A26769" w:rsidP="00A26769">
      <w:pPr>
        <w:pStyle w:val="TEXTE"/>
        <w:rPr>
          <w:color w:val="FF0000"/>
        </w:rPr>
      </w:pPr>
      <w:r>
        <w:t>Enfin, un grand nombre d'entreprises estiment que leur paysage d'applications métier n'est pas suffisant pour répondre aux exigences de leur stratégie numérique. En conséquence, celles-ci investissent dans des applications métier nouvelles ou supplémentaires, et travaillent à l'amélioration de leurs processus verticaux et de leurs interfaces clients.</w:t>
      </w:r>
    </w:p>
    <w:p w14:paraId="00B87D7C" w14:textId="3107D2F1" w:rsidR="00A26769" w:rsidRDefault="00A26769">
      <w:pPr>
        <w:spacing w:before="0" w:after="160" w:line="259" w:lineRule="auto"/>
        <w:jc w:val="left"/>
      </w:pPr>
      <w:r>
        <w:br w:type="page"/>
      </w:r>
    </w:p>
    <w:p w14:paraId="1434309C" w14:textId="6F977F13" w:rsidR="00A26769" w:rsidRDefault="00A26769">
      <w:pPr>
        <w:spacing w:before="0" w:after="160" w:line="259" w:lineRule="auto"/>
        <w:jc w:val="left"/>
      </w:pPr>
      <w:r>
        <w:lastRenderedPageBreak/>
        <w:t>NOTES</w:t>
      </w:r>
      <w:r>
        <w:br w:type="page"/>
      </w:r>
    </w:p>
    <w:p w14:paraId="40EE7522" w14:textId="77777777" w:rsidR="002E607E" w:rsidRDefault="002E607E" w:rsidP="00864EFC">
      <w:pPr>
        <w:pStyle w:val="TEXTE"/>
        <w:sectPr w:rsidR="002E607E" w:rsidSect="000957BA">
          <w:headerReference w:type="even" r:id="rId25"/>
          <w:headerReference w:type="default" r:id="rId26"/>
          <w:footerReference w:type="even" r:id="rId27"/>
          <w:footerReference w:type="default" r:id="rId28"/>
          <w:pgSz w:w="11906" w:h="16838"/>
          <w:pgMar w:top="1621" w:right="1417" w:bottom="1417" w:left="1417" w:header="1361" w:footer="708" w:gutter="0"/>
          <w:cols w:space="708"/>
          <w:docGrid w:linePitch="360"/>
        </w:sectPr>
      </w:pPr>
    </w:p>
    <w:p w14:paraId="4C76FB39" w14:textId="45DE6AEA" w:rsidR="00F55F3B" w:rsidRPr="00F55F3B" w:rsidRDefault="00F55F3B" w:rsidP="002F3F7F">
      <w:pPr>
        <w:pStyle w:val="TEXTE"/>
      </w:pPr>
    </w:p>
    <w:p w14:paraId="66F832D8" w14:textId="5AC385AC" w:rsidR="002554B7" w:rsidRDefault="002554B7" w:rsidP="00E75DA4">
      <w:pPr>
        <w:pStyle w:val="Titre1"/>
      </w:pPr>
    </w:p>
    <w:p w14:paraId="19EC0555" w14:textId="0E954C4C" w:rsidR="002554B7" w:rsidRDefault="002554B7" w:rsidP="002554B7"/>
    <w:p w14:paraId="109CBEDA" w14:textId="77777777" w:rsidR="002554B7" w:rsidRPr="002554B7" w:rsidRDefault="002554B7" w:rsidP="002554B7"/>
    <w:p w14:paraId="615F6A77" w14:textId="2F22D954" w:rsidR="00E75DA4" w:rsidRPr="00F442A0" w:rsidRDefault="0054495C" w:rsidP="00F442A0">
      <w:pPr>
        <w:pStyle w:val="Titre1"/>
        <w:jc w:val="right"/>
      </w:pPr>
      <w:bookmarkStart w:id="16" w:name="_Toc40359768"/>
      <w:r w:rsidRPr="00F442A0">
        <w:t>Les défis économiques et informatiques en un coup d'œil</w:t>
      </w:r>
      <w:bookmarkEnd w:id="16"/>
      <w:r w:rsidR="00E75DA4" w:rsidRPr="00F442A0">
        <w:t xml:space="preserve"> </w:t>
      </w:r>
    </w:p>
    <w:p w14:paraId="22F50BFC" w14:textId="77777777" w:rsidR="009E4107" w:rsidRPr="00F442A0" w:rsidRDefault="009E4107" w:rsidP="00F442A0">
      <w:pPr>
        <w:pStyle w:val="Titre1"/>
        <w:jc w:val="right"/>
        <w:sectPr w:rsidR="009E4107" w:rsidRPr="00F442A0" w:rsidSect="000957BA">
          <w:headerReference w:type="default" r:id="rId29"/>
          <w:footerReference w:type="default" r:id="rId30"/>
          <w:pgSz w:w="11906" w:h="16838"/>
          <w:pgMar w:top="1621" w:right="1417" w:bottom="1417" w:left="1417" w:header="1361" w:footer="708" w:gutter="0"/>
          <w:cols w:space="708"/>
          <w:docGrid w:linePitch="360"/>
        </w:sectPr>
      </w:pPr>
    </w:p>
    <w:p w14:paraId="6FEE6102" w14:textId="1F0D48F2" w:rsidR="002F3F7F" w:rsidRDefault="002F3F7F" w:rsidP="0054495C">
      <w:pPr>
        <w:pStyle w:val="Titre2"/>
      </w:pPr>
      <w:bookmarkStart w:id="17" w:name="_Toc40359769"/>
      <w:r>
        <w:lastRenderedPageBreak/>
        <w:t>Les défis économiques</w:t>
      </w:r>
      <w:bookmarkEnd w:id="17"/>
    </w:p>
    <w:p w14:paraId="26E64347" w14:textId="51DEE52E" w:rsidR="002F3F7F" w:rsidRPr="00C0177D" w:rsidRDefault="002F3F7F" w:rsidP="00C0177D">
      <w:pPr>
        <w:pStyle w:val="TEXTE"/>
        <w:spacing w:before="0" w:after="0" w:line="240" w:lineRule="auto"/>
        <w:rPr>
          <w:sz w:val="8"/>
          <w:szCs w:val="8"/>
        </w:rPr>
      </w:pPr>
    </w:p>
    <w:p w14:paraId="4894806C" w14:textId="4E959B00" w:rsidR="00A26769" w:rsidRDefault="00F442A0" w:rsidP="00444CE1">
      <w:pPr>
        <w:pStyle w:val="Listepuce"/>
        <w:ind w:left="7797"/>
      </w:pPr>
      <w:r>
        <w:rPr>
          <w:noProof/>
        </w:rPr>
        <w:drawing>
          <wp:anchor distT="0" distB="0" distL="114300" distR="114300" simplePos="0" relativeHeight="251724799" behindDoc="0" locked="0" layoutInCell="1" allowOverlap="1" wp14:anchorId="4E0F54DB" wp14:editId="7D32714B">
            <wp:simplePos x="0" y="0"/>
            <wp:positionH relativeFrom="column">
              <wp:posOffset>-43180</wp:posOffset>
            </wp:positionH>
            <wp:positionV relativeFrom="paragraph">
              <wp:posOffset>83820</wp:posOffset>
            </wp:positionV>
            <wp:extent cx="4572000" cy="2695575"/>
            <wp:effectExtent l="0" t="0" r="0" b="952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695575"/>
                    </a:xfrm>
                    <a:prstGeom prst="rect">
                      <a:avLst/>
                    </a:prstGeom>
                    <a:noFill/>
                  </pic:spPr>
                </pic:pic>
              </a:graphicData>
            </a:graphic>
            <wp14:sizeRelH relativeFrom="margin">
              <wp14:pctWidth>0</wp14:pctWidth>
            </wp14:sizeRelH>
            <wp14:sizeRelV relativeFrom="margin">
              <wp14:pctHeight>0</wp14:pctHeight>
            </wp14:sizeRelV>
          </wp:anchor>
        </w:drawing>
      </w:r>
      <w:r w:rsidR="00A26769">
        <w:t xml:space="preserve">La pression pour réduire les coûts et augmenter l'efficacité reste le plus grand défi pour les entreprises du monde entier. Cela n'est pas surprenant puisque ce résultat est conforme aux précédentes enquêtes de teknowlogy Group CxO. La réduction des coûts et les gains d'efficacité (par exemple par l'externalisation ou l'automatisation) peuvent soutenir les organisations dans leur digitalisation en libérant les ressources internes indispensables. </w:t>
      </w:r>
    </w:p>
    <w:p w14:paraId="040F7D17" w14:textId="494EE643" w:rsidR="00A26769" w:rsidRDefault="00A26769" w:rsidP="00A26769">
      <w:pPr>
        <w:pStyle w:val="Listepuce"/>
        <w:ind w:left="7797"/>
      </w:pPr>
      <w:r>
        <w:t>De nombreuses entreprises perçoivent la nécessité d'une plus grande agilité, nécessaire pour réaliser des projets numériques, comme un défi majeur pour leur organisation. De nombreuses entreprises ont mis en place des processus fastidieux qui leur permettent difficilement de réagir rapidement à la vitesse générale du changement.</w:t>
      </w:r>
    </w:p>
    <w:p w14:paraId="72E4648A" w14:textId="77777777" w:rsidR="00A26769" w:rsidRDefault="00A26769" w:rsidP="00A26769">
      <w:pPr>
        <w:pStyle w:val="Listepuce"/>
        <w:numPr>
          <w:ilvl w:val="0"/>
          <w:numId w:val="0"/>
        </w:numPr>
        <w:ind w:left="1077" w:hanging="360"/>
      </w:pPr>
    </w:p>
    <w:p w14:paraId="3709EF00" w14:textId="613E8444" w:rsidR="00FC37EB" w:rsidRPr="00FC37EB" w:rsidRDefault="00A26769" w:rsidP="00A26769">
      <w:pPr>
        <w:pStyle w:val="Listepuce"/>
      </w:pPr>
      <w:r>
        <w:t>Étonnamment, les entreprises ne perçoivent pas la situation économique mondiale comme un défi important. La tension autour de Brexit s'étant récemment calmée, nous nous attendons à ce que la situation économique continue à n'être, pour les entreprises, qu'un défi secondaire.</w:t>
      </w:r>
      <w:r w:rsidR="00FC37EB" w:rsidRPr="00FC37EB">
        <w:t xml:space="preserve"> </w:t>
      </w:r>
    </w:p>
    <w:p w14:paraId="283B8537" w14:textId="1322B5D5" w:rsidR="00E0237B" w:rsidRPr="002B162C" w:rsidRDefault="00E0237B" w:rsidP="002E607E">
      <w:pPr>
        <w:pStyle w:val="TEXTE"/>
        <w:rPr>
          <w:rFonts w:ascii="Arial Black" w:eastAsiaTheme="majorEastAsia" w:hAnsi="Arial Black" w:cstheme="majorBidi"/>
          <w:color w:val="F46B1B" w:themeColor="accent1"/>
          <w:sz w:val="24"/>
          <w:szCs w:val="26"/>
        </w:rPr>
      </w:pPr>
      <w:r>
        <w:br w:type="page"/>
      </w:r>
    </w:p>
    <w:p w14:paraId="13DE20ED" w14:textId="5C6F2721" w:rsidR="002F3F7F" w:rsidRDefault="002F3F7F" w:rsidP="0054495C">
      <w:pPr>
        <w:pStyle w:val="Titre2"/>
      </w:pPr>
      <w:bookmarkStart w:id="18" w:name="_Toc40359770"/>
      <w:r>
        <w:lastRenderedPageBreak/>
        <w:t>Les défis informatiques</w:t>
      </w:r>
      <w:bookmarkEnd w:id="18"/>
    </w:p>
    <w:p w14:paraId="549C72F4" w14:textId="46CDA119" w:rsidR="00FC37EB" w:rsidRDefault="00FC37EB" w:rsidP="002E607E">
      <w:pPr>
        <w:pStyle w:val="TEXTE"/>
        <w:rPr>
          <w:noProof/>
        </w:rPr>
      </w:pPr>
    </w:p>
    <w:p w14:paraId="38F60032" w14:textId="305E1B57" w:rsidR="00A26769" w:rsidRPr="00A26769" w:rsidRDefault="00FC37EB" w:rsidP="003F49E7">
      <w:pPr>
        <w:pStyle w:val="Listepuce"/>
        <w:ind w:left="7797"/>
        <w:rPr>
          <w:rFonts w:cs="Helvetica"/>
        </w:rPr>
      </w:pPr>
      <w:r>
        <w:rPr>
          <w:noProof/>
        </w:rPr>
        <w:drawing>
          <wp:anchor distT="0" distB="0" distL="114300" distR="114300" simplePos="0" relativeHeight="251729919" behindDoc="0" locked="0" layoutInCell="1" allowOverlap="1" wp14:anchorId="5188C4EE" wp14:editId="130FF6E5">
            <wp:simplePos x="0" y="0"/>
            <wp:positionH relativeFrom="margin">
              <wp:align>left</wp:align>
            </wp:positionH>
            <wp:positionV relativeFrom="paragraph">
              <wp:posOffset>9525</wp:posOffset>
            </wp:positionV>
            <wp:extent cx="4467225" cy="299339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80831" cy="3002710"/>
                    </a:xfrm>
                    <a:prstGeom prst="rect">
                      <a:avLst/>
                    </a:prstGeom>
                    <a:noFill/>
                  </pic:spPr>
                </pic:pic>
              </a:graphicData>
            </a:graphic>
            <wp14:sizeRelH relativeFrom="margin">
              <wp14:pctWidth>0</wp14:pctWidth>
            </wp14:sizeRelH>
            <wp14:sizeRelV relativeFrom="margin">
              <wp14:pctHeight>0</wp14:pctHeight>
            </wp14:sizeRelV>
          </wp:anchor>
        </w:drawing>
      </w:r>
      <w:r w:rsidR="00A26769" w:rsidRPr="00A26769">
        <w:rPr>
          <w:rFonts w:cs="Helvetica"/>
        </w:rPr>
        <w:t xml:space="preserve">L'évolution, des besoins des clients, induite par la digitalisation est perçue comme un défi majeur par de nombreuses entreprises. En effet, de nombreuses entreprises sont encore confrontées à une infrastructure informatique héritée qui les empêche d'adopter des outils frontaux qui amélioreraient l'expérience du client. L'une des raisons de cette situation est que l'intégration des systèmes existants peut être complexe et coûteuse. C'est un problème auquel les petites entreprises, comme les grandes, doivent faire face. </w:t>
      </w:r>
    </w:p>
    <w:p w14:paraId="6EAB3D57" w14:textId="77777777" w:rsidR="00A26769" w:rsidRPr="00A26769" w:rsidRDefault="00A26769" w:rsidP="00A26769">
      <w:pPr>
        <w:pStyle w:val="Listepuce"/>
        <w:ind w:left="7797"/>
      </w:pPr>
      <w:r w:rsidRPr="00A26769">
        <w:rPr>
          <w:rFonts w:cs="Helvetica"/>
        </w:rPr>
        <w:t xml:space="preserve">La nécessité d'un fonctionnement informatique fluide et sûr est considérée comme un aspect important pour de nombreuses organisations dans le monde. Les applications, les centres de données et les appareils des utilisateurs finaux doivent non seulement fonctionner sans interruption, mais ils doivent également être pleinement intégrés dans un réseau d'entreprise. La fiabilité de leurs opérations informatiques est un problème majeur pour de nombreuses entreprises. En raison du nombre croissant de cyber-attaques et d'espionnage numérique, les mesures de sécurité </w:t>
      </w:r>
    </w:p>
    <w:p w14:paraId="0BF63C8A" w14:textId="6557A6EA" w:rsidR="00FC37EB" w:rsidRPr="005C7E35" w:rsidRDefault="00A26769" w:rsidP="00A26769">
      <w:pPr>
        <w:pStyle w:val="Listepuce"/>
        <w:numPr>
          <w:ilvl w:val="0"/>
          <w:numId w:val="0"/>
        </w:numPr>
        <w:ind w:left="717"/>
      </w:pPr>
      <w:r w:rsidRPr="00A26769">
        <w:rPr>
          <w:rFonts w:cs="Helvetica"/>
        </w:rPr>
        <w:t xml:space="preserve">adéquates ont pris encore plus d'importance dans leur esprit. </w:t>
      </w:r>
      <w:r w:rsidR="00FC37EB" w:rsidRPr="005C7E35">
        <w:rPr>
          <w:rFonts w:cs="Helvetica"/>
        </w:rPr>
        <w:t xml:space="preserve">De tous les sujets étudiés, l'intégration des </w:t>
      </w:r>
      <w:r w:rsidR="00FC37EB">
        <w:rPr>
          <w:rFonts w:cs="Helvetica"/>
        </w:rPr>
        <w:t>IT</w:t>
      </w:r>
      <w:r w:rsidR="00FC37EB" w:rsidRPr="005C7E35">
        <w:rPr>
          <w:rFonts w:cs="Helvetica"/>
        </w:rPr>
        <w:t>/OT n'est pas le plus important occup</w:t>
      </w:r>
      <w:r w:rsidR="00FC37EB">
        <w:rPr>
          <w:rFonts w:cs="Helvetica"/>
        </w:rPr>
        <w:t xml:space="preserve">ant </w:t>
      </w:r>
      <w:r w:rsidR="00FC37EB" w:rsidRPr="005C7E35">
        <w:rPr>
          <w:rFonts w:cs="Helvetica"/>
        </w:rPr>
        <w:t>actuellement les décideurs. Des évaluations détaillées</w:t>
      </w:r>
      <w:r w:rsidR="00FC37EB">
        <w:rPr>
          <w:rFonts w:cs="Helvetica"/>
        </w:rPr>
        <w:t>,</w:t>
      </w:r>
      <w:r w:rsidR="00FC37EB" w:rsidRPr="005C7E35">
        <w:rPr>
          <w:rFonts w:cs="Helvetica"/>
        </w:rPr>
        <w:t xml:space="preserve"> par secteur d'activité et par taille d'entreprise</w:t>
      </w:r>
      <w:r w:rsidR="00FC37EB">
        <w:rPr>
          <w:rFonts w:cs="Helvetica"/>
        </w:rPr>
        <w:t>,</w:t>
      </w:r>
      <w:r w:rsidR="00FC37EB" w:rsidRPr="005C7E35">
        <w:rPr>
          <w:rFonts w:cs="Helvetica"/>
        </w:rPr>
        <w:t xml:space="preserve"> montrent que la convergence IT-OT est surtout un problème dans l'industrie et les banques/assurances. Les entreprises </w:t>
      </w:r>
      <w:r w:rsidR="00FC37EB">
        <w:rPr>
          <w:rFonts w:cs="Helvetica"/>
        </w:rPr>
        <w:t>industrielles</w:t>
      </w:r>
      <w:r w:rsidR="00FC37EB" w:rsidRPr="005C7E35">
        <w:rPr>
          <w:rFonts w:cs="Helvetica"/>
        </w:rPr>
        <w:t xml:space="preserve"> travaillent actuellement de manière intensive avec l'</w:t>
      </w:r>
      <w:r w:rsidR="00FC37EB">
        <w:rPr>
          <w:rFonts w:cs="Helvetica"/>
        </w:rPr>
        <w:t>IoT</w:t>
      </w:r>
      <w:r w:rsidR="00FC37EB" w:rsidRPr="005C7E35">
        <w:rPr>
          <w:rFonts w:cs="Helvetica"/>
        </w:rPr>
        <w:t xml:space="preserve"> et l'industrie 4.0, de sorte qu'une coopération étroite</w:t>
      </w:r>
      <w:r w:rsidR="00FC37EB">
        <w:rPr>
          <w:rFonts w:cs="Helvetica"/>
        </w:rPr>
        <w:t>,</w:t>
      </w:r>
      <w:r w:rsidR="00FC37EB" w:rsidRPr="005C7E35">
        <w:rPr>
          <w:rFonts w:cs="Helvetica"/>
        </w:rPr>
        <w:t xml:space="preserve"> avec les </w:t>
      </w:r>
      <w:r w:rsidR="00FC37EB">
        <w:rPr>
          <w:rFonts w:cs="Helvetica"/>
        </w:rPr>
        <w:t>métiers</w:t>
      </w:r>
      <w:r w:rsidR="00FC37EB" w:rsidRPr="005C7E35">
        <w:rPr>
          <w:rFonts w:cs="Helvetica"/>
        </w:rPr>
        <w:t xml:space="preserve"> et les </w:t>
      </w:r>
      <w:r w:rsidR="00FC37EB">
        <w:rPr>
          <w:rFonts w:cs="Helvetica"/>
        </w:rPr>
        <w:t>IT,</w:t>
      </w:r>
      <w:r w:rsidR="00FC37EB" w:rsidRPr="005C7E35">
        <w:rPr>
          <w:rFonts w:cs="Helvetica"/>
        </w:rPr>
        <w:t xml:space="preserve"> est nécessaire. Des défis comparables peuvent être observés dans les banques et les compagnies d'assurance avec leurs projets de numérisation. En outre, les grandes entreprises de plus de 1 000 employés sont particulièrement touchées, car les structures en silos y sont beaucoup plus prononcées et doivent être surmontées.</w:t>
      </w:r>
    </w:p>
    <w:p w14:paraId="2FFC4924" w14:textId="4FC975DB" w:rsidR="00E0237B" w:rsidRDefault="00A26769" w:rsidP="00A26769">
      <w:pPr>
        <w:pStyle w:val="Listepuce"/>
      </w:pPr>
      <w:r w:rsidRPr="00A26769">
        <w:t>La pénurie de professionnels qualifiés dans le domaine des technologies de l'information reste un défi majeur pour beaucoup. Les grandes entreprises (&gt; 1 000 employés), en particulier, ont identifié ce problème comme étant un challenge pour elles.</w:t>
      </w:r>
      <w:r w:rsidR="00E0237B" w:rsidRPr="002E607E">
        <w:br w:type="page"/>
      </w:r>
    </w:p>
    <w:p w14:paraId="0B9127C0" w14:textId="77777777" w:rsidR="00FC37EB" w:rsidRDefault="00FC37EB" w:rsidP="00FC37EB">
      <w:pPr>
        <w:pStyle w:val="Titre2"/>
      </w:pPr>
      <w:bookmarkStart w:id="19" w:name="_Toc40359771"/>
      <w:r>
        <w:lastRenderedPageBreak/>
        <w:t>Dépenses et projets informatiques</w:t>
      </w:r>
      <w:bookmarkEnd w:id="19"/>
    </w:p>
    <w:p w14:paraId="78D8778F" w14:textId="77777777" w:rsidR="002F3F7F" w:rsidRPr="00866305" w:rsidRDefault="002F3F7F" w:rsidP="00866305">
      <w:pPr>
        <w:pStyle w:val="TEXTE"/>
        <w:spacing w:line="240" w:lineRule="auto"/>
      </w:pPr>
    </w:p>
    <w:p w14:paraId="5584BC9E" w14:textId="5F6E51A9" w:rsidR="00A26769" w:rsidRPr="00A26769" w:rsidRDefault="00FC37EB" w:rsidP="0092322C">
      <w:pPr>
        <w:pStyle w:val="Listepuce"/>
        <w:ind w:left="7797"/>
        <w:rPr>
          <w:rFonts w:cs="Helvetica"/>
        </w:rPr>
      </w:pPr>
      <w:r>
        <w:rPr>
          <w:noProof/>
        </w:rPr>
        <w:drawing>
          <wp:anchor distT="0" distB="0" distL="114300" distR="114300" simplePos="0" relativeHeight="251730943" behindDoc="0" locked="0" layoutInCell="1" allowOverlap="1" wp14:anchorId="1F98F9BD" wp14:editId="38E08D3D">
            <wp:simplePos x="0" y="0"/>
            <wp:positionH relativeFrom="margin">
              <wp:align>left</wp:align>
            </wp:positionH>
            <wp:positionV relativeFrom="paragraph">
              <wp:posOffset>13970</wp:posOffset>
            </wp:positionV>
            <wp:extent cx="4419600" cy="290385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9600" cy="2903855"/>
                    </a:xfrm>
                    <a:prstGeom prst="rect">
                      <a:avLst/>
                    </a:prstGeom>
                    <a:noFill/>
                  </pic:spPr>
                </pic:pic>
              </a:graphicData>
            </a:graphic>
            <wp14:sizeRelH relativeFrom="margin">
              <wp14:pctWidth>0</wp14:pctWidth>
            </wp14:sizeRelH>
            <wp14:sizeRelV relativeFrom="margin">
              <wp14:pctHeight>0</wp14:pctHeight>
            </wp14:sizeRelV>
          </wp:anchor>
        </w:drawing>
      </w:r>
      <w:r w:rsidR="00A26769" w:rsidRPr="00A26769">
        <w:rPr>
          <w:rFonts w:cs="Helvetica"/>
        </w:rPr>
        <w:t>L'importance de la cybersécurité se reflète également dans les dépenses informatiques des entreprises. Cela est dû au fait qu'avec la digitalisation croissante des tâches et des processus, le commerce en ligne et l'utilisation massive d'appareils mobiles, pour de nombreuses entreprises, l’éventail de possibilités pour d'éventuelles cyber-attaques et les risques d'incidents de sécurité ont considérablement augmenté.</w:t>
      </w:r>
    </w:p>
    <w:p w14:paraId="6044EE82" w14:textId="12698A96" w:rsidR="00A26769" w:rsidRDefault="00A26769" w:rsidP="00A26769">
      <w:pPr>
        <w:pStyle w:val="Listepuce"/>
        <w:ind w:left="7797"/>
        <w:rPr>
          <w:rFonts w:cs="Helvetica"/>
        </w:rPr>
      </w:pPr>
      <w:r w:rsidRPr="00A26769">
        <w:rPr>
          <w:rFonts w:cs="Helvetica"/>
        </w:rPr>
        <w:t xml:space="preserve">Le Cloud Computing est un autre sujet très apprécié dans les agendas des entreprises en matière de technologies de l'information. Le Cloud est considéré comme un moyen de stimuler l'innovation et de rendre l'utilisation des ressources informatiques plus flexible. Cet intérêt est aussi dû au nombre croissant d'offres des fournisseurs de Cloud Computing, qui répondent mieux aux demandes des clients en termes de centres de données locaux, de conformité et d'intégration. </w:t>
      </w:r>
    </w:p>
    <w:p w14:paraId="486A4CFD" w14:textId="31187182" w:rsidR="00A26769" w:rsidRDefault="00A26769" w:rsidP="00A26769">
      <w:pPr>
        <w:pStyle w:val="Listepuce"/>
        <w:numPr>
          <w:ilvl w:val="0"/>
          <w:numId w:val="0"/>
        </w:numPr>
        <w:ind w:left="1077" w:hanging="360"/>
        <w:rPr>
          <w:rFonts w:cs="Helvetica"/>
        </w:rPr>
      </w:pPr>
    </w:p>
    <w:p w14:paraId="11C75BC6" w14:textId="77777777" w:rsidR="00A26769" w:rsidRPr="00A26769" w:rsidRDefault="00A26769" w:rsidP="00A26769">
      <w:pPr>
        <w:pStyle w:val="Listepuce"/>
        <w:numPr>
          <w:ilvl w:val="0"/>
          <w:numId w:val="0"/>
        </w:numPr>
        <w:ind w:left="1077" w:hanging="360"/>
        <w:rPr>
          <w:rFonts w:cs="Helvetica"/>
        </w:rPr>
      </w:pPr>
    </w:p>
    <w:p w14:paraId="4F7EEDC2" w14:textId="77777777" w:rsidR="00A26769" w:rsidRPr="00A26769" w:rsidRDefault="00A26769" w:rsidP="00A26769">
      <w:pPr>
        <w:pStyle w:val="Listepuce"/>
        <w:ind w:left="567"/>
        <w:rPr>
          <w:rFonts w:cs="Helvetica"/>
        </w:rPr>
      </w:pPr>
      <w:r w:rsidRPr="00A26769">
        <w:rPr>
          <w:rFonts w:cs="Helvetica"/>
        </w:rPr>
        <w:t>Moins d'un tiers des entreprises estiment que la modernisation de leurs applications est très importante dans leur programme informatique. Cette part est étonnamment faible compte tenu du rôle important que jouent les applications modernes dans la transformation numérique d'une entreprise. Cependant, plus la taille d'une entreprise augmente, plus le sentiment d'importance de la modernisation des applications augmente. Les grandes entreprises, en particulier, ont ciblé différentes applications existantes qu'elles sont obligées de moderniser ou de migrer vers de nouvelles plateformes afin de transformer leurs processus métier.</w:t>
      </w:r>
    </w:p>
    <w:p w14:paraId="00199531" w14:textId="5D25640F" w:rsidR="00C03488" w:rsidRDefault="00C03488">
      <w:pPr>
        <w:spacing w:before="0" w:after="160" w:line="259" w:lineRule="auto"/>
        <w:jc w:val="left"/>
        <w:rPr>
          <w:noProof/>
        </w:rPr>
      </w:pPr>
      <w:r>
        <w:rPr>
          <w:noProof/>
        </w:rPr>
        <w:br w:type="page"/>
      </w:r>
    </w:p>
    <w:p w14:paraId="7E7C7DC5" w14:textId="697344A3" w:rsidR="00607A48" w:rsidRDefault="00607A48" w:rsidP="00383748">
      <w:pPr>
        <w:pStyle w:val="TEXTE"/>
        <w:spacing w:line="240" w:lineRule="auto"/>
      </w:pPr>
    </w:p>
    <w:p w14:paraId="5AC6270B" w14:textId="061D1236" w:rsidR="00A26769" w:rsidRPr="00A26769" w:rsidRDefault="002773AF" w:rsidP="00A26769">
      <w:pPr>
        <w:pStyle w:val="Listepuce"/>
        <w:ind w:left="7797"/>
        <w:rPr>
          <w:rFonts w:cs="Helvetica"/>
        </w:rPr>
      </w:pPr>
      <w:r>
        <w:rPr>
          <w:noProof/>
        </w:rPr>
        <w:drawing>
          <wp:anchor distT="0" distB="0" distL="114300" distR="114300" simplePos="0" relativeHeight="251731967" behindDoc="0" locked="0" layoutInCell="1" allowOverlap="1" wp14:anchorId="40E83713" wp14:editId="245051CC">
            <wp:simplePos x="0" y="0"/>
            <wp:positionH relativeFrom="margin">
              <wp:align>left</wp:align>
            </wp:positionH>
            <wp:positionV relativeFrom="paragraph">
              <wp:posOffset>5080</wp:posOffset>
            </wp:positionV>
            <wp:extent cx="4535170" cy="3152775"/>
            <wp:effectExtent l="0" t="0" r="0"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5170" cy="3152775"/>
                    </a:xfrm>
                    <a:prstGeom prst="rect">
                      <a:avLst/>
                    </a:prstGeom>
                    <a:noFill/>
                  </pic:spPr>
                </pic:pic>
              </a:graphicData>
            </a:graphic>
            <wp14:sizeRelH relativeFrom="margin">
              <wp14:pctWidth>0</wp14:pctWidth>
            </wp14:sizeRelH>
            <wp14:sizeRelV relativeFrom="margin">
              <wp14:pctHeight>0</wp14:pctHeight>
            </wp14:sizeRelV>
          </wp:anchor>
        </w:drawing>
      </w:r>
      <w:r w:rsidR="00A26769">
        <w:rPr>
          <w:rFonts w:cs="Helvetica"/>
        </w:rPr>
        <w:t>P</w:t>
      </w:r>
      <w:r w:rsidR="00A26769" w:rsidRPr="00A26769">
        <w:rPr>
          <w:rFonts w:cs="Helvetica"/>
        </w:rPr>
        <w:t>rès de la moitié des entreprises interrogées dans le cadre de notre enquête prévoient de dépenser davantage pour la cybersécurité au cours des deux prochaines années. Comme de plus en plus de modèles économiques seront basés sur les technologies numériques et informatiques, et que les services métier seront conçus autour de l'analytique, un nombre croissant de produits, d'usines ou de machines deviendront intelligents, ce qui nécessitera des mesures de sécurité informatique appropriées.</w:t>
      </w:r>
    </w:p>
    <w:p w14:paraId="7ED4C176" w14:textId="385ED115" w:rsidR="00A26769" w:rsidRDefault="00A26769" w:rsidP="00A26769">
      <w:pPr>
        <w:pStyle w:val="Listepuce"/>
        <w:ind w:left="7797"/>
        <w:rPr>
          <w:rFonts w:cs="Helvetica"/>
        </w:rPr>
      </w:pPr>
      <w:r w:rsidRPr="00A26769">
        <w:rPr>
          <w:rFonts w:cs="Helvetica"/>
        </w:rPr>
        <w:t xml:space="preserve">Une grande partie des investissements est également prévue pour améliorer l'expérience du client. Du point de vue sectoriel, c'est particulièrement le cas des banques et des compagnies d'assurance. Ces deux secteurs ont pris conscience de la nécessité d'améliorer l'expérience client afin de pouvoir concurrencer les banques rivales ainsi que les sociétés d'assurance ou les sociétés fintech qui, avec leur offre purement numérique, ont compris très tôt l'importance d'une expérience client bien équilibrée. </w:t>
      </w:r>
    </w:p>
    <w:p w14:paraId="2887E188" w14:textId="77777777" w:rsidR="002773AF" w:rsidRPr="00A26769" w:rsidRDefault="002773AF" w:rsidP="002773AF">
      <w:pPr>
        <w:pStyle w:val="Listepuce"/>
        <w:numPr>
          <w:ilvl w:val="0"/>
          <w:numId w:val="0"/>
        </w:numPr>
        <w:ind w:left="1077" w:hanging="360"/>
        <w:rPr>
          <w:rFonts w:cs="Helvetica"/>
        </w:rPr>
      </w:pPr>
    </w:p>
    <w:p w14:paraId="3CBE559C" w14:textId="430EBE5C" w:rsidR="00C03488" w:rsidRDefault="00A26769" w:rsidP="00A26769">
      <w:pPr>
        <w:pStyle w:val="Listepuce"/>
        <w:ind w:left="567"/>
      </w:pPr>
      <w:r w:rsidRPr="00A26769">
        <w:rPr>
          <w:rFonts w:cs="Helvetica"/>
        </w:rPr>
        <w:t>Il est également vrai qu'un nombre nettement plus important de banques et de compagnies d'assurance ont identifié la nécessité de moderniser leur infrastructure d'application. Là encore, cela est dû à l'évolution des attentes des clients ainsi qu'au défi posé par les start-ups, les fintechs ou les insurtechs qui parviennent à offrir des services conviviaux et des processus rapides. Pour obtenir des résultats similaires, les banques ou les assureurs traditionnels devront renouveler leurs applications et leurs interfaces.</w:t>
      </w:r>
    </w:p>
    <w:p w14:paraId="76798064" w14:textId="77777777" w:rsidR="00A26769" w:rsidRDefault="00A26769" w:rsidP="00607A48">
      <w:pPr>
        <w:pStyle w:val="TEXTE"/>
        <w:spacing w:line="240" w:lineRule="auto"/>
        <w:jc w:val="right"/>
      </w:pPr>
    </w:p>
    <w:p w14:paraId="54B5FDDC" w14:textId="00E74F5F" w:rsidR="00A26769" w:rsidRDefault="00A26769">
      <w:pPr>
        <w:spacing w:before="0" w:after="160" w:line="259" w:lineRule="auto"/>
        <w:jc w:val="left"/>
      </w:pPr>
      <w:r>
        <w:br w:type="page"/>
      </w:r>
    </w:p>
    <w:p w14:paraId="44DCAB9B" w14:textId="7DB095CE" w:rsidR="00A26769" w:rsidRDefault="00A26769" w:rsidP="00607A48">
      <w:pPr>
        <w:pStyle w:val="TEXTE"/>
        <w:spacing w:line="240" w:lineRule="auto"/>
        <w:jc w:val="right"/>
      </w:pPr>
    </w:p>
    <w:p w14:paraId="3391AD59" w14:textId="71AB4BC4" w:rsidR="00A26769" w:rsidRPr="00A26769" w:rsidRDefault="00A26769" w:rsidP="00A26769">
      <w:pPr>
        <w:pStyle w:val="Listepuce"/>
        <w:ind w:left="7797"/>
        <w:rPr>
          <w:rFonts w:cs="Helvetica"/>
        </w:rPr>
      </w:pPr>
      <w:r w:rsidRPr="00A26769">
        <w:rPr>
          <w:rFonts w:cs="Helvetica"/>
          <w:noProof/>
        </w:rPr>
        <w:drawing>
          <wp:anchor distT="0" distB="0" distL="114300" distR="114300" simplePos="0" relativeHeight="251741183" behindDoc="0" locked="0" layoutInCell="1" allowOverlap="1" wp14:anchorId="73FBA11D" wp14:editId="60F6727F">
            <wp:simplePos x="0" y="0"/>
            <wp:positionH relativeFrom="margin">
              <wp:align>left</wp:align>
            </wp:positionH>
            <wp:positionV relativeFrom="paragraph">
              <wp:posOffset>7620</wp:posOffset>
            </wp:positionV>
            <wp:extent cx="4429125" cy="268859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29125" cy="2688590"/>
                    </a:xfrm>
                    <a:prstGeom prst="rect">
                      <a:avLst/>
                    </a:prstGeom>
                    <a:noFill/>
                  </pic:spPr>
                </pic:pic>
              </a:graphicData>
            </a:graphic>
            <wp14:sizeRelH relativeFrom="margin">
              <wp14:pctWidth>0</wp14:pctWidth>
            </wp14:sizeRelH>
            <wp14:sizeRelV relativeFrom="margin">
              <wp14:pctHeight>0</wp14:pctHeight>
            </wp14:sizeRelV>
          </wp:anchor>
        </w:drawing>
      </w:r>
      <w:r w:rsidRPr="00A26769">
        <w:rPr>
          <w:rFonts w:cs="Helvetica"/>
        </w:rPr>
        <w:t>Un autre indicateur, soulignant que le Cloud est le moteur des investissements informatiques, peut être analysé à partir de l'importance des offres Software</w:t>
      </w:r>
      <w:r>
        <w:rPr>
          <w:rFonts w:cs="Helvetica"/>
        </w:rPr>
        <w:t>-</w:t>
      </w:r>
      <w:r w:rsidRPr="00A26769">
        <w:rPr>
          <w:rFonts w:cs="Helvetica"/>
        </w:rPr>
        <w:t>as</w:t>
      </w:r>
      <w:r>
        <w:rPr>
          <w:rFonts w:cs="Helvetica"/>
        </w:rPr>
        <w:t>-</w:t>
      </w:r>
      <w:r w:rsidRPr="00A26769">
        <w:rPr>
          <w:rFonts w:cs="Helvetica"/>
        </w:rPr>
        <w:t>a</w:t>
      </w:r>
      <w:r>
        <w:rPr>
          <w:rFonts w:cs="Helvetica"/>
        </w:rPr>
        <w:t>-</w:t>
      </w:r>
      <w:r w:rsidRPr="00A26769">
        <w:rPr>
          <w:rFonts w:cs="Helvetica"/>
        </w:rPr>
        <w:t>service (SaaS). 43% des entreprises s'attendent à ce que ce sujet gagne en importance au cours des prochaines années. Toutefois, les institutions du secteur public sont beaucoup moins nombreuses à considérer les offres SaaS comme importantes pour elles. Cela n'est pas surprenant étant donné les exigences strictes de sécurité et de conformité que les institutions du secteur public ont mises en place. C'est finalement la principale raison pour laquelle les applications SaaS n'ont pas encore atteint le même niveau de demande que les aux autres secteurs verticaux.</w:t>
      </w:r>
    </w:p>
    <w:p w14:paraId="76B3ECC5" w14:textId="77777777" w:rsidR="00A26769" w:rsidRPr="00A26769" w:rsidRDefault="00A26769" w:rsidP="00A26769">
      <w:pPr>
        <w:pStyle w:val="Listepuce"/>
        <w:ind w:left="7797"/>
        <w:rPr>
          <w:rFonts w:cs="Helvetica"/>
        </w:rPr>
      </w:pPr>
      <w:r w:rsidRPr="00A26769">
        <w:rPr>
          <w:rFonts w:cs="Helvetica"/>
        </w:rPr>
        <w:t xml:space="preserve">Les services liés aux applications métier ont gagné en importance pour plus d'un tiers des entreprises (38%). Comme de nombreuses entreprises sont confrontées à la digitalisation de leur modèle économique, le besoin de nouvelles applications métier, en particulier les systèmes ERP, a augmenté. Outre les services d'intégration et de mise en œuvre, cela continuera à stimuler la demande de services de conseil associés. </w:t>
      </w:r>
    </w:p>
    <w:p w14:paraId="60C9EB68" w14:textId="6F8F3FAB" w:rsidR="00A26769" w:rsidRDefault="00A26769" w:rsidP="00A26769">
      <w:pPr>
        <w:pStyle w:val="Listepuce"/>
        <w:ind w:left="567"/>
      </w:pPr>
      <w:r>
        <w:t xml:space="preserve">Un autre indicateur démontrant que le Cloud gagne en importance est le besoin identifié de services de projets liés aux infrastructures. De nombreuses entreprises </w:t>
      </w:r>
      <w:r w:rsidRPr="00A26769">
        <w:rPr>
          <w:rFonts w:cs="Helvetica"/>
        </w:rPr>
        <w:t>investissent</w:t>
      </w:r>
      <w:r>
        <w:t xml:space="preserve"> actuellement dans des services d'infrastructure informatique pour préparer leur infrastructure interne à l'IoT et au Cloud hybride.</w:t>
      </w:r>
    </w:p>
    <w:p w14:paraId="0C479520" w14:textId="77777777" w:rsidR="00A26769" w:rsidRDefault="00A26769" w:rsidP="00607A48">
      <w:pPr>
        <w:pStyle w:val="TEXTE"/>
        <w:spacing w:line="240" w:lineRule="auto"/>
        <w:jc w:val="right"/>
      </w:pPr>
    </w:p>
    <w:p w14:paraId="2757367D" w14:textId="313099A8" w:rsidR="00A26769" w:rsidRDefault="00A26769">
      <w:pPr>
        <w:spacing w:before="0" w:after="160" w:line="259" w:lineRule="auto"/>
        <w:jc w:val="left"/>
      </w:pPr>
      <w:r>
        <w:br w:type="page"/>
      </w:r>
    </w:p>
    <w:p w14:paraId="257D9412" w14:textId="13429A52" w:rsidR="00A26769" w:rsidRDefault="00A26769" w:rsidP="00B047F0">
      <w:pPr>
        <w:pStyle w:val="TEXTE"/>
      </w:pPr>
    </w:p>
    <w:p w14:paraId="329DA974" w14:textId="7D26EEBD" w:rsidR="00A26769" w:rsidRPr="00BD3F31" w:rsidRDefault="00B047F0" w:rsidP="00A26769">
      <w:pPr>
        <w:pStyle w:val="Listepuce"/>
        <w:ind w:left="7797"/>
        <w:rPr>
          <w:rFonts w:cs="Helvetica"/>
        </w:rPr>
      </w:pPr>
      <w:r>
        <w:rPr>
          <w:noProof/>
        </w:rPr>
        <w:drawing>
          <wp:anchor distT="0" distB="0" distL="114300" distR="114300" simplePos="0" relativeHeight="251742207" behindDoc="0" locked="0" layoutInCell="1" allowOverlap="1" wp14:anchorId="7DE3A790" wp14:editId="59A1B647">
            <wp:simplePos x="0" y="0"/>
            <wp:positionH relativeFrom="margin">
              <wp:align>left</wp:align>
            </wp:positionH>
            <wp:positionV relativeFrom="paragraph">
              <wp:posOffset>12065</wp:posOffset>
            </wp:positionV>
            <wp:extent cx="4476750" cy="3155950"/>
            <wp:effectExtent l="0" t="0" r="0" b="635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6750" cy="3155950"/>
                    </a:xfrm>
                    <a:prstGeom prst="rect">
                      <a:avLst/>
                    </a:prstGeom>
                    <a:noFill/>
                  </pic:spPr>
                </pic:pic>
              </a:graphicData>
            </a:graphic>
            <wp14:sizeRelH relativeFrom="margin">
              <wp14:pctWidth>0</wp14:pctWidth>
            </wp14:sizeRelH>
            <wp14:sizeRelV relativeFrom="margin">
              <wp14:pctHeight>0</wp14:pctHeight>
            </wp14:sizeRelV>
          </wp:anchor>
        </w:drawing>
      </w:r>
      <w:r w:rsidR="00A26769" w:rsidRPr="00BD3F31">
        <w:rPr>
          <w:rFonts w:cs="Helvetica"/>
        </w:rPr>
        <w:t xml:space="preserve">Plus d'un tiers des entreprises ont l'intention de dépenser davantage pour les applications techniques au cours des deux prochaines années. Cette tendance est encore plus prononcée parmi les entreprises de l'industrie manufacturière. Cela peut s'expliquer par le fait que les entreprises </w:t>
      </w:r>
      <w:r w:rsidR="00A26769">
        <w:rPr>
          <w:rFonts w:cs="Helvetica"/>
        </w:rPr>
        <w:t>industrielles</w:t>
      </w:r>
      <w:r w:rsidR="00A26769" w:rsidRPr="00BD3F31">
        <w:rPr>
          <w:rFonts w:cs="Helvetica"/>
        </w:rPr>
        <w:t xml:space="preserve">, en particulier, recherchent des applications spécifiques à leur secteur d'activité. Les entreprises font des progrès pour </w:t>
      </w:r>
      <w:r w:rsidR="00A26769">
        <w:rPr>
          <w:rFonts w:cs="Helvetica"/>
        </w:rPr>
        <w:t>digitaliser</w:t>
      </w:r>
      <w:r w:rsidR="00A26769" w:rsidRPr="00BD3F31">
        <w:rPr>
          <w:rFonts w:cs="Helvetica"/>
        </w:rPr>
        <w:t xml:space="preserve"> leur environnement de production et connecter leurs produits numériquement afin de mettre en œuvre une gestion de bout en bout du cycle de vie des produits.</w:t>
      </w:r>
    </w:p>
    <w:p w14:paraId="657A9092" w14:textId="2BDAB81B" w:rsidR="00A26769" w:rsidRDefault="00A26769" w:rsidP="00A26769">
      <w:pPr>
        <w:pStyle w:val="Listepuce"/>
        <w:ind w:left="7797"/>
        <w:rPr>
          <w:rFonts w:cs="Helvetica"/>
        </w:rPr>
      </w:pPr>
      <w:r w:rsidRPr="00BD3F31">
        <w:rPr>
          <w:rFonts w:cs="Helvetica"/>
        </w:rPr>
        <w:t xml:space="preserve">Environ un tiers des entreprises prévoient également d'investir davantage dans les applications CRM et CX au cours des prochaines années. D'une part, l'amélioration de l'expérience des clients est devenue de plus en plus importante et, d'autre part, l'interaction des entreprises et la gestion des relations avec leurs clients ont gagné en valeur afin d'accroître l'intimité avec ces derniers. Les applications modernes et les fonctions d'analyse aident les organisations à mieux comprendre les besoins et les préférences de leurs clients. </w:t>
      </w:r>
    </w:p>
    <w:p w14:paraId="00D5B662" w14:textId="77777777" w:rsidR="00B047F0" w:rsidRPr="00BD3F31" w:rsidRDefault="00B047F0" w:rsidP="00B047F0">
      <w:pPr>
        <w:pStyle w:val="Listepuce"/>
        <w:numPr>
          <w:ilvl w:val="0"/>
          <w:numId w:val="0"/>
        </w:numPr>
        <w:ind w:left="1077" w:hanging="360"/>
        <w:rPr>
          <w:rFonts w:cs="Helvetica"/>
        </w:rPr>
      </w:pPr>
    </w:p>
    <w:p w14:paraId="2A090B2E" w14:textId="77777777" w:rsidR="00A26769" w:rsidRPr="00A26769" w:rsidRDefault="00A26769" w:rsidP="00A26769">
      <w:pPr>
        <w:pStyle w:val="Listepuce"/>
        <w:ind w:left="567"/>
      </w:pPr>
      <w:r w:rsidRPr="00A26769">
        <w:t xml:space="preserve">Un nombre tout aussi élevé d'entreprises suit les plans visant à investir davantage dans des applications spécifiques au secteur. C'est un signe clair que les entreprises s'efforcent de numériser leurs processus métier de base. Une analyse détaillée a montré qu'une fois de plus, les banques et les compagnies d'assurance, en particulier, sont encore les plus susceptibles d'investir dans des applications modernes spécifiques à leur secteur d'activité, qui peuvent remplacer les systèmes existants. Ces deux secteurs sont confrontés à une situation de marché difficile, les faibles taux d'intérêt exerçant une pression sur leurs modèles économiques respectifs. La nécessité de moderniser les solutions de base des banques et des assurances ainsi que l'automatisation des processus continue d'être un moteur des dépenses en logiciels. </w:t>
      </w:r>
    </w:p>
    <w:p w14:paraId="3083A23E" w14:textId="08313D81" w:rsidR="00A26769" w:rsidRDefault="00A26769">
      <w:pPr>
        <w:spacing w:before="0" w:after="160" w:line="259" w:lineRule="auto"/>
        <w:jc w:val="left"/>
      </w:pPr>
      <w:r>
        <w:br w:type="page"/>
      </w:r>
    </w:p>
    <w:p w14:paraId="64113E26" w14:textId="77777777" w:rsidR="00A26769" w:rsidRDefault="00A26769" w:rsidP="00607A48">
      <w:pPr>
        <w:pStyle w:val="TEXTE"/>
        <w:spacing w:line="240" w:lineRule="auto"/>
        <w:jc w:val="right"/>
        <w:sectPr w:rsidR="00A26769" w:rsidSect="009E4107">
          <w:headerReference w:type="even" r:id="rId37"/>
          <w:headerReference w:type="default" r:id="rId38"/>
          <w:footerReference w:type="even" r:id="rId39"/>
          <w:footerReference w:type="default" r:id="rId40"/>
          <w:pgSz w:w="16838" w:h="11906" w:orient="landscape"/>
          <w:pgMar w:top="1417" w:right="1621" w:bottom="1417" w:left="1417" w:header="1361" w:footer="708" w:gutter="0"/>
          <w:cols w:space="708"/>
          <w:docGrid w:linePitch="360"/>
        </w:sectPr>
      </w:pPr>
    </w:p>
    <w:p w14:paraId="6A1B42FD" w14:textId="77777777" w:rsidR="00D21770" w:rsidRPr="00F55F3B" w:rsidRDefault="00D21770" w:rsidP="00D21770">
      <w:pPr>
        <w:pStyle w:val="TEXTE"/>
      </w:pPr>
    </w:p>
    <w:p w14:paraId="32E5E1DE" w14:textId="77777777" w:rsidR="00D21770" w:rsidRDefault="00D21770" w:rsidP="00D21770">
      <w:pPr>
        <w:pStyle w:val="Titre1"/>
      </w:pPr>
    </w:p>
    <w:p w14:paraId="3816C216" w14:textId="77777777" w:rsidR="00D21770" w:rsidRDefault="00D21770" w:rsidP="00D21770"/>
    <w:p w14:paraId="5C20A7EC" w14:textId="77777777" w:rsidR="00D21770" w:rsidRPr="002554B7" w:rsidRDefault="00D21770" w:rsidP="00D21770"/>
    <w:p w14:paraId="6BD6F215" w14:textId="6095E9EB" w:rsidR="00D21770" w:rsidRPr="00F442A0" w:rsidRDefault="00D21770" w:rsidP="00D21770">
      <w:pPr>
        <w:pStyle w:val="Titre1"/>
        <w:jc w:val="right"/>
      </w:pPr>
      <w:bookmarkStart w:id="20" w:name="_Toc40359772"/>
      <w:r>
        <w:t>A</w:t>
      </w:r>
      <w:r w:rsidRPr="00D21770">
        <w:t xml:space="preserve">nalyse approfondie </w:t>
      </w:r>
      <w:r w:rsidR="00B047F0" w:rsidRPr="00BD3F31">
        <w:t>: utilisation des plates-formes d'application, investissements et sensibilisation à l'innovation</w:t>
      </w:r>
      <w:bookmarkEnd w:id="20"/>
    </w:p>
    <w:p w14:paraId="3011F84E" w14:textId="77777777" w:rsidR="00D21770" w:rsidRPr="00F442A0" w:rsidRDefault="00D21770" w:rsidP="00D21770">
      <w:pPr>
        <w:pStyle w:val="Titre1"/>
        <w:jc w:val="right"/>
        <w:sectPr w:rsidR="00D21770" w:rsidRPr="00F442A0" w:rsidSect="000957BA">
          <w:headerReference w:type="default" r:id="rId41"/>
          <w:footerReference w:type="default" r:id="rId42"/>
          <w:pgSz w:w="11906" w:h="16838"/>
          <w:pgMar w:top="1621" w:right="1417" w:bottom="1417" w:left="1417" w:header="1361" w:footer="708" w:gutter="0"/>
          <w:cols w:space="708"/>
          <w:docGrid w:linePitch="360"/>
        </w:sectPr>
      </w:pPr>
    </w:p>
    <w:p w14:paraId="7EAD97F6" w14:textId="47964525" w:rsidR="00A24C83" w:rsidRDefault="00B047F0" w:rsidP="00B047F0">
      <w:pPr>
        <w:pStyle w:val="Titre2"/>
      </w:pPr>
      <w:bookmarkStart w:id="21" w:name="_Toc40359773"/>
      <w:r w:rsidRPr="00B047F0">
        <w:lastRenderedPageBreak/>
        <w:t>Utilisation des plateformes d'application</w:t>
      </w:r>
      <w:bookmarkEnd w:id="21"/>
    </w:p>
    <w:p w14:paraId="6D61859E" w14:textId="6DBDFB05" w:rsidR="00AE3C91" w:rsidRPr="00AE3C91" w:rsidRDefault="00AE3C91" w:rsidP="00AE3C91">
      <w:pPr>
        <w:pStyle w:val="TEXTE"/>
        <w:spacing w:before="0" w:after="0" w:line="240" w:lineRule="auto"/>
        <w:rPr>
          <w:sz w:val="2"/>
          <w:szCs w:val="2"/>
        </w:rPr>
      </w:pPr>
    </w:p>
    <w:p w14:paraId="2B52AFC0" w14:textId="2329D331" w:rsidR="00BE62B6" w:rsidRDefault="00BE62B6" w:rsidP="00BE62B6">
      <w:pPr>
        <w:pStyle w:val="TEXTE"/>
      </w:pPr>
    </w:p>
    <w:p w14:paraId="26147F4F" w14:textId="7C0B7645" w:rsidR="00BE62B6" w:rsidRPr="00BD3F31" w:rsidRDefault="00BE62B6" w:rsidP="006238B4">
      <w:pPr>
        <w:pStyle w:val="Listepuce"/>
        <w:ind w:left="7797"/>
      </w:pPr>
      <w:r>
        <w:rPr>
          <w:noProof/>
        </w:rPr>
        <w:drawing>
          <wp:anchor distT="0" distB="0" distL="114300" distR="114300" simplePos="0" relativeHeight="251743231" behindDoc="0" locked="0" layoutInCell="1" allowOverlap="1" wp14:anchorId="75FE2A20" wp14:editId="1F4D3507">
            <wp:simplePos x="0" y="0"/>
            <wp:positionH relativeFrom="margin">
              <wp:align>left</wp:align>
            </wp:positionH>
            <wp:positionV relativeFrom="paragraph">
              <wp:posOffset>6985</wp:posOffset>
            </wp:positionV>
            <wp:extent cx="4552950" cy="1899920"/>
            <wp:effectExtent l="0" t="0" r="0" b="508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2950" cy="1899920"/>
                    </a:xfrm>
                    <a:prstGeom prst="rect">
                      <a:avLst/>
                    </a:prstGeom>
                    <a:noFill/>
                  </pic:spPr>
                </pic:pic>
              </a:graphicData>
            </a:graphic>
            <wp14:sizeRelH relativeFrom="margin">
              <wp14:pctWidth>0</wp14:pctWidth>
            </wp14:sizeRelH>
            <wp14:sizeRelV relativeFrom="margin">
              <wp14:pctHeight>0</wp14:pctHeight>
            </wp14:sizeRelV>
          </wp:anchor>
        </w:drawing>
      </w:r>
      <w:r w:rsidRPr="00BD3F31">
        <w:t>La grande majorité des entreprises ont adopté SAP ou Microsoft comme plateforme d'</w:t>
      </w:r>
      <w:r>
        <w:t>application</w:t>
      </w:r>
      <w:r w:rsidR="00374243">
        <w:t>s</w:t>
      </w:r>
      <w:r w:rsidRPr="00BD3F31">
        <w:t xml:space="preserve">. SAP a atteint un statut élevé dans le </w:t>
      </w:r>
      <w:r w:rsidRPr="00BE62B6">
        <w:rPr>
          <w:rFonts w:cs="Helvetica"/>
        </w:rPr>
        <w:t>paysage</w:t>
      </w:r>
      <w:r w:rsidRPr="00BD3F31">
        <w:t xml:space="preserve"> informatique des entreprises en raison de sa forte présence dans le domaine </w:t>
      </w:r>
      <w:r w:rsidRPr="00BE62B6">
        <w:rPr>
          <w:sz w:val="18"/>
          <w:szCs w:val="16"/>
        </w:rPr>
        <w:t>des</w:t>
      </w:r>
      <w:r w:rsidRPr="00BD3F31">
        <w:t xml:space="preserve"> technologies de </w:t>
      </w:r>
      <w:r>
        <w:t xml:space="preserve">support </w:t>
      </w:r>
      <w:r w:rsidRPr="00BD3F31">
        <w:t xml:space="preserve">(c'est-à-dire des technologies qui permettent la gestion de bout en bout du processus </w:t>
      </w:r>
      <w:r>
        <w:t>métier</w:t>
      </w:r>
      <w:r w:rsidRPr="00BD3F31">
        <w:t xml:space="preserve"> concerné), ce qui s'explique en grande partie par sa position de leader sur le marché des processus </w:t>
      </w:r>
      <w:r>
        <w:t>back-end</w:t>
      </w:r>
      <w:r w:rsidRPr="00BD3F31">
        <w:t>.</w:t>
      </w:r>
    </w:p>
    <w:p w14:paraId="7B64C706" w14:textId="77777777" w:rsidR="00BE62B6" w:rsidRPr="00BD3F31" w:rsidRDefault="00BE62B6" w:rsidP="00BE62B6">
      <w:pPr>
        <w:pStyle w:val="Listepuce"/>
        <w:ind w:left="7797"/>
      </w:pPr>
      <w:r w:rsidRPr="00BD3F31">
        <w:t xml:space="preserve">Microsoft, en revanche, a acquis une position de leader sur le marché de l'espace de </w:t>
      </w:r>
      <w:r w:rsidRPr="00BE62B6">
        <w:rPr>
          <w:sz w:val="18"/>
          <w:szCs w:val="16"/>
        </w:rPr>
        <w:t>travail</w:t>
      </w:r>
      <w:r w:rsidRPr="00BD3F31">
        <w:t xml:space="preserve"> numérique grâce à ses progiciels Office. Toutefois, avec Microsoft Dynamics,</w:t>
      </w:r>
      <w:r>
        <w:t xml:space="preserve"> il</w:t>
      </w:r>
      <w:r w:rsidRPr="00BD3F31">
        <w:t xml:space="preserve"> est également un fournisseur de premier plan de logiciels ERP et CRM.</w:t>
      </w:r>
    </w:p>
    <w:p w14:paraId="64341C66" w14:textId="77777777" w:rsidR="00BE62B6" w:rsidRPr="00BD3F31" w:rsidRDefault="00BE62B6" w:rsidP="00BE62B6">
      <w:pPr>
        <w:pStyle w:val="Listepuce"/>
        <w:ind w:left="567"/>
      </w:pPr>
      <w:r w:rsidRPr="00BD3F31">
        <w:t>Pour la première fois dans notre enquête CxO, Workday a été désigné par les entreprises comme leur plateforme d'</w:t>
      </w:r>
      <w:r>
        <w:t>applications métier</w:t>
      </w:r>
      <w:r w:rsidRPr="00BD3F31">
        <w:t xml:space="preserve">. En moyenne, 20% des entreprises ont adopté Workday pour la gestion de la chaîne </w:t>
      </w:r>
      <w:r>
        <w:t>logistique</w:t>
      </w:r>
      <w:r w:rsidRPr="00BD3F31">
        <w:t xml:space="preserve">, la gestion financière ou la planification. Une analyse détaillée a montré que la majorité des répondants viennent des États-Unis. Cela n'est pas surprenant étant donné que </w:t>
      </w:r>
      <w:r>
        <w:t xml:space="preserve">c’est </w:t>
      </w:r>
      <w:r w:rsidRPr="00BD3F31">
        <w:t xml:space="preserve">aux États-Unis </w:t>
      </w:r>
      <w:r>
        <w:t xml:space="preserve">que </w:t>
      </w:r>
      <w:r w:rsidRPr="00BD3F31">
        <w:t>les solutions SaaS</w:t>
      </w:r>
      <w:r>
        <w:t>,</w:t>
      </w:r>
      <w:r w:rsidRPr="00BD3F31">
        <w:t xml:space="preserve"> en général</w:t>
      </w:r>
      <w:r>
        <w:t>,</w:t>
      </w:r>
      <w:r w:rsidRPr="00BD3F31">
        <w:t xml:space="preserve"> sont encore </w:t>
      </w:r>
      <w:r>
        <w:t xml:space="preserve">les </w:t>
      </w:r>
      <w:r w:rsidRPr="00BD3F31">
        <w:t>plus populaires et que Workday est une entreprise américaine.</w:t>
      </w:r>
    </w:p>
    <w:p w14:paraId="55B8DBA8" w14:textId="242E4D27" w:rsidR="009F1E5C" w:rsidRDefault="009F1E5C">
      <w:pPr>
        <w:spacing w:before="0" w:after="160" w:line="259" w:lineRule="auto"/>
        <w:jc w:val="left"/>
        <w:rPr>
          <w:szCs w:val="18"/>
        </w:rPr>
      </w:pPr>
      <w:r>
        <w:br w:type="page"/>
      </w:r>
    </w:p>
    <w:p w14:paraId="385AFDEF" w14:textId="7B244453" w:rsidR="00E24D98" w:rsidRDefault="00BE62B6" w:rsidP="00E24D98">
      <w:pPr>
        <w:rPr>
          <w:rFonts w:ascii="Arial Black" w:eastAsiaTheme="majorEastAsia" w:hAnsi="Arial Black" w:cstheme="majorBidi"/>
          <w:color w:val="F46B1B" w:themeColor="accent1"/>
          <w:sz w:val="24"/>
          <w:szCs w:val="26"/>
        </w:rPr>
      </w:pPr>
      <w:r w:rsidRPr="00BE62B6">
        <w:rPr>
          <w:rFonts w:ascii="Arial Black" w:eastAsiaTheme="majorEastAsia" w:hAnsi="Arial Black" w:cstheme="majorBidi"/>
          <w:color w:val="F46B1B" w:themeColor="accent1"/>
          <w:sz w:val="24"/>
          <w:szCs w:val="26"/>
        </w:rPr>
        <w:lastRenderedPageBreak/>
        <w:t>Modèle de déploiement des plateformes d'application</w:t>
      </w:r>
    </w:p>
    <w:p w14:paraId="69406A82" w14:textId="606999B2" w:rsidR="00BE62B6" w:rsidRPr="00E24D98" w:rsidRDefault="00BE62B6" w:rsidP="00E24D98"/>
    <w:p w14:paraId="74D6182C" w14:textId="5ED37BB6" w:rsidR="005F0084" w:rsidRDefault="005F0084" w:rsidP="005355C3">
      <w:pPr>
        <w:pStyle w:val="Listepuce"/>
        <w:ind w:left="7797"/>
      </w:pPr>
      <w:r>
        <w:rPr>
          <w:noProof/>
        </w:rPr>
        <w:drawing>
          <wp:anchor distT="0" distB="0" distL="114300" distR="114300" simplePos="0" relativeHeight="251744255" behindDoc="0" locked="0" layoutInCell="1" allowOverlap="1" wp14:anchorId="5F46E27A" wp14:editId="4ECD5B43">
            <wp:simplePos x="0" y="0"/>
            <wp:positionH relativeFrom="margin">
              <wp:align>left</wp:align>
            </wp:positionH>
            <wp:positionV relativeFrom="paragraph">
              <wp:posOffset>88900</wp:posOffset>
            </wp:positionV>
            <wp:extent cx="4562475" cy="2297430"/>
            <wp:effectExtent l="0" t="0" r="0" b="762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8860" cy="2300939"/>
                    </a:xfrm>
                    <a:prstGeom prst="rect">
                      <a:avLst/>
                    </a:prstGeom>
                    <a:noFill/>
                  </pic:spPr>
                </pic:pic>
              </a:graphicData>
            </a:graphic>
            <wp14:sizeRelH relativeFrom="margin">
              <wp14:pctWidth>0</wp14:pctWidth>
            </wp14:sizeRelH>
            <wp14:sizeRelV relativeFrom="margin">
              <wp14:pctHeight>0</wp14:pctHeight>
            </wp14:sizeRelV>
          </wp:anchor>
        </w:drawing>
      </w:r>
      <w:r>
        <w:t>Lorsqu'on leur demande quel est leur mode de déploiement préféré pour les plateformes d'applications des différents fournisseurs, la plupart des entreprises optent encore pour la solution sur site plutôt que pour la solution en Cloud. En particulier en association avec SAP, un nombre important d'entreprises (61%) préféreraient la version sur site à la solution en Cloud. Cela peut s'expliquer par le fait que de nombreuses entreprises utilisent la solution ERP du fournisseur qui, jusqu'à récemment, n'était disponible que sur site. De plus, comme cette application gère des informations critiques pour l'entreprise (par exemple le capital, le personnel et les ressources d'exploitation), la plupart des entreprises estiment que leurs données sont mieux protégées par une solution sur site.</w:t>
      </w:r>
    </w:p>
    <w:p w14:paraId="723DECC6" w14:textId="77777777" w:rsidR="005F0084" w:rsidRDefault="005F0084" w:rsidP="005F0084">
      <w:pPr>
        <w:pStyle w:val="Listepuce"/>
        <w:numPr>
          <w:ilvl w:val="0"/>
          <w:numId w:val="0"/>
        </w:numPr>
        <w:ind w:left="1077" w:hanging="360"/>
      </w:pPr>
    </w:p>
    <w:p w14:paraId="75AE04DB" w14:textId="546A386F" w:rsidR="005F0084" w:rsidRPr="00E24D98" w:rsidRDefault="005F0084" w:rsidP="005F0084">
      <w:pPr>
        <w:pStyle w:val="Listepuce"/>
        <w:ind w:left="567"/>
      </w:pPr>
      <w:r>
        <w:t xml:space="preserve">Une analyse détaillée a également montré que les grandes entreprises (&gt; 1 000 employés) sont plus susceptibles d'utiliser des applications uniquement dans le Cloud. Cela correspond à notre observation générale selon laquelle les entreprises apprécient les nombreux avantages que les </w:t>
      </w:r>
      <w:r w:rsidRPr="005F0084">
        <w:t>applications</w:t>
      </w:r>
      <w:r>
        <w:t xml:space="preserve"> SaaS peuvent offrir (par exemple, économies de coûts, déploiement plus rapide et flexibilité accrue).</w:t>
      </w:r>
    </w:p>
    <w:p w14:paraId="6BBF2D7F" w14:textId="77777777" w:rsidR="005F0084" w:rsidRPr="00BD3F31" w:rsidRDefault="005F0084" w:rsidP="005F0084">
      <w:pPr>
        <w:pStyle w:val="Listepuce"/>
        <w:ind w:left="567"/>
      </w:pPr>
      <w:r w:rsidRPr="00BD3F31">
        <w:t xml:space="preserve">Bien que les entreprises aient réalisé les avantages des applications SaaS, beaucoup résistent encore. Nous </w:t>
      </w:r>
      <w:r>
        <w:t>estimons</w:t>
      </w:r>
      <w:r w:rsidRPr="00BD3F31">
        <w:t xml:space="preserve"> que cette résistance est principalement motivée par les aspects liés à la sécurité des données, qui constituent un problème particulier pour les secteurs à forte demande de sécurité, tels que les banques, les assurances ou le secteur public. </w:t>
      </w:r>
    </w:p>
    <w:p w14:paraId="58C4942A" w14:textId="4CB16B34" w:rsidR="00E24D98" w:rsidRDefault="00E24D98">
      <w:pPr>
        <w:spacing w:before="0" w:after="160" w:line="259" w:lineRule="auto"/>
        <w:jc w:val="left"/>
        <w:rPr>
          <w:szCs w:val="18"/>
        </w:rPr>
      </w:pPr>
      <w:r>
        <w:br w:type="page"/>
      </w:r>
    </w:p>
    <w:p w14:paraId="0757363B" w14:textId="17DF6204" w:rsidR="005F0084" w:rsidRPr="00BD3F31" w:rsidRDefault="005F0084" w:rsidP="005F0084">
      <w:pPr>
        <w:pStyle w:val="Titre2"/>
      </w:pPr>
      <w:bookmarkStart w:id="22" w:name="_Toc36819911"/>
      <w:bookmarkStart w:id="23" w:name="_Toc40359774"/>
      <w:r w:rsidRPr="00BD3F31">
        <w:lastRenderedPageBreak/>
        <w:t>Approche de modernisation des plateformes d'application</w:t>
      </w:r>
      <w:bookmarkEnd w:id="22"/>
      <w:bookmarkEnd w:id="23"/>
    </w:p>
    <w:p w14:paraId="2AF8AECD" w14:textId="23216CAA" w:rsidR="00E26F49" w:rsidRPr="00E26F49" w:rsidRDefault="00E26F49" w:rsidP="00E26F49">
      <w:pPr>
        <w:spacing w:line="240" w:lineRule="auto"/>
      </w:pPr>
    </w:p>
    <w:p w14:paraId="4E9E46AE" w14:textId="37C822E7" w:rsidR="005F0084" w:rsidRPr="005F0084" w:rsidRDefault="005F0084" w:rsidP="001146E1">
      <w:pPr>
        <w:pStyle w:val="Listepuce"/>
        <w:ind w:left="7797"/>
        <w:rPr>
          <w:rFonts w:cs="Helvetica"/>
        </w:rPr>
      </w:pPr>
      <w:r>
        <w:rPr>
          <w:noProof/>
        </w:rPr>
        <w:drawing>
          <wp:anchor distT="0" distB="0" distL="114300" distR="114300" simplePos="0" relativeHeight="251745279" behindDoc="0" locked="0" layoutInCell="1" allowOverlap="1" wp14:anchorId="6D5CA2E1" wp14:editId="145A298A">
            <wp:simplePos x="0" y="0"/>
            <wp:positionH relativeFrom="margin">
              <wp:align>left</wp:align>
            </wp:positionH>
            <wp:positionV relativeFrom="paragraph">
              <wp:posOffset>80010</wp:posOffset>
            </wp:positionV>
            <wp:extent cx="4671695" cy="252412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79717" cy="2528116"/>
                    </a:xfrm>
                    <a:prstGeom prst="rect">
                      <a:avLst/>
                    </a:prstGeom>
                    <a:noFill/>
                  </pic:spPr>
                </pic:pic>
              </a:graphicData>
            </a:graphic>
            <wp14:sizeRelH relativeFrom="margin">
              <wp14:pctWidth>0</wp14:pctWidth>
            </wp14:sizeRelH>
            <wp14:sizeRelV relativeFrom="margin">
              <wp14:pctHeight>0</wp14:pctHeight>
            </wp14:sizeRelV>
          </wp:anchor>
        </w:drawing>
      </w:r>
      <w:r w:rsidRPr="005F0084">
        <w:rPr>
          <w:rFonts w:cs="Helvetica"/>
        </w:rPr>
        <w:t xml:space="preserve">La majorité des entreprises ne souhaitent pas une transformation de leur paysage d'applications métier. Au contraire, la plupart des entreprises prévoient de conserver leur paysage d'applications métier existant et ne comptent que sur des mises à jour continues (48%). </w:t>
      </w:r>
    </w:p>
    <w:p w14:paraId="31BC150A" w14:textId="73D5BF8F" w:rsidR="005F0084" w:rsidRPr="005C7E35" w:rsidRDefault="005F0084" w:rsidP="005F0084">
      <w:pPr>
        <w:pStyle w:val="Listepuce"/>
        <w:ind w:left="7797"/>
        <w:rPr>
          <w:rFonts w:cs="Helvetica"/>
        </w:rPr>
      </w:pPr>
      <w:r w:rsidRPr="005F0084">
        <w:rPr>
          <w:rFonts w:cs="Helvetica"/>
        </w:rPr>
        <w:t>Parmi les entreprises qui prévoient effectivement d'apporter des changements importants à leur paysage d'applications métier, 34% préfèrent introduire une nouvelle application métier pour compléter leur paysage d'applications existant.</w:t>
      </w:r>
    </w:p>
    <w:p w14:paraId="4EE9AD8E" w14:textId="7FE3DC25" w:rsidR="00E26F49" w:rsidRPr="005C7E35" w:rsidRDefault="005F0084" w:rsidP="005F0084">
      <w:pPr>
        <w:pStyle w:val="Listepuce"/>
        <w:ind w:left="7797"/>
      </w:pPr>
      <w:r w:rsidRPr="005F0084">
        <w:rPr>
          <w:rFonts w:cs="Helvetica"/>
        </w:rPr>
        <w:t xml:space="preserve">Peu d'entreprises prévoient de se moderniser en passant à un autre ERP de base. C'est particulièrement le cas des grandes sociétés </w:t>
      </w:r>
      <w:r w:rsidR="002773AF">
        <w:rPr>
          <w:rFonts w:cs="Helvetica"/>
        </w:rPr>
        <w:br/>
      </w:r>
      <w:r w:rsidRPr="005F0084">
        <w:rPr>
          <w:rFonts w:cs="Helvetica"/>
        </w:rPr>
        <w:t xml:space="preserve">(&gt; 1 000 employés) qui ont pu constater que leur système ERP actuel ne les aide plus dans leurs projets numériques ou que l'intégration avec d'autres applications est devenue un problème. </w:t>
      </w:r>
      <w:r w:rsidR="00E26F49" w:rsidRPr="005C7E35">
        <w:br w:type="page"/>
      </w:r>
    </w:p>
    <w:p w14:paraId="4E80234E" w14:textId="06D0B3E8" w:rsidR="005F0084" w:rsidRPr="00BD3F31" w:rsidRDefault="005F0084" w:rsidP="005F0084">
      <w:pPr>
        <w:pStyle w:val="Titre2"/>
      </w:pPr>
      <w:bookmarkStart w:id="24" w:name="_Toc36819912"/>
      <w:bookmarkStart w:id="25" w:name="_Toc40359775"/>
      <w:r w:rsidRPr="00BD3F31">
        <w:lastRenderedPageBreak/>
        <w:t>Déclarations sur la stratégie d'</w:t>
      </w:r>
      <w:r>
        <w:t>application métier</w:t>
      </w:r>
      <w:bookmarkEnd w:id="24"/>
      <w:bookmarkEnd w:id="25"/>
    </w:p>
    <w:p w14:paraId="00880E32" w14:textId="6E371B71" w:rsidR="00E26F49" w:rsidRDefault="00E26F49" w:rsidP="00E26F49">
      <w:pPr>
        <w:pStyle w:val="Listepuce"/>
        <w:numPr>
          <w:ilvl w:val="0"/>
          <w:numId w:val="0"/>
        </w:numPr>
        <w:ind w:left="1077" w:hanging="360"/>
      </w:pPr>
    </w:p>
    <w:p w14:paraId="0DE8C431" w14:textId="3EC83832" w:rsidR="005F0084" w:rsidRDefault="005F0084" w:rsidP="0027766E">
      <w:pPr>
        <w:pStyle w:val="Listepuce"/>
        <w:ind w:left="7797"/>
      </w:pPr>
      <w:r>
        <w:rPr>
          <w:noProof/>
        </w:rPr>
        <w:drawing>
          <wp:anchor distT="0" distB="0" distL="114300" distR="114300" simplePos="0" relativeHeight="251746303" behindDoc="0" locked="0" layoutInCell="1" allowOverlap="1" wp14:anchorId="316CA27C" wp14:editId="42112777">
            <wp:simplePos x="0" y="0"/>
            <wp:positionH relativeFrom="margin">
              <wp:align>left</wp:align>
            </wp:positionH>
            <wp:positionV relativeFrom="paragraph">
              <wp:posOffset>6350</wp:posOffset>
            </wp:positionV>
            <wp:extent cx="4399280" cy="2352675"/>
            <wp:effectExtent l="0" t="0" r="0"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9280" cy="2352675"/>
                    </a:xfrm>
                    <a:prstGeom prst="rect">
                      <a:avLst/>
                    </a:prstGeom>
                    <a:noFill/>
                  </pic:spPr>
                </pic:pic>
              </a:graphicData>
            </a:graphic>
            <wp14:sizeRelH relativeFrom="margin">
              <wp14:pctWidth>0</wp14:pctWidth>
            </wp14:sizeRelH>
            <wp14:sizeRelV relativeFrom="margin">
              <wp14:pctHeight>0</wp14:pctHeight>
            </wp14:sizeRelV>
          </wp:anchor>
        </w:drawing>
      </w:r>
      <w:r>
        <w:t xml:space="preserve">Sur la base des résultats présentés, il semblerait que les entreprises ne soient pas très satisfaites de leur paysage actuel d'applications métier : 81% des personnes interrogées pensent que leur paysage d'applications métier existant n'est pas totalement compatible avec les nouvelles exigences numériques, 77% pensent qu'elles ont tendance à négliger le déploiement potentiel des nouvelles technologies et 76% souhaitent réduire le nombre d'applications métier différentes. Ces chiffres illustrent le dilemme auquel de nombreuses entreprises sont confrontées : de gros investissements ont été réalisés, il y a des années, dans leur paysage d'applications métier mais ils ne suffisent plus aujourd'hui pour répondre à l'évolution rapide des exigences. </w:t>
      </w:r>
    </w:p>
    <w:p w14:paraId="2220A2BE" w14:textId="77777777" w:rsidR="005F0084" w:rsidRDefault="005F0084" w:rsidP="005F0084">
      <w:pPr>
        <w:pStyle w:val="Listepuce"/>
        <w:numPr>
          <w:ilvl w:val="0"/>
          <w:numId w:val="0"/>
        </w:numPr>
        <w:ind w:left="1077" w:hanging="360"/>
      </w:pPr>
    </w:p>
    <w:p w14:paraId="4B9277BE" w14:textId="3173ED6F" w:rsidR="0076209B" w:rsidRDefault="005F0084" w:rsidP="005F0084">
      <w:pPr>
        <w:pStyle w:val="Listepuce"/>
        <w:ind w:left="567"/>
      </w:pPr>
      <w:r>
        <w:t>Il est également intéressant de noter que le besoin de modernisation est largement porté par les départements métier (75%) et non par les départements informatiques.</w:t>
      </w:r>
    </w:p>
    <w:p w14:paraId="526C1632" w14:textId="77777777" w:rsidR="005F0084" w:rsidRDefault="005F0084">
      <w:pPr>
        <w:spacing w:before="0" w:after="160" w:line="259" w:lineRule="auto"/>
        <w:jc w:val="left"/>
        <w:rPr>
          <w:rFonts w:ascii="Arial Black" w:eastAsiaTheme="majorEastAsia" w:hAnsi="Arial Black" w:cstheme="majorBidi"/>
          <w:color w:val="F46B1B" w:themeColor="accent1"/>
          <w:sz w:val="24"/>
          <w:szCs w:val="26"/>
        </w:rPr>
      </w:pPr>
      <w:bookmarkStart w:id="26" w:name="_Toc37062517"/>
      <w:r>
        <w:br w:type="page"/>
      </w:r>
    </w:p>
    <w:p w14:paraId="5540C466" w14:textId="465D7B4A" w:rsidR="00F20C74" w:rsidRPr="00BD3F31" w:rsidRDefault="00F20C74" w:rsidP="00F20C74">
      <w:pPr>
        <w:pStyle w:val="Titre2"/>
      </w:pPr>
      <w:bookmarkStart w:id="27" w:name="_Toc36819913"/>
      <w:bookmarkStart w:id="28" w:name="_Toc40359776"/>
      <w:bookmarkEnd w:id="26"/>
      <w:r w:rsidRPr="00BD3F31">
        <w:lastRenderedPageBreak/>
        <w:t>Développement des investissements dans les plateformes d'application</w:t>
      </w:r>
      <w:bookmarkEnd w:id="27"/>
      <w:bookmarkEnd w:id="28"/>
    </w:p>
    <w:p w14:paraId="2A8C7824" w14:textId="77777777" w:rsidR="00F20C74" w:rsidRDefault="00F20C74" w:rsidP="00F20C74">
      <w:pPr>
        <w:pStyle w:val="TEXTE"/>
      </w:pPr>
    </w:p>
    <w:p w14:paraId="280181D6" w14:textId="6143E280" w:rsidR="00F20C74" w:rsidRDefault="00F20C74" w:rsidP="00CA2F24">
      <w:pPr>
        <w:pStyle w:val="Listepuce"/>
        <w:ind w:left="7797"/>
      </w:pPr>
      <w:r>
        <w:rPr>
          <w:noProof/>
        </w:rPr>
        <w:drawing>
          <wp:anchor distT="0" distB="0" distL="114300" distR="114300" simplePos="0" relativeHeight="251747327" behindDoc="0" locked="0" layoutInCell="1" allowOverlap="1" wp14:anchorId="11218ECB" wp14:editId="63F9F116">
            <wp:simplePos x="0" y="0"/>
            <wp:positionH relativeFrom="margin">
              <wp:align>left</wp:align>
            </wp:positionH>
            <wp:positionV relativeFrom="paragraph">
              <wp:posOffset>4445</wp:posOffset>
            </wp:positionV>
            <wp:extent cx="4431030" cy="2085975"/>
            <wp:effectExtent l="0" t="0" r="7620" b="952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1030" cy="2085975"/>
                    </a:xfrm>
                    <a:prstGeom prst="rect">
                      <a:avLst/>
                    </a:prstGeom>
                    <a:noFill/>
                  </pic:spPr>
                </pic:pic>
              </a:graphicData>
            </a:graphic>
            <wp14:sizeRelH relativeFrom="margin">
              <wp14:pctWidth>0</wp14:pctWidth>
            </wp14:sizeRelH>
            <wp14:sizeRelV relativeFrom="margin">
              <wp14:pctHeight>0</wp14:pctHeight>
            </wp14:sizeRelV>
          </wp:anchor>
        </w:drawing>
      </w:r>
      <w:r w:rsidRPr="00BD3F31">
        <w:t xml:space="preserve">La plupart des entreprises de cet échantillon prévoient d'investir davantage dans les applications liées à Microsoft (42%). Cela pourrait s'expliquer par le rôle prépondérant du fournisseur dans le domaine du lieu de travail </w:t>
      </w:r>
      <w:r w:rsidRPr="00F20C74">
        <w:rPr>
          <w:rFonts w:cs="Helvetica"/>
        </w:rPr>
        <w:t>numérique</w:t>
      </w:r>
      <w:r w:rsidRPr="00BD3F31">
        <w:t>, ce qui explique que, dans les différents secteurs, la part des entreprises qui prévoient d'augmenter leurs investissements est répartie de manière assez égale. Il semble que la domination du vendeur sur le lieu de travail numérique contribue à la vente d'</w:t>
      </w:r>
      <w:r>
        <w:t>applications métier</w:t>
      </w:r>
      <w:r w:rsidRPr="00BD3F31">
        <w:t>, par exemple pour la gestion de la relation client (CRM).</w:t>
      </w:r>
    </w:p>
    <w:p w14:paraId="04553E71" w14:textId="554924C7" w:rsidR="00F20C74" w:rsidRDefault="00F20C74" w:rsidP="00F20C74">
      <w:pPr>
        <w:pStyle w:val="Listepuce"/>
        <w:numPr>
          <w:ilvl w:val="0"/>
          <w:numId w:val="0"/>
        </w:numPr>
        <w:ind w:left="1077" w:hanging="360"/>
      </w:pPr>
    </w:p>
    <w:p w14:paraId="7214DB2E" w14:textId="77777777" w:rsidR="00F20C74" w:rsidRPr="00BD3F31" w:rsidRDefault="00F20C74" w:rsidP="00F20C74">
      <w:pPr>
        <w:pStyle w:val="Listepuce"/>
        <w:numPr>
          <w:ilvl w:val="0"/>
          <w:numId w:val="0"/>
        </w:numPr>
        <w:ind w:left="1077" w:hanging="360"/>
      </w:pPr>
    </w:p>
    <w:p w14:paraId="5CDEAE94" w14:textId="77777777" w:rsidR="00F20C74" w:rsidRPr="00BD3F31" w:rsidRDefault="00F20C74" w:rsidP="00F20C74">
      <w:pPr>
        <w:pStyle w:val="Listepuce"/>
      </w:pPr>
      <w:r w:rsidRPr="00BD3F31">
        <w:t xml:space="preserve">En raison de la stratégie HANA de SAP et de la nécessité pour de nombreuses entreprises de migrer vers l'ERP de nouvelle génération de SAP, SAP S/4HANA, d'ici 2025, il n'est pas très surprenant que de nombreuses entreprises prévoient d'augmenter leur budget d'investissement en ce qui concerne SAP (31%). Cependant, on aurait pu s'attendre à ce que le nombre d'entreprises qui prévoient d'augmenter leur budget SAP soit beaucoup plus élevé. On peut supposer que cela est dû au fait que les investissements dans </w:t>
      </w:r>
      <w:r>
        <w:t>SAP</w:t>
      </w:r>
      <w:r w:rsidRPr="00BD3F31">
        <w:t xml:space="preserve"> sont répartis sur de nombreuses années et qu'aucun pic à court terme ne peut être attendu. Dans le même temps, les investissements dans les anciens systèmes SAP sont actuellement réduits.</w:t>
      </w:r>
    </w:p>
    <w:p w14:paraId="1F2B86B9" w14:textId="77777777" w:rsidR="0076209B" w:rsidRDefault="0076209B">
      <w:pPr>
        <w:spacing w:before="0" w:after="160" w:line="259" w:lineRule="auto"/>
        <w:jc w:val="left"/>
      </w:pPr>
      <w:r>
        <w:br w:type="page"/>
      </w:r>
    </w:p>
    <w:p w14:paraId="554437BA" w14:textId="585DEBE5" w:rsidR="00F20C74" w:rsidRPr="00BD3F31" w:rsidRDefault="00F20C74" w:rsidP="00F20C74">
      <w:pPr>
        <w:pStyle w:val="Titre2"/>
      </w:pPr>
      <w:bookmarkStart w:id="29" w:name="_Toc36819914"/>
      <w:bookmarkStart w:id="30" w:name="_Toc40359777"/>
      <w:r w:rsidRPr="00BD3F31">
        <w:lastRenderedPageBreak/>
        <w:t xml:space="preserve">Investissements prévus pour améliorer les </w:t>
      </w:r>
      <w:r>
        <w:t>applications métier</w:t>
      </w:r>
      <w:bookmarkEnd w:id="29"/>
      <w:bookmarkEnd w:id="30"/>
    </w:p>
    <w:p w14:paraId="0BF81F7E" w14:textId="62F0FB54" w:rsidR="0076209B" w:rsidRPr="0031069B" w:rsidRDefault="0076209B" w:rsidP="0076209B"/>
    <w:p w14:paraId="5F7B0CF7" w14:textId="3CC1FF92" w:rsidR="00CC606F" w:rsidRPr="00CC606F" w:rsidRDefault="00E50D6B" w:rsidP="00D96259">
      <w:pPr>
        <w:pStyle w:val="Listepuce"/>
        <w:ind w:left="7797"/>
        <w:rPr>
          <w:rFonts w:cs="Helvetica"/>
        </w:rPr>
      </w:pPr>
      <w:r>
        <w:rPr>
          <w:noProof/>
        </w:rPr>
        <w:drawing>
          <wp:anchor distT="0" distB="0" distL="114300" distR="114300" simplePos="0" relativeHeight="251748351" behindDoc="0" locked="0" layoutInCell="1" allowOverlap="1" wp14:anchorId="3E6E8551" wp14:editId="3ED2FE94">
            <wp:simplePos x="0" y="0"/>
            <wp:positionH relativeFrom="margin">
              <wp:align>left</wp:align>
            </wp:positionH>
            <wp:positionV relativeFrom="paragraph">
              <wp:posOffset>88900</wp:posOffset>
            </wp:positionV>
            <wp:extent cx="4524375" cy="1714500"/>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1353" cy="1720905"/>
                    </a:xfrm>
                    <a:prstGeom prst="rect">
                      <a:avLst/>
                    </a:prstGeom>
                    <a:noFill/>
                  </pic:spPr>
                </pic:pic>
              </a:graphicData>
            </a:graphic>
            <wp14:sizeRelH relativeFrom="margin">
              <wp14:pctWidth>0</wp14:pctWidth>
            </wp14:sizeRelH>
            <wp14:sizeRelV relativeFrom="margin">
              <wp14:pctHeight>0</wp14:pctHeight>
            </wp14:sizeRelV>
          </wp:anchor>
        </w:drawing>
      </w:r>
      <w:r w:rsidR="00CC606F" w:rsidRPr="00CC606F">
        <w:rPr>
          <w:rFonts w:cs="Helvetica"/>
        </w:rPr>
        <w:t>70% des entreprises prévoient de renforcer la sécurité de leurs application métier au cours de l'année prochaine. Ce résultat n'est pas très surprenant, étant donné que les applications métier cartographient souvent les processus métier et sont étroitement liées à l'activité principale.</w:t>
      </w:r>
    </w:p>
    <w:p w14:paraId="0EAD59B8" w14:textId="1CA721A8" w:rsidR="00CC606F" w:rsidRPr="00CC606F" w:rsidRDefault="00CC606F" w:rsidP="00CC606F">
      <w:pPr>
        <w:pStyle w:val="Listepuce"/>
        <w:ind w:left="7797"/>
        <w:rPr>
          <w:rFonts w:cs="Helvetica"/>
        </w:rPr>
      </w:pPr>
      <w:r w:rsidRPr="00CC606F">
        <w:rPr>
          <w:rFonts w:cs="Helvetica"/>
        </w:rPr>
        <w:t xml:space="preserve">64% des entreprises prévoient d'améliorer leurs applications métier avec des outils correspondants de veille économique (BI), d'analytique et de Big Data. Il s'agira d'ajouts importants pour l'amélioration des processus (notamment dans le secteur industriel), ainsi que pour le suivi et l'analyse des données sur les clients (notamment dans le commerce de détail). </w:t>
      </w:r>
    </w:p>
    <w:p w14:paraId="2B57903B" w14:textId="18CCB4FF" w:rsidR="00CC606F" w:rsidRPr="00CC606F" w:rsidRDefault="00CC606F" w:rsidP="00CC606F">
      <w:pPr>
        <w:pStyle w:val="Listepuce"/>
        <w:rPr>
          <w:rFonts w:cs="Helvetica"/>
        </w:rPr>
      </w:pPr>
      <w:r w:rsidRPr="00CC606F">
        <w:rPr>
          <w:rFonts w:cs="Helvetica"/>
        </w:rPr>
        <w:t xml:space="preserve">62% des entreprises prévoient de réaliser des investissements en matière de gestion de l'expérience client (CX). L'amélioration de l'expérience client sera essentielle, en particulier pour les entreprises fortement orientées vers le client (par exemple, la vente au détail, les banques, les assurances). </w:t>
      </w:r>
    </w:p>
    <w:p w14:paraId="5944FD9A" w14:textId="120D0CA7" w:rsidR="00CC606F" w:rsidRPr="00CC606F" w:rsidRDefault="00CC606F" w:rsidP="00CC606F">
      <w:pPr>
        <w:pStyle w:val="Listepuce"/>
        <w:rPr>
          <w:rFonts w:cs="Helvetica"/>
        </w:rPr>
      </w:pPr>
      <w:r w:rsidRPr="00CC606F">
        <w:rPr>
          <w:rFonts w:cs="Helvetica"/>
        </w:rPr>
        <w:t>63% des entreprises considèrent le Cloud comme un moyen d'améliorer les applications métier. Cela peut être le déploiement de logiciels SaaS, la migration de logiciels sur site vers le Cloud ainsi que l'utilisation de services basés sur le Cloud pour le Big Data et l’</w:t>
      </w:r>
      <w:r>
        <w:rPr>
          <w:rFonts w:cs="Helvetica"/>
        </w:rPr>
        <w:t>A</w:t>
      </w:r>
      <w:r w:rsidRPr="00CC606F">
        <w:rPr>
          <w:rFonts w:cs="Helvetica"/>
        </w:rPr>
        <w:t>nalyti</w:t>
      </w:r>
      <w:r>
        <w:rPr>
          <w:rFonts w:cs="Helvetica"/>
        </w:rPr>
        <w:t>cs</w:t>
      </w:r>
      <w:r w:rsidRPr="00CC606F">
        <w:rPr>
          <w:rFonts w:cs="Helvetica"/>
        </w:rPr>
        <w:t>.</w:t>
      </w:r>
    </w:p>
    <w:p w14:paraId="46C1D270" w14:textId="21966117" w:rsidR="00CC606F" w:rsidRPr="00CC606F" w:rsidRDefault="00CC606F" w:rsidP="00CC606F">
      <w:pPr>
        <w:pStyle w:val="Listepuce"/>
        <w:rPr>
          <w:rFonts w:cs="Helvetica"/>
        </w:rPr>
      </w:pPr>
      <w:r w:rsidRPr="00CC606F">
        <w:rPr>
          <w:rFonts w:cs="Helvetica"/>
        </w:rPr>
        <w:t>55% souhaitent améliorer les applications avec des micro-services et la gestion des API. Ces technologies permettent une meilleure intégration et plus de souplesse avec les applications web et les solutions ou services tiers.</w:t>
      </w:r>
    </w:p>
    <w:p w14:paraId="14B2F632" w14:textId="6CA957BA" w:rsidR="00CC606F" w:rsidRPr="00CC606F" w:rsidRDefault="00CC606F" w:rsidP="00CC606F">
      <w:pPr>
        <w:pStyle w:val="Listepuce"/>
        <w:rPr>
          <w:rFonts w:cs="Helvetica"/>
        </w:rPr>
      </w:pPr>
      <w:r w:rsidRPr="00CC606F">
        <w:rPr>
          <w:rFonts w:cs="Helvetica"/>
        </w:rPr>
        <w:t xml:space="preserve">54% prévoient d'innover dans les applications en appliquant l'IA, le </w:t>
      </w:r>
      <w:r>
        <w:rPr>
          <w:rFonts w:cs="Helvetica"/>
        </w:rPr>
        <w:t>M</w:t>
      </w:r>
      <w:r w:rsidRPr="00CC606F">
        <w:rPr>
          <w:rFonts w:cs="Helvetica"/>
        </w:rPr>
        <w:t xml:space="preserve">achine </w:t>
      </w:r>
      <w:r>
        <w:rPr>
          <w:rFonts w:cs="Helvetica"/>
        </w:rPr>
        <w:t>L</w:t>
      </w:r>
      <w:r w:rsidRPr="00CC606F">
        <w:rPr>
          <w:rFonts w:cs="Helvetica"/>
        </w:rPr>
        <w:t>earning et l'automatisation. Ces technologies peuvent contribuer à rendre les processus existants plus efficaces et à accroître la productivité des utilisateurs d'applications.</w:t>
      </w:r>
    </w:p>
    <w:p w14:paraId="7663DD21" w14:textId="3FC6EBFF" w:rsidR="0076209B" w:rsidRDefault="00CC606F" w:rsidP="00CC606F">
      <w:pPr>
        <w:pStyle w:val="Listepuce"/>
        <w:rPr>
          <w:rFonts w:cs="Helvetica"/>
        </w:rPr>
      </w:pPr>
      <w:r w:rsidRPr="00CC606F">
        <w:rPr>
          <w:rFonts w:cs="Helvetica"/>
        </w:rPr>
        <w:t>51% ont l'intention d'intégrer les données des appareils connectés (l'internet des objets) à leurs applications. L'IoT est en train de devenir un sujet majeur pour les entreprises du secteur industriel.</w:t>
      </w:r>
    </w:p>
    <w:p w14:paraId="19955DFF" w14:textId="37976EC9" w:rsidR="00E26F49" w:rsidRDefault="00E26F49" w:rsidP="0076209B">
      <w:pPr>
        <w:pStyle w:val="Listepuce"/>
      </w:pPr>
      <w:r>
        <w:br w:type="page"/>
      </w:r>
    </w:p>
    <w:p w14:paraId="66A9DFF5" w14:textId="77777777" w:rsidR="004B6B81" w:rsidRDefault="004B6B81">
      <w:pPr>
        <w:spacing w:before="0" w:after="160" w:line="259" w:lineRule="auto"/>
        <w:jc w:val="left"/>
        <w:sectPr w:rsidR="004B6B81" w:rsidSect="009E4107">
          <w:headerReference w:type="even" r:id="rId49"/>
          <w:headerReference w:type="default" r:id="rId50"/>
          <w:footerReference w:type="even" r:id="rId51"/>
          <w:footerReference w:type="default" r:id="rId52"/>
          <w:pgSz w:w="16838" w:h="11906" w:orient="landscape"/>
          <w:pgMar w:top="1417" w:right="1621" w:bottom="1417" w:left="1417" w:header="1361" w:footer="708" w:gutter="0"/>
          <w:cols w:space="708"/>
          <w:docGrid w:linePitch="360"/>
        </w:sectPr>
      </w:pPr>
    </w:p>
    <w:p w14:paraId="720852BF" w14:textId="1DB33888" w:rsidR="00A26769" w:rsidRDefault="004B6B81" w:rsidP="00A26769">
      <w:pPr>
        <w:pStyle w:val="Chapeau"/>
        <w:spacing w:line="280" w:lineRule="exact"/>
      </w:pPr>
      <w:r w:rsidRPr="000C23AE">
        <w:rPr>
          <w:noProof/>
          <w:lang w:eastAsia="fr-FR"/>
        </w:rPr>
        <w:lastRenderedPageBreak/>
        <mc:AlternateContent>
          <mc:Choice Requires="wps">
            <w:drawing>
              <wp:anchor distT="0" distB="0" distL="114300" distR="114300" simplePos="0" relativeHeight="251726847" behindDoc="0" locked="0" layoutInCell="1" allowOverlap="1" wp14:anchorId="4AA33977" wp14:editId="4DC3E44A">
                <wp:simplePos x="0" y="0"/>
                <wp:positionH relativeFrom="column">
                  <wp:posOffset>3679190</wp:posOffset>
                </wp:positionH>
                <wp:positionV relativeFrom="paragraph">
                  <wp:posOffset>652145</wp:posOffset>
                </wp:positionV>
                <wp:extent cx="2332605" cy="368033"/>
                <wp:effectExtent l="0" t="0" r="2540" b="0"/>
                <wp:wrapNone/>
                <wp:docPr id="89" name="Zone de texte 89"/>
                <wp:cNvGraphicFramePr/>
                <a:graphic xmlns:a="http://schemas.openxmlformats.org/drawingml/2006/main">
                  <a:graphicData uri="http://schemas.microsoft.com/office/word/2010/wordprocessingShape">
                    <wps:wsp>
                      <wps:cNvSpPr txBox="1"/>
                      <wps:spPr>
                        <a:xfrm rot="16200000" flipH="1" flipV="1">
                          <a:off x="0" y="0"/>
                          <a:ext cx="2332605" cy="368033"/>
                        </a:xfrm>
                        <a:prstGeom prst="rect">
                          <a:avLst/>
                        </a:prstGeom>
                        <a:noFill/>
                        <a:ln w="6350">
                          <a:noFill/>
                        </a:ln>
                      </wps:spPr>
                      <wps:txbx>
                        <w:txbxContent>
                          <w:p w14:paraId="450FDF81" w14:textId="77777777" w:rsidR="004B6B81" w:rsidRPr="007F1DA5" w:rsidRDefault="004B6B81" w:rsidP="004B6B81">
                            <w:pPr>
                              <w:pStyle w:val="IntroConclusion"/>
                            </w:pPr>
                            <w:bookmarkStart w:id="31" w:name="_Toc40359778"/>
                            <w:r w:rsidRPr="007F1DA5">
                              <w:t>Conclusion</w:t>
                            </w:r>
                            <w:bookmarkEnd w:id="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33977" id="Zone de texte 89" o:spid="_x0000_s1030" type="#_x0000_t202" style="position:absolute;left:0;text-align:left;margin-left:289.7pt;margin-top:51.35pt;width:183.65pt;height:29pt;rotation:-90;flip:x y;z-index:251726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" filled="f" stroked="f" strokeweight=".5pt">
                <v:textbox>
                  <w:txbxContent>
                    <w:p w14:paraId="450FDF81" w14:textId="77777777" w:rsidR="004B6B81" w:rsidRPr="007F1DA5" w:rsidRDefault="004B6B81" w:rsidP="004B6B81">
                      <w:pPr>
                        <w:pStyle w:val="IntroConclusion"/>
                      </w:pPr>
                      <w:bookmarkStart w:id="32" w:name="_Toc40359778"/>
                      <w:r w:rsidRPr="007F1DA5">
                        <w:t>Conclusion</w:t>
                      </w:r>
                      <w:bookmarkEnd w:id="32"/>
                    </w:p>
                  </w:txbxContent>
                </v:textbox>
              </v:shape>
            </w:pict>
          </mc:Fallback>
        </mc:AlternateContent>
      </w:r>
      <w:r w:rsidR="00A26769">
        <w:t xml:space="preserve">Les entreprises utilisatrices doivent viser une collaboration plus étroite entre les départements informatiques et les unités métier, en particulier si elles veulent déployer des projets numériques. Si le fait de contourner les départements informatiques peut donner l'impression de progresser plus rapidement, des problèmes de nature technique ou financière finiront toutefois par se poser lorsque les solutions seront déployées dans toute l'organisation. Ces problèmes peuvent être évités si les deux services collaborent aux projets de digitalisation le plus tôt possible. </w:t>
      </w:r>
    </w:p>
    <w:p w14:paraId="445B641F" w14:textId="6B06D8A4" w:rsidR="00A26769" w:rsidRDefault="00A26769" w:rsidP="00A26769">
      <w:pPr>
        <w:pStyle w:val="Chapeau"/>
        <w:spacing w:line="280" w:lineRule="exact"/>
      </w:pPr>
      <w:r>
        <w:t>Les entreprises devraient analyser avec soin si les nouvelles technologies leur apporteront une valeur ajoutée et répondront à leurs besoins individuels en matière d'applications métier. Les entreprises devraient donc chercher à obtenir un maximum d'avis différents et le plus d'informations possible. Cela inclut l'évaluation des produits des concurrents ainsi que les conseils d'une partie indépendante.</w:t>
      </w:r>
    </w:p>
    <w:p w14:paraId="5A1B0032" w14:textId="4A8D137E" w:rsidR="00C77798" w:rsidRDefault="00A26769" w:rsidP="00A26769">
      <w:pPr>
        <w:pStyle w:val="Chapeau"/>
        <w:spacing w:line="280" w:lineRule="exact"/>
      </w:pPr>
      <w:r>
        <w:t xml:space="preserve">Bien que les principaux fournisseurs de plateformes (SAP, Oracle &amp; co) élargissent leur offre pour inclure des sujets numériques, les utilisateurs IT peuvent envisager des fournisseurs plus spécialisés qui ont déjà plus d'expérience dans certains domaines et qui répondront donc mieux aux besoins individuels d'une entreprise. </w:t>
      </w:r>
    </w:p>
    <w:p w14:paraId="75D23C86" w14:textId="1E78D013" w:rsidR="00C77798" w:rsidRDefault="00CC606F">
      <w:pPr>
        <w:spacing w:before="0" w:after="160" w:line="259" w:lineRule="auto"/>
        <w:jc w:val="left"/>
        <w:rPr>
          <w:rFonts w:ascii="Arial" w:eastAsiaTheme="minorEastAsia" w:hAnsi="Arial" w:cs="Arial"/>
          <w:color w:val="41505D" w:themeColor="background2"/>
          <w:spacing w:val="15"/>
        </w:rPr>
      </w:pPr>
      <w:r w:rsidRPr="002639B4">
        <w:rPr>
          <w:noProof/>
        </w:rPr>
        <w:drawing>
          <wp:anchor distT="0" distB="0" distL="114300" distR="114300" simplePos="0" relativeHeight="251750399" behindDoc="0" locked="0" layoutInCell="1" allowOverlap="1" wp14:anchorId="705C2CA2" wp14:editId="1BD31FFA">
            <wp:simplePos x="0" y="0"/>
            <wp:positionH relativeFrom="margin">
              <wp:align>left</wp:align>
            </wp:positionH>
            <wp:positionV relativeFrom="paragraph">
              <wp:posOffset>1971675</wp:posOffset>
            </wp:positionV>
            <wp:extent cx="676048" cy="635175"/>
            <wp:effectExtent l="0" t="0" r="0" b="0"/>
            <wp:wrapNone/>
            <wp:docPr id="61"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76048" cy="635175"/>
                    </a:xfrm>
                    <a:prstGeom prst="flowChartConnector">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4D60">
        <w:rPr>
          <w:noProof/>
        </w:rPr>
        <mc:AlternateContent>
          <mc:Choice Requires="wps">
            <w:drawing>
              <wp:anchor distT="0" distB="0" distL="114300" distR="114300" simplePos="0" relativeHeight="251727871" behindDoc="0" locked="0" layoutInCell="1" allowOverlap="1" wp14:anchorId="383F583F" wp14:editId="64AA87A5">
                <wp:simplePos x="0" y="0"/>
                <wp:positionH relativeFrom="column">
                  <wp:posOffset>-180340</wp:posOffset>
                </wp:positionH>
                <wp:positionV relativeFrom="paragraph">
                  <wp:posOffset>1837690</wp:posOffset>
                </wp:positionV>
                <wp:extent cx="4843780" cy="1721485"/>
                <wp:effectExtent l="0" t="0" r="13970" b="12065"/>
                <wp:wrapNone/>
                <wp:docPr id="132" name="Rectangle : coins arrondis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3780" cy="1721485"/>
                        </a:xfrm>
                        <a:prstGeom prst="roundRect">
                          <a:avLst>
                            <a:gd name="adj" fmla="val 8186"/>
                          </a:avLst>
                        </a:prstGeom>
                        <a:solidFill>
                          <a:sysClr val="window" lastClr="FFFFFF">
                            <a:lumMod val="95000"/>
                          </a:sysClr>
                        </a:solidFill>
                        <a:ln w="12700" cap="flat" cmpd="sng" algn="ctr">
                          <a:solidFill>
                            <a:sysClr val="window" lastClr="FFFFFF">
                              <a:lumMod val="75000"/>
                            </a:sysClr>
                          </a:solidFill>
                          <a:prstDash val="solid"/>
                          <a:miter lim="800000"/>
                        </a:ln>
                        <a:effectLst/>
                      </wps:spPr>
                      <wps:txbx>
                        <w:txbxContent>
                          <w:p w14:paraId="1E9BBC5D" w14:textId="77777777" w:rsidR="00CC606F" w:rsidRPr="00782819" w:rsidRDefault="00CC606F" w:rsidP="00CC606F">
                            <w:pPr>
                              <w:pStyle w:val="BioAuteur"/>
                              <w:rPr>
                                <w:rStyle w:val="Titre3Car"/>
                                <w:rFonts w:ascii="Georgia" w:eastAsiaTheme="minorHAnsi" w:hAnsi="Georgia" w:cstheme="minorBidi"/>
                                <w:b/>
                                <w:bCs/>
                                <w:color w:val="003E7D"/>
                                <w:sz w:val="18"/>
                                <w:szCs w:val="18"/>
                              </w:rPr>
                            </w:pPr>
                            <w:bookmarkStart w:id="33" w:name="_Toc32398014"/>
                            <w:bookmarkStart w:id="34" w:name="_Toc39647981"/>
                            <w:bookmarkStart w:id="35" w:name="_Toc40356629"/>
                            <w:bookmarkStart w:id="36" w:name="_Toc40359779"/>
                            <w:r w:rsidRPr="00782819">
                              <w:rPr>
                                <w:rStyle w:val="Titre3Car"/>
                                <w:rFonts w:ascii="Georgia" w:eastAsiaTheme="minorHAnsi" w:hAnsi="Georgia" w:cstheme="minorBidi"/>
                                <w:b/>
                                <w:bCs/>
                                <w:color w:val="003E7D"/>
                                <w:sz w:val="18"/>
                                <w:szCs w:val="18"/>
                              </w:rPr>
                              <w:t>Sabrina DONATELLI</w:t>
                            </w:r>
                            <w:bookmarkEnd w:id="33"/>
                            <w:bookmarkEnd w:id="34"/>
                            <w:bookmarkEnd w:id="35"/>
                            <w:bookmarkEnd w:id="36"/>
                          </w:p>
                          <w:p w14:paraId="57960CA2" w14:textId="77777777" w:rsidR="00CC606F" w:rsidRDefault="00CC606F" w:rsidP="00CC606F">
                            <w:pPr>
                              <w:pStyle w:val="BioAuteur"/>
                            </w:pPr>
                            <w:r>
                              <w:t>Sabrina soutient l'équipe des services applicatifs de PAC, société de teknowlogy Group, en se concentrant sur la gestion du cycle de vie des applications et les services applicatifs métier. De plus, elle fait partie de l'équipe de recherche de PAC, analysant les principaux développements sur le marché suisse des SITS et autour de l'industrie des services et des consommateurs.</w:t>
                            </w:r>
                          </w:p>
                          <w:p w14:paraId="326F7C51" w14:textId="77777777" w:rsidR="00CC606F" w:rsidRPr="00782819" w:rsidRDefault="00CC606F" w:rsidP="00CC606F">
                            <w:pPr>
                              <w:pStyle w:val="BioAuteur"/>
                            </w:pPr>
                            <w:r>
                              <w:t>Ses domaines d’expertise sont les services applicatifs, les services et les consommateurs et le marché suisse des SITS.</w:t>
                            </w:r>
                          </w:p>
                          <w:p w14:paraId="1C087D01" w14:textId="48451DF9" w:rsidR="004B6B81" w:rsidRPr="00DA5B02" w:rsidRDefault="004B6B81" w:rsidP="004B6B81">
                            <w:pPr>
                              <w:pStyle w:val="BioAuteur"/>
                            </w:pPr>
                          </w:p>
                        </w:txbxContent>
                      </wps:txbx>
                      <wps:bodyPr rot="0" spcFirstLastPara="0" vertOverflow="overflow" horzOverflow="overflow" vert="horz" wrap="square" lIns="90000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F583F" id="Rectangle : coins arrondis 132" o:spid="_x0000_s1031" style="position:absolute;margin-left:-14.2pt;margin-top:144.7pt;width:381.4pt;height:135.55pt;z-index:251727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3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" fillcolor="#f2f2f2" strokecolor="#bfbfbf" strokeweight="1pt">
                <v:stroke joinstyle="miter"/>
                <v:path arrowok="t"/>
                <v:textbox inset="25mm,4mm">
                  <w:txbxContent>
                    <w:p w14:paraId="1E9BBC5D" w14:textId="77777777" w:rsidR="00CC606F" w:rsidRPr="00782819" w:rsidRDefault="00CC606F" w:rsidP="00CC606F">
                      <w:pPr>
                        <w:pStyle w:val="BioAuteur"/>
                        <w:rPr>
                          <w:rStyle w:val="Titre3Car"/>
                          <w:rFonts w:ascii="Georgia" w:eastAsiaTheme="minorHAnsi" w:hAnsi="Georgia" w:cstheme="minorBidi"/>
                          <w:b/>
                          <w:bCs/>
                          <w:color w:val="003E7D"/>
                          <w:sz w:val="18"/>
                          <w:szCs w:val="18"/>
                        </w:rPr>
                      </w:pPr>
                      <w:bookmarkStart w:id="37" w:name="_Toc32398014"/>
                      <w:bookmarkStart w:id="38" w:name="_Toc39647981"/>
                      <w:bookmarkStart w:id="39" w:name="_Toc40356629"/>
                      <w:bookmarkStart w:id="40" w:name="_Toc40359779"/>
                      <w:r w:rsidRPr="00782819">
                        <w:rPr>
                          <w:rStyle w:val="Titre3Car"/>
                          <w:rFonts w:ascii="Georgia" w:eastAsiaTheme="minorHAnsi" w:hAnsi="Georgia" w:cstheme="minorBidi"/>
                          <w:b/>
                          <w:bCs/>
                          <w:color w:val="003E7D"/>
                          <w:sz w:val="18"/>
                          <w:szCs w:val="18"/>
                        </w:rPr>
                        <w:t>Sabrina DONATELLI</w:t>
                      </w:r>
                      <w:bookmarkEnd w:id="37"/>
                      <w:bookmarkEnd w:id="38"/>
                      <w:bookmarkEnd w:id="39"/>
                      <w:bookmarkEnd w:id="40"/>
                    </w:p>
                    <w:p w14:paraId="57960CA2" w14:textId="77777777" w:rsidR="00CC606F" w:rsidRDefault="00CC606F" w:rsidP="00CC606F">
                      <w:pPr>
                        <w:pStyle w:val="BioAuteur"/>
                      </w:pPr>
                      <w:r>
                        <w:t>Sabrina soutient l'équipe des services applicatifs de PAC, société de teknowlogy Group, en se concentrant sur la gestion du cycle de vie des applications et les services applicatifs métier. De plus, elle fait partie de l'équipe de recherche de PAC, analysant les principaux développements sur le marché suisse des SITS et autour de l'industrie des services et des consommateurs.</w:t>
                      </w:r>
                    </w:p>
                    <w:p w14:paraId="326F7C51" w14:textId="77777777" w:rsidR="00CC606F" w:rsidRPr="00782819" w:rsidRDefault="00CC606F" w:rsidP="00CC606F">
                      <w:pPr>
                        <w:pStyle w:val="BioAuteur"/>
                      </w:pPr>
                      <w:r>
                        <w:t>Ses domaines d’expertise sont les services applicatifs, les services et les consommateurs et le marché suisse des SITS.</w:t>
                      </w:r>
                    </w:p>
                    <w:p w14:paraId="1C087D01" w14:textId="48451DF9" w:rsidR="004B6B81" w:rsidRPr="00DA5B02" w:rsidRDefault="004B6B81" w:rsidP="004B6B81">
                      <w:pPr>
                        <w:pStyle w:val="BioAuteur"/>
                      </w:pPr>
                    </w:p>
                  </w:txbxContent>
                </v:textbox>
              </v:roundrect>
            </w:pict>
          </mc:Fallback>
        </mc:AlternateContent>
      </w:r>
      <w:r w:rsidR="00C77798">
        <w:br w:type="page"/>
      </w:r>
    </w:p>
    <w:p w14:paraId="28546644" w14:textId="77777777" w:rsidR="004B6B81" w:rsidRDefault="004B6B81" w:rsidP="004B6B81">
      <w:pPr>
        <w:pStyle w:val="Chapeau"/>
        <w:spacing w:line="280" w:lineRule="exact"/>
        <w:sectPr w:rsidR="004B6B81" w:rsidSect="000957BA">
          <w:headerReference w:type="even" r:id="rId54"/>
          <w:headerReference w:type="default" r:id="rId55"/>
          <w:footerReference w:type="even" r:id="rId56"/>
          <w:footerReference w:type="default" r:id="rId57"/>
          <w:pgSz w:w="11906" w:h="16838"/>
          <w:pgMar w:top="3686" w:right="1700" w:bottom="1417" w:left="3119" w:header="1389" w:footer="708" w:gutter="0"/>
          <w:cols w:space="708"/>
          <w:docGrid w:linePitch="360"/>
        </w:sectPr>
      </w:pPr>
    </w:p>
    <w:p w14:paraId="59AEDF24" w14:textId="2F134A5D" w:rsidR="00C77B52" w:rsidRPr="00C77B52" w:rsidRDefault="00C77B52" w:rsidP="00C77B52"/>
    <w:sectPr w:rsidR="00C77B52" w:rsidRPr="00C77B52" w:rsidSect="00984F77">
      <w:headerReference w:type="even" r:id="rId58"/>
      <w:headerReference w:type="default" r:id="rId59"/>
      <w:footerReference w:type="even" r:id="rId60"/>
      <w:footerReference w:type="default" r:id="rId61"/>
      <w:pgSz w:w="11906" w:h="16838"/>
      <w:pgMar w:top="1417" w:right="1417" w:bottom="1417" w:left="1417" w:header="1389"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10AB0C" w14:textId="77777777" w:rsidR="00AF5B82" w:rsidRPr="00F535F3" w:rsidRDefault="00AF5B82" w:rsidP="00F535F3">
      <w:r>
        <w:separator/>
      </w:r>
    </w:p>
  </w:endnote>
  <w:endnote w:type="continuationSeparator" w:id="0">
    <w:p w14:paraId="5DB15D20" w14:textId="77777777" w:rsidR="00AF5B82" w:rsidRPr="00F535F3" w:rsidRDefault="00AF5B82" w:rsidP="00F53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7747E" w14:textId="77777777" w:rsidR="00305823" w:rsidRDefault="00AF5B82" w:rsidP="00305823">
    <w:pPr>
      <w:pStyle w:val="Pieddepage"/>
    </w:pPr>
    <w:sdt>
      <w:sdtPr>
        <w:id w:val="1584183471"/>
        <w:docPartObj>
          <w:docPartGallery w:val="Page Numbers (Bottom of Page)"/>
          <w:docPartUnique/>
        </w:docPartObj>
      </w:sdtPr>
      <w:sdtEndPr/>
      <w:sdtContent>
        <w:r w:rsidR="00305823" w:rsidRPr="009418FD">
          <w:rPr>
            <w:rStyle w:val="Accentuation"/>
          </w:rPr>
          <w:fldChar w:fldCharType="begin"/>
        </w:r>
        <w:r w:rsidR="00305823" w:rsidRPr="009418FD">
          <w:rPr>
            <w:rStyle w:val="Accentuation"/>
          </w:rPr>
          <w:instrText>PAGE   \* MERGEFORMAT</w:instrText>
        </w:r>
        <w:r w:rsidR="00305823" w:rsidRPr="009418FD">
          <w:rPr>
            <w:rStyle w:val="Accentuation"/>
          </w:rPr>
          <w:fldChar w:fldCharType="separate"/>
        </w:r>
        <w:r w:rsidR="00305823">
          <w:rPr>
            <w:rStyle w:val="Accentuation"/>
          </w:rPr>
          <w:t>5</w:t>
        </w:r>
        <w:r w:rsidR="00305823" w:rsidRPr="009418FD">
          <w:rPr>
            <w:rStyle w:val="Accentuation"/>
          </w:rPr>
          <w:fldChar w:fldCharType="end"/>
        </w:r>
        <w:r w:rsidR="00305823" w:rsidRPr="00025CC5">
          <w:t xml:space="preserve"> |</w:t>
        </w:r>
        <w:r w:rsidR="00305823">
          <w:rPr>
            <w:rStyle w:val="Accentuation"/>
          </w:rPr>
          <w:t xml:space="preserve"> </w:t>
        </w:r>
        <w:r w:rsidR="00305823" w:rsidRPr="00025CC5">
          <w:t>Titre du document</w:t>
        </w:r>
        <w:r w:rsidR="00305823">
          <w:rPr>
            <w:rStyle w:val="Accentuation"/>
          </w:rPr>
          <w:tab/>
        </w:r>
        <w:r w:rsidR="00305823">
          <w:t>©</w:t>
        </w:r>
        <w:r w:rsidR="00305823" w:rsidRPr="00025CC5">
          <w:t>Tecknology</w:t>
        </w:r>
        <w:r w:rsidR="00305823">
          <w:t xml:space="preserve"> group</w:t>
        </w:r>
      </w:sdtContent>
    </w:sdt>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270445"/>
      <w:docPartObj>
        <w:docPartGallery w:val="Page Numbers (Bottom of Page)"/>
        <w:docPartUnique/>
      </w:docPartObj>
    </w:sdtPr>
    <w:sdtEndPr/>
    <w:sdtContent>
      <w:p w14:paraId="717BFE40" w14:textId="668254F5" w:rsidR="009E4107" w:rsidRDefault="009E4107" w:rsidP="00AE3C91">
        <w:pPr>
          <w:pStyle w:val="Pieddepage"/>
          <w:tabs>
            <w:tab w:val="clear" w:pos="9072"/>
            <w:tab w:val="right" w:pos="13750"/>
          </w:tabs>
        </w:pPr>
        <w:r w:rsidRPr="00144E8D">
          <w:rPr>
            <w:rStyle w:val="Accentuation"/>
            <w:rFonts w:ascii="Arial" w:hAnsi="Arial"/>
            <w:noProof/>
            <w:color w:val="003E7D" w:themeColor="text2"/>
            <w:sz w:val="18"/>
          </w:rPr>
          <w:fldChar w:fldCharType="begin"/>
        </w:r>
        <w:r w:rsidRPr="00144E8D">
          <w:rPr>
            <w:rStyle w:val="Accentuation"/>
            <w:rFonts w:ascii="Arial" w:hAnsi="Arial"/>
            <w:noProof/>
            <w:color w:val="003E7D" w:themeColor="text2"/>
            <w:sz w:val="18"/>
          </w:rPr>
          <w:instrText>PAGE   \* MERGEFORMAT</w:instrText>
        </w:r>
        <w:r w:rsidRPr="00144E8D">
          <w:rPr>
            <w:rStyle w:val="Accentuation"/>
            <w:rFonts w:ascii="Arial" w:hAnsi="Arial"/>
            <w:noProof/>
            <w:color w:val="003E7D" w:themeColor="text2"/>
            <w:sz w:val="18"/>
          </w:rPr>
          <w:fldChar w:fldCharType="separate"/>
        </w:r>
        <w:r w:rsidRPr="00144E8D">
          <w:rPr>
            <w:rStyle w:val="Accentuation"/>
            <w:rFonts w:ascii="Arial" w:hAnsi="Arial"/>
            <w:noProof/>
            <w:color w:val="003E7D" w:themeColor="text2"/>
            <w:sz w:val="18"/>
          </w:rPr>
          <w:t>6</w:t>
        </w:r>
        <w:r w:rsidRPr="00144E8D">
          <w:rPr>
            <w:rStyle w:val="Accentuation"/>
            <w:rFonts w:ascii="Arial" w:hAnsi="Arial"/>
            <w:noProof/>
            <w:color w:val="003E7D" w:themeColor="text2"/>
            <w:sz w:val="18"/>
          </w:rPr>
          <w:fldChar w:fldCharType="end"/>
        </w:r>
        <w:r w:rsidRPr="00144E8D">
          <w:rPr>
            <w:rStyle w:val="Accentuation"/>
            <w:rFonts w:ascii="Arial" w:hAnsi="Arial"/>
            <w:noProof/>
            <w:color w:val="003E7D" w:themeColor="text2"/>
            <w:sz w:val="18"/>
          </w:rPr>
          <w:t xml:space="preserve"> </w:t>
        </w:r>
        <w:r w:rsidRPr="00025CC5">
          <w:t>|</w:t>
        </w:r>
        <w:r>
          <w:rPr>
            <w:rStyle w:val="Accentuation"/>
          </w:rPr>
          <w:tab/>
        </w:r>
        <w:r w:rsidRPr="000238FB">
          <w:rPr>
            <w:sz w:val="16"/>
            <w:szCs w:val="16"/>
          </w:rPr>
          <w:t>©CXP SAS, 20</w:t>
        </w:r>
        <w:r w:rsidR="004B5811">
          <w:rPr>
            <w:sz w:val="16"/>
            <w:szCs w:val="16"/>
          </w:rPr>
          <w:t>20</w:t>
        </w:r>
        <w:r>
          <w:rPr>
            <w:sz w:val="16"/>
            <w:szCs w:val="16"/>
          </w:rPr>
          <w:t>.</w:t>
        </w:r>
        <w:r w:rsidRPr="000238FB">
          <w:rPr>
            <w:sz w:val="16"/>
            <w:szCs w:val="16"/>
          </w:rPr>
          <w:t xml:space="preserve"> Tous droits réservés</w:t>
        </w:r>
        <w:r>
          <w:rPr>
            <w:sz w:val="16"/>
            <w:szCs w:val="16"/>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1638645"/>
      <w:docPartObj>
        <w:docPartGallery w:val="Page Numbers (Bottom of Page)"/>
        <w:docPartUnique/>
      </w:docPartObj>
    </w:sdtPr>
    <w:sdtEndPr>
      <w:rPr>
        <w:rStyle w:val="Accentuation"/>
        <w:rFonts w:ascii="Georgia" w:hAnsi="Georgia"/>
        <w:b/>
        <w:iCs/>
        <w:noProof/>
        <w:color w:val="003E7D" w:themeColor="text2"/>
        <w:sz w:val="20"/>
      </w:rPr>
    </w:sdtEndPr>
    <w:sdtContent>
      <w:p w14:paraId="07B4BC6D" w14:textId="13A4EC0F" w:rsidR="002554B7" w:rsidRPr="00A07D67" w:rsidRDefault="002554B7" w:rsidP="00AE3C91">
        <w:pPr>
          <w:pStyle w:val="Pieddepage"/>
          <w:tabs>
            <w:tab w:val="clear" w:pos="9072"/>
            <w:tab w:val="right" w:pos="13892"/>
          </w:tabs>
          <w:ind w:left="42" w:right="-284"/>
          <w:rPr>
            <w:rStyle w:val="Accentuation"/>
            <w:rFonts w:ascii="Arial" w:hAnsi="Arial"/>
            <w:b w:val="0"/>
            <w:iCs w:val="0"/>
            <w:color w:val="41505D" w:themeColor="background2"/>
            <w:sz w:val="18"/>
          </w:rPr>
        </w:pPr>
        <w:r w:rsidRPr="007C4CE8">
          <w:rPr>
            <w:sz w:val="16"/>
            <w:szCs w:val="16"/>
          </w:rPr>
          <w:t>©CXP SAS, 20</w:t>
        </w:r>
        <w:r w:rsidR="004B5811">
          <w:rPr>
            <w:sz w:val="16"/>
            <w:szCs w:val="16"/>
          </w:rPr>
          <w:t>20</w:t>
        </w:r>
        <w:r w:rsidRPr="007C4CE8">
          <w:rPr>
            <w:sz w:val="16"/>
            <w:szCs w:val="16"/>
          </w:rPr>
          <w:t>. Tous droits réservés</w:t>
        </w:r>
        <w:r>
          <w:rPr>
            <w:sz w:val="16"/>
            <w:szCs w:val="16"/>
          </w:rPr>
          <w:t>.</w:t>
        </w:r>
        <w:r w:rsidRPr="000C23AE">
          <w:tab/>
          <w:t xml:space="preserve">| </w:t>
        </w:r>
        <w:r w:rsidRPr="00A07D67">
          <w:rPr>
            <w:rStyle w:val="Accentuation"/>
            <w:rFonts w:ascii="Arial" w:hAnsi="Arial"/>
            <w:iCs w:val="0"/>
            <w:noProof/>
            <w:color w:val="003E7D" w:themeColor="text2"/>
            <w:sz w:val="18"/>
          </w:rPr>
          <w:fldChar w:fldCharType="begin"/>
        </w:r>
        <w:r w:rsidRPr="00A07D67">
          <w:rPr>
            <w:rStyle w:val="Accentuation"/>
            <w:rFonts w:ascii="Arial" w:hAnsi="Arial"/>
            <w:iCs w:val="0"/>
            <w:noProof/>
            <w:color w:val="003E7D" w:themeColor="text2"/>
            <w:sz w:val="18"/>
          </w:rPr>
          <w:instrText>PAGE   \* MERGEFORMAT</w:instrText>
        </w:r>
        <w:r w:rsidRPr="00A07D67">
          <w:rPr>
            <w:rStyle w:val="Accentuation"/>
            <w:rFonts w:ascii="Arial" w:hAnsi="Arial"/>
            <w:iCs w:val="0"/>
            <w:noProof/>
            <w:color w:val="003E7D" w:themeColor="text2"/>
            <w:sz w:val="18"/>
          </w:rPr>
          <w:fldChar w:fldCharType="separate"/>
        </w:r>
        <w:r>
          <w:rPr>
            <w:rStyle w:val="Accentuation"/>
            <w:rFonts w:ascii="Arial" w:hAnsi="Arial"/>
            <w:iCs w:val="0"/>
            <w:noProof/>
            <w:color w:val="003E7D" w:themeColor="text2"/>
            <w:sz w:val="18"/>
          </w:rPr>
          <w:t>3</w:t>
        </w:r>
        <w:r w:rsidRPr="00A07D67">
          <w:rPr>
            <w:rStyle w:val="Accentuation"/>
            <w:rFonts w:ascii="Arial" w:hAnsi="Arial"/>
            <w:iCs w:val="0"/>
            <w:noProof/>
            <w:color w:val="003E7D" w:themeColor="text2"/>
            <w:sz w:val="18"/>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0FCFB" w14:textId="77777777" w:rsidR="00D21770" w:rsidRPr="002554B7" w:rsidRDefault="00D21770" w:rsidP="002554B7">
    <w:pPr>
      <w:pStyle w:val="Pieddepage"/>
      <w:rPr>
        <w:rStyle w:val="Accentuation"/>
        <w:rFonts w:ascii="Arial" w:hAnsi="Arial"/>
        <w:b w:val="0"/>
        <w:iCs w:val="0"/>
        <w:color w:val="41505D" w:themeColor="background2"/>
        <w:sz w:val="18"/>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4416158"/>
      <w:docPartObj>
        <w:docPartGallery w:val="Page Numbers (Bottom of Page)"/>
        <w:docPartUnique/>
      </w:docPartObj>
    </w:sdtPr>
    <w:sdtEndPr/>
    <w:sdtContent>
      <w:p w14:paraId="58060D23" w14:textId="77777777" w:rsidR="00C03488" w:rsidRDefault="00C03488" w:rsidP="00AE3C91">
        <w:pPr>
          <w:pStyle w:val="Pieddepage"/>
          <w:tabs>
            <w:tab w:val="clear" w:pos="9072"/>
            <w:tab w:val="right" w:pos="13750"/>
          </w:tabs>
        </w:pPr>
        <w:r w:rsidRPr="00144E8D">
          <w:rPr>
            <w:rStyle w:val="Accentuation"/>
            <w:rFonts w:ascii="Arial" w:hAnsi="Arial"/>
            <w:noProof/>
            <w:color w:val="003E7D" w:themeColor="text2"/>
            <w:sz w:val="18"/>
          </w:rPr>
          <w:fldChar w:fldCharType="begin"/>
        </w:r>
        <w:r w:rsidRPr="00144E8D">
          <w:rPr>
            <w:rStyle w:val="Accentuation"/>
            <w:rFonts w:ascii="Arial" w:hAnsi="Arial"/>
            <w:noProof/>
            <w:color w:val="003E7D" w:themeColor="text2"/>
            <w:sz w:val="18"/>
          </w:rPr>
          <w:instrText>PAGE   \* MERGEFORMAT</w:instrText>
        </w:r>
        <w:r w:rsidRPr="00144E8D">
          <w:rPr>
            <w:rStyle w:val="Accentuation"/>
            <w:rFonts w:ascii="Arial" w:hAnsi="Arial"/>
            <w:noProof/>
            <w:color w:val="003E7D" w:themeColor="text2"/>
            <w:sz w:val="18"/>
          </w:rPr>
          <w:fldChar w:fldCharType="separate"/>
        </w:r>
        <w:r w:rsidRPr="00144E8D">
          <w:rPr>
            <w:rStyle w:val="Accentuation"/>
            <w:rFonts w:ascii="Arial" w:hAnsi="Arial"/>
            <w:noProof/>
            <w:color w:val="003E7D" w:themeColor="text2"/>
            <w:sz w:val="18"/>
          </w:rPr>
          <w:t>6</w:t>
        </w:r>
        <w:r w:rsidRPr="00144E8D">
          <w:rPr>
            <w:rStyle w:val="Accentuation"/>
            <w:rFonts w:ascii="Arial" w:hAnsi="Arial"/>
            <w:noProof/>
            <w:color w:val="003E7D" w:themeColor="text2"/>
            <w:sz w:val="18"/>
          </w:rPr>
          <w:fldChar w:fldCharType="end"/>
        </w:r>
        <w:r w:rsidRPr="00144E8D">
          <w:rPr>
            <w:rStyle w:val="Accentuation"/>
            <w:rFonts w:ascii="Arial" w:hAnsi="Arial"/>
            <w:noProof/>
            <w:color w:val="003E7D" w:themeColor="text2"/>
            <w:sz w:val="18"/>
          </w:rPr>
          <w:t xml:space="preserve"> </w:t>
        </w:r>
        <w:r w:rsidRPr="00025CC5">
          <w:t>|</w:t>
        </w:r>
        <w:r>
          <w:rPr>
            <w:rStyle w:val="Accentuation"/>
          </w:rPr>
          <w:tab/>
        </w:r>
        <w:r w:rsidRPr="000238FB">
          <w:rPr>
            <w:sz w:val="16"/>
            <w:szCs w:val="16"/>
          </w:rPr>
          <w:t>©CXP SAS, 20</w:t>
        </w:r>
        <w:r>
          <w:rPr>
            <w:sz w:val="16"/>
            <w:szCs w:val="16"/>
          </w:rPr>
          <w:t>20.</w:t>
        </w:r>
        <w:r w:rsidRPr="000238FB">
          <w:rPr>
            <w:sz w:val="16"/>
            <w:szCs w:val="16"/>
          </w:rPr>
          <w:t xml:space="preserve"> Tous droits réservés</w:t>
        </w:r>
        <w:r>
          <w:rPr>
            <w:sz w:val="16"/>
            <w:szCs w:val="16"/>
          </w:rPr>
          <w:t>.</w:t>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0466148"/>
      <w:docPartObj>
        <w:docPartGallery w:val="Page Numbers (Bottom of Page)"/>
        <w:docPartUnique/>
      </w:docPartObj>
    </w:sdtPr>
    <w:sdtEndPr>
      <w:rPr>
        <w:rStyle w:val="Accentuation"/>
        <w:rFonts w:ascii="Georgia" w:hAnsi="Georgia"/>
        <w:b/>
        <w:iCs/>
        <w:noProof/>
        <w:color w:val="003E7D" w:themeColor="text2"/>
        <w:sz w:val="20"/>
      </w:rPr>
    </w:sdtEndPr>
    <w:sdtContent>
      <w:p w14:paraId="67004EC8" w14:textId="77777777" w:rsidR="00C03488" w:rsidRPr="00A07D67" w:rsidRDefault="00C03488" w:rsidP="00AE3C91">
        <w:pPr>
          <w:pStyle w:val="Pieddepage"/>
          <w:tabs>
            <w:tab w:val="clear" w:pos="9072"/>
            <w:tab w:val="right" w:pos="13892"/>
          </w:tabs>
          <w:ind w:left="42" w:right="-284"/>
          <w:rPr>
            <w:rStyle w:val="Accentuation"/>
            <w:rFonts w:ascii="Arial" w:hAnsi="Arial"/>
            <w:b w:val="0"/>
            <w:iCs w:val="0"/>
            <w:color w:val="41505D" w:themeColor="background2"/>
            <w:sz w:val="18"/>
          </w:rPr>
        </w:pPr>
        <w:r w:rsidRPr="007C4CE8">
          <w:rPr>
            <w:sz w:val="16"/>
            <w:szCs w:val="16"/>
          </w:rPr>
          <w:t>©CXP SAS, 20</w:t>
        </w:r>
        <w:r>
          <w:rPr>
            <w:sz w:val="16"/>
            <w:szCs w:val="16"/>
          </w:rPr>
          <w:t>20</w:t>
        </w:r>
        <w:r w:rsidRPr="007C4CE8">
          <w:rPr>
            <w:sz w:val="16"/>
            <w:szCs w:val="16"/>
          </w:rPr>
          <w:t>. Tous droits réservés</w:t>
        </w:r>
        <w:r>
          <w:rPr>
            <w:sz w:val="16"/>
            <w:szCs w:val="16"/>
          </w:rPr>
          <w:t>.</w:t>
        </w:r>
        <w:r w:rsidRPr="000C23AE">
          <w:tab/>
          <w:t xml:space="preserve">| </w:t>
        </w:r>
        <w:r w:rsidRPr="00A07D67">
          <w:rPr>
            <w:rStyle w:val="Accentuation"/>
            <w:rFonts w:ascii="Arial" w:hAnsi="Arial"/>
            <w:iCs w:val="0"/>
            <w:noProof/>
            <w:color w:val="003E7D" w:themeColor="text2"/>
            <w:sz w:val="18"/>
          </w:rPr>
          <w:fldChar w:fldCharType="begin"/>
        </w:r>
        <w:r w:rsidRPr="00A07D67">
          <w:rPr>
            <w:rStyle w:val="Accentuation"/>
            <w:rFonts w:ascii="Arial" w:hAnsi="Arial"/>
            <w:iCs w:val="0"/>
            <w:noProof/>
            <w:color w:val="003E7D" w:themeColor="text2"/>
            <w:sz w:val="18"/>
          </w:rPr>
          <w:instrText>PAGE   \* MERGEFORMAT</w:instrText>
        </w:r>
        <w:r w:rsidRPr="00A07D67">
          <w:rPr>
            <w:rStyle w:val="Accentuation"/>
            <w:rFonts w:ascii="Arial" w:hAnsi="Arial"/>
            <w:iCs w:val="0"/>
            <w:noProof/>
            <w:color w:val="003E7D" w:themeColor="text2"/>
            <w:sz w:val="18"/>
          </w:rPr>
          <w:fldChar w:fldCharType="separate"/>
        </w:r>
        <w:r>
          <w:rPr>
            <w:rStyle w:val="Accentuation"/>
            <w:rFonts w:ascii="Arial" w:hAnsi="Arial"/>
            <w:iCs w:val="0"/>
            <w:noProof/>
            <w:color w:val="003E7D" w:themeColor="text2"/>
            <w:sz w:val="18"/>
          </w:rPr>
          <w:t>3</w:t>
        </w:r>
        <w:r w:rsidRPr="00A07D67">
          <w:rPr>
            <w:rStyle w:val="Accentuation"/>
            <w:rFonts w:ascii="Arial" w:hAnsi="Arial"/>
            <w:iCs w:val="0"/>
            <w:noProof/>
            <w:color w:val="003E7D" w:themeColor="text2"/>
            <w:sz w:val="18"/>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3563445"/>
      <w:docPartObj>
        <w:docPartGallery w:val="Page Numbers (Bottom of Page)"/>
        <w:docPartUnique/>
      </w:docPartObj>
    </w:sdtPr>
    <w:sdtEndPr/>
    <w:sdtContent>
      <w:p w14:paraId="0ABF8767" w14:textId="77777777" w:rsidR="004B6B81" w:rsidRDefault="004B6B81" w:rsidP="002663B2">
        <w:pPr>
          <w:pStyle w:val="Pieddepage"/>
          <w:ind w:left="-1701"/>
        </w:pPr>
        <w:r>
          <w:rPr>
            <w:b/>
            <w:iCs/>
            <w:noProof/>
            <w:color w:val="003E7D" w:themeColor="text2"/>
          </w:rPr>
          <w:drawing>
            <wp:anchor distT="0" distB="0" distL="114300" distR="114300" simplePos="0" relativeHeight="251823104" behindDoc="0" locked="0" layoutInCell="1" allowOverlap="1" wp14:anchorId="5557C86A" wp14:editId="23B069AB">
              <wp:simplePos x="0" y="0"/>
              <wp:positionH relativeFrom="column">
                <wp:posOffset>-161290</wp:posOffset>
              </wp:positionH>
              <wp:positionV relativeFrom="paragraph">
                <wp:posOffset>-3148932</wp:posOffset>
              </wp:positionV>
              <wp:extent cx="1145540" cy="1173480"/>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ns titre - 3.png"/>
                      <pic:cNvPicPr/>
                    </pic:nvPicPr>
                    <pic:blipFill>
                      <a:blip r:embed="rId1">
                        <a:extLst>
                          <a:ext uri="{28A0092B-C50C-407E-A947-70E740481C1C}">
                            <a14:useLocalDpi xmlns:a14="http://schemas.microsoft.com/office/drawing/2010/main" val="0"/>
                          </a:ext>
                        </a:extLst>
                      </a:blip>
                      <a:stretch>
                        <a:fillRect/>
                      </a:stretch>
                    </pic:blipFill>
                    <pic:spPr>
                      <a:xfrm flipH="1">
                        <a:off x="0" y="0"/>
                        <a:ext cx="1145540" cy="1173480"/>
                      </a:xfrm>
                      <a:prstGeom prst="rect">
                        <a:avLst/>
                      </a:prstGeom>
                    </pic:spPr>
                  </pic:pic>
                </a:graphicData>
              </a:graphic>
            </wp:anchor>
          </w:drawing>
        </w:r>
        <w:r w:rsidRPr="00144E8D">
          <w:rPr>
            <w:rStyle w:val="Accentuation"/>
            <w:rFonts w:ascii="Arial" w:hAnsi="Arial"/>
            <w:noProof/>
            <w:color w:val="003E7D" w:themeColor="text2"/>
            <w:sz w:val="18"/>
          </w:rPr>
          <w:fldChar w:fldCharType="begin"/>
        </w:r>
        <w:r w:rsidRPr="00144E8D">
          <w:rPr>
            <w:rStyle w:val="Accentuation"/>
            <w:rFonts w:ascii="Arial" w:hAnsi="Arial"/>
            <w:noProof/>
            <w:color w:val="003E7D" w:themeColor="text2"/>
            <w:sz w:val="18"/>
          </w:rPr>
          <w:instrText>PAGE   \* MERGEFORMAT</w:instrText>
        </w:r>
        <w:r w:rsidRPr="00144E8D">
          <w:rPr>
            <w:rStyle w:val="Accentuation"/>
            <w:rFonts w:ascii="Arial" w:hAnsi="Arial"/>
            <w:noProof/>
            <w:color w:val="003E7D" w:themeColor="text2"/>
            <w:sz w:val="18"/>
          </w:rPr>
          <w:fldChar w:fldCharType="separate"/>
        </w:r>
        <w:r w:rsidRPr="00144E8D">
          <w:rPr>
            <w:rStyle w:val="Accentuation"/>
            <w:rFonts w:ascii="Arial" w:hAnsi="Arial"/>
            <w:noProof/>
            <w:color w:val="003E7D" w:themeColor="text2"/>
            <w:sz w:val="18"/>
          </w:rPr>
          <w:t>6</w:t>
        </w:r>
        <w:r w:rsidRPr="00144E8D">
          <w:rPr>
            <w:rStyle w:val="Accentuation"/>
            <w:rFonts w:ascii="Arial" w:hAnsi="Arial"/>
            <w:noProof/>
            <w:color w:val="003E7D" w:themeColor="text2"/>
            <w:sz w:val="18"/>
          </w:rPr>
          <w:fldChar w:fldCharType="end"/>
        </w:r>
        <w:r w:rsidRPr="00144E8D">
          <w:rPr>
            <w:rStyle w:val="Accentuation"/>
            <w:rFonts w:ascii="Arial" w:hAnsi="Arial"/>
            <w:noProof/>
            <w:color w:val="003E7D" w:themeColor="text2"/>
            <w:sz w:val="18"/>
          </w:rPr>
          <w:t xml:space="preserve"> </w:t>
        </w:r>
        <w:r w:rsidRPr="00025CC5">
          <w:t>|</w:t>
        </w:r>
        <w:r>
          <w:rPr>
            <w:rStyle w:val="Accentuation"/>
          </w:rPr>
          <w:tab/>
        </w:r>
        <w:r w:rsidRPr="000238FB">
          <w:rPr>
            <w:sz w:val="16"/>
            <w:szCs w:val="16"/>
          </w:rPr>
          <w:t>©CXP SAS, 20</w:t>
        </w:r>
        <w:r>
          <w:rPr>
            <w:sz w:val="16"/>
            <w:szCs w:val="16"/>
          </w:rPr>
          <w:t>20.</w:t>
        </w:r>
        <w:r w:rsidRPr="000238FB">
          <w:rPr>
            <w:sz w:val="16"/>
            <w:szCs w:val="16"/>
          </w:rPr>
          <w:t xml:space="preserve"> Tous droits réservés</w:t>
        </w:r>
        <w:r>
          <w:rPr>
            <w:sz w:val="16"/>
            <w:szCs w:val="16"/>
          </w:rPr>
          <w:t>.</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1463049"/>
      <w:docPartObj>
        <w:docPartGallery w:val="Page Numbers (Bottom of Page)"/>
        <w:docPartUnique/>
      </w:docPartObj>
    </w:sdtPr>
    <w:sdtEndPr/>
    <w:sdtContent>
      <w:p w14:paraId="32B5EDE6" w14:textId="28B920FF" w:rsidR="004B6B81" w:rsidRPr="000C23AE" w:rsidRDefault="004B6B81" w:rsidP="007C4CE8">
        <w:pPr>
          <w:pStyle w:val="Pieddepage"/>
          <w:ind w:left="-1652" w:right="-284"/>
        </w:pPr>
        <w:r>
          <w:rPr>
            <w:noProof/>
            <w:sz w:val="16"/>
            <w:szCs w:val="16"/>
          </w:rPr>
          <w:drawing>
            <wp:anchor distT="0" distB="0" distL="114300" distR="114300" simplePos="0" relativeHeight="251822080" behindDoc="0" locked="0" layoutInCell="1" allowOverlap="1" wp14:anchorId="41D292D2" wp14:editId="57D83F95">
              <wp:simplePos x="0" y="0"/>
              <wp:positionH relativeFrom="column">
                <wp:posOffset>3517900</wp:posOffset>
              </wp:positionH>
              <wp:positionV relativeFrom="paragraph">
                <wp:posOffset>-3443605</wp:posOffset>
              </wp:positionV>
              <wp:extent cx="1145540" cy="1173480"/>
              <wp:effectExtent l="0" t="0" r="0" b="762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s titre - 3.png"/>
                      <pic:cNvPicPr/>
                    </pic:nvPicPr>
                    <pic:blipFill>
                      <a:blip r:embed="rId1">
                        <a:extLst>
                          <a:ext uri="{28A0092B-C50C-407E-A947-70E740481C1C}">
                            <a14:useLocalDpi xmlns:a14="http://schemas.microsoft.com/office/drawing/2010/main" val="0"/>
                          </a:ext>
                        </a:extLst>
                      </a:blip>
                      <a:stretch>
                        <a:fillRect/>
                      </a:stretch>
                    </pic:blipFill>
                    <pic:spPr>
                      <a:xfrm>
                        <a:off x="0" y="0"/>
                        <a:ext cx="1145540" cy="1173480"/>
                      </a:xfrm>
                      <a:prstGeom prst="rect">
                        <a:avLst/>
                      </a:prstGeom>
                    </pic:spPr>
                  </pic:pic>
                </a:graphicData>
              </a:graphic>
            </wp:anchor>
          </w:drawing>
        </w:r>
        <w:r w:rsidRPr="007C4CE8">
          <w:rPr>
            <w:sz w:val="16"/>
            <w:szCs w:val="16"/>
          </w:rPr>
          <w:t>©CXP SAS,</w:t>
        </w:r>
        <w:r w:rsidRPr="009300D8">
          <w:rPr>
            <w:noProof/>
          </w:rPr>
          <w:t xml:space="preserve"> </w:t>
        </w:r>
        <w:r w:rsidRPr="007C4CE8">
          <w:rPr>
            <w:sz w:val="16"/>
            <w:szCs w:val="16"/>
          </w:rPr>
          <w:t>20</w:t>
        </w:r>
        <w:r w:rsidR="00D2172A">
          <w:rPr>
            <w:sz w:val="16"/>
            <w:szCs w:val="16"/>
          </w:rPr>
          <w:t>20</w:t>
        </w:r>
        <w:r w:rsidRPr="007C4CE8">
          <w:rPr>
            <w:sz w:val="16"/>
            <w:szCs w:val="16"/>
          </w:rPr>
          <w:t>. Tous droits réservés</w:t>
        </w:r>
        <w:r>
          <w:rPr>
            <w:sz w:val="16"/>
            <w:szCs w:val="16"/>
          </w:rPr>
          <w:t>.</w:t>
        </w:r>
        <w:r w:rsidRPr="000C23AE">
          <w:tab/>
          <w:t xml:space="preserve">| </w:t>
        </w:r>
        <w:r w:rsidRPr="000238FB">
          <w:rPr>
            <w:rStyle w:val="Accentuation"/>
            <w:rFonts w:ascii="Arial" w:hAnsi="Arial"/>
            <w:noProof/>
            <w:color w:val="003E7D" w:themeColor="text2"/>
            <w:sz w:val="18"/>
          </w:rPr>
          <w:fldChar w:fldCharType="begin"/>
        </w:r>
        <w:r w:rsidRPr="000238FB">
          <w:rPr>
            <w:rStyle w:val="Accentuation"/>
            <w:rFonts w:ascii="Arial" w:hAnsi="Arial"/>
            <w:noProof/>
            <w:color w:val="003E7D" w:themeColor="text2"/>
            <w:sz w:val="18"/>
          </w:rPr>
          <w:instrText>PAGE   \* MERGEFORMAT</w:instrText>
        </w:r>
        <w:r w:rsidRPr="000238FB">
          <w:rPr>
            <w:rStyle w:val="Accentuation"/>
            <w:rFonts w:ascii="Arial" w:hAnsi="Arial"/>
            <w:noProof/>
            <w:color w:val="003E7D" w:themeColor="text2"/>
            <w:sz w:val="18"/>
          </w:rPr>
          <w:fldChar w:fldCharType="separate"/>
        </w:r>
        <w:r w:rsidRPr="000238FB">
          <w:rPr>
            <w:rStyle w:val="Accentuation"/>
            <w:rFonts w:ascii="Arial" w:hAnsi="Arial"/>
            <w:noProof/>
            <w:color w:val="003E7D" w:themeColor="text2"/>
            <w:sz w:val="18"/>
          </w:rPr>
          <w:t>7</w:t>
        </w:r>
        <w:r w:rsidRPr="000238FB">
          <w:rPr>
            <w:rStyle w:val="Accentuation"/>
            <w:rFonts w:ascii="Arial" w:hAnsi="Arial"/>
            <w:noProof/>
            <w:color w:val="003E7D" w:themeColor="text2"/>
            <w:sz w:val="18"/>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CD8F6" w14:textId="77777777" w:rsidR="00305823" w:rsidRDefault="001305B4" w:rsidP="00305823">
    <w:pPr>
      <w:pStyle w:val="Pieddepage"/>
    </w:pPr>
    <w:r>
      <w:rPr>
        <w:noProof/>
        <w:lang w:eastAsia="fr-FR"/>
      </w:rPr>
      <mc:AlternateContent>
        <mc:Choice Requires="wps">
          <w:drawing>
            <wp:anchor distT="0" distB="0" distL="114300" distR="114300" simplePos="0" relativeHeight="251752448" behindDoc="0" locked="0" layoutInCell="1" allowOverlap="1" wp14:anchorId="49C0EABC" wp14:editId="08FA13C1">
              <wp:simplePos x="0" y="0"/>
              <wp:positionH relativeFrom="column">
                <wp:posOffset>1557655</wp:posOffset>
              </wp:positionH>
              <wp:positionV relativeFrom="paragraph">
                <wp:posOffset>-1560195</wp:posOffset>
              </wp:positionV>
              <wp:extent cx="3448050" cy="123825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3448050" cy="1238250"/>
                      </a:xfrm>
                      <a:prstGeom prst="rect">
                        <a:avLst/>
                      </a:prstGeom>
                      <a:solidFill>
                        <a:schemeClr val="lt1"/>
                      </a:solidFill>
                      <a:ln w="6350">
                        <a:noFill/>
                      </a:ln>
                    </wps:spPr>
                    <wps:txbx>
                      <w:txbxContent>
                        <w:p w14:paraId="570F543C" w14:textId="77777777" w:rsidR="001305B4" w:rsidRDefault="001305B4" w:rsidP="001305B4">
                          <w:pPr>
                            <w:spacing w:line="240" w:lineRule="auto"/>
                          </w:pPr>
                          <w:r>
                            <w:rPr>
                              <w:noProof/>
                            </w:rPr>
                            <w:drawing>
                              <wp:inline distT="0" distB="0" distL="0" distR="0" wp14:anchorId="4C0BAC01" wp14:editId="76D275E8">
                                <wp:extent cx="2732405" cy="902335"/>
                                <wp:effectExtent l="0" t="0" r="0" b="0"/>
                                <wp:docPr id="42" name="Image 42"/>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a:extLst>
                                            <a:ext uri="{28A0092B-C50C-407E-A947-70E740481C1C}">
                                              <a14:useLocalDpi xmlns:a14="http://schemas.microsoft.com/office/drawing/2010/main" val="0"/>
                                            </a:ext>
                                          </a:extLst>
                                        </a:blip>
                                        <a:stretch>
                                          <a:fillRect/>
                                        </a:stretch>
                                      </pic:blipFill>
                                      <pic:spPr>
                                        <a:xfrm>
                                          <a:off x="0" y="0"/>
                                          <a:ext cx="2732405" cy="902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EABC" id="_x0000_t202" coordsize="21600,21600" o:spt="202" path="m,l,21600r21600,l21600,xe">
              <v:stroke joinstyle="miter"/>
              <v:path gradientshapeok="t" o:connecttype="rect"/>
            </v:shapetype>
            <v:shape id="_x0000_s1033" type="#_x0000_t202" style="position:absolute;margin-left:122.65pt;margin-top:-122.85pt;width:271.5pt;height:9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" fillcolor="white [3201]" stroked="f" strokeweight=".5pt">
              <v:textbox>
                <w:txbxContent>
                  <w:p w14:paraId="570F543C" w14:textId="77777777" w:rsidR="001305B4" w:rsidRDefault="001305B4" w:rsidP="001305B4">
                    <w:pPr>
                      <w:spacing w:line="240" w:lineRule="auto"/>
                    </w:pPr>
                    <w:r>
                      <w:rPr>
                        <w:noProof/>
                      </w:rPr>
                      <w:drawing>
                        <wp:inline distT="0" distB="0" distL="0" distR="0" wp14:anchorId="4C0BAC01" wp14:editId="76D275E8">
                          <wp:extent cx="2732405" cy="902335"/>
                          <wp:effectExtent l="0" t="0" r="0" b="0"/>
                          <wp:docPr id="42" name="Image 42"/>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a:extLst>
                                      <a:ext uri="{28A0092B-C50C-407E-A947-70E740481C1C}">
                                        <a14:useLocalDpi xmlns:a14="http://schemas.microsoft.com/office/drawing/2010/main" val="0"/>
                                      </a:ext>
                                    </a:extLst>
                                  </a:blip>
                                  <a:stretch>
                                    <a:fillRect/>
                                  </a:stretch>
                                </pic:blipFill>
                                <pic:spPr>
                                  <a:xfrm>
                                    <a:off x="0" y="0"/>
                                    <a:ext cx="2732405" cy="902335"/>
                                  </a:xfrm>
                                  <a:prstGeom prst="rect">
                                    <a:avLst/>
                                  </a:prstGeom>
                                </pic:spPr>
                              </pic:pic>
                            </a:graphicData>
                          </a:graphic>
                        </wp:inline>
                      </w:drawing>
                    </w:r>
                  </w:p>
                </w:txbxContent>
              </v:textbox>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AD8EA" w14:textId="77777777" w:rsidR="00190812" w:rsidRPr="003444E4" w:rsidRDefault="00C77B52" w:rsidP="003444E4">
    <w:pPr>
      <w:pStyle w:val="Pieddepage"/>
    </w:pPr>
    <w:r>
      <w:rPr>
        <w:noProof/>
        <w:lang w:eastAsia="fr-FR"/>
      </w:rPr>
      <mc:AlternateContent>
        <mc:Choice Requires="wps">
          <w:drawing>
            <wp:anchor distT="0" distB="0" distL="114300" distR="114300" simplePos="0" relativeHeight="251793408" behindDoc="0" locked="0" layoutInCell="1" allowOverlap="1" wp14:anchorId="7CD48FCD" wp14:editId="019DB0A0">
              <wp:simplePos x="0" y="0"/>
              <wp:positionH relativeFrom="column">
                <wp:posOffset>1805305</wp:posOffset>
              </wp:positionH>
              <wp:positionV relativeFrom="paragraph">
                <wp:posOffset>-1567180</wp:posOffset>
              </wp:positionV>
              <wp:extent cx="3448050" cy="1238250"/>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3448050" cy="1238250"/>
                      </a:xfrm>
                      <a:prstGeom prst="rect">
                        <a:avLst/>
                      </a:prstGeom>
                      <a:solidFill>
                        <a:schemeClr val="lt1"/>
                      </a:solidFill>
                      <a:ln w="6350">
                        <a:noFill/>
                      </a:ln>
                    </wps:spPr>
                    <wps:txbx>
                      <w:txbxContent>
                        <w:p w14:paraId="085BCA45" w14:textId="77777777" w:rsidR="00C77B52" w:rsidRDefault="00C77B52" w:rsidP="00C77B52">
                          <w:pPr>
                            <w:spacing w:line="240" w:lineRule="auto"/>
                          </w:pPr>
                          <w:r>
                            <w:rPr>
                              <w:noProof/>
                            </w:rPr>
                            <w:drawing>
                              <wp:inline distT="0" distB="0" distL="0" distR="0" wp14:anchorId="0302336E" wp14:editId="067BB70A">
                                <wp:extent cx="2732405" cy="902335"/>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a:extLst>
                                            <a:ext uri="{28A0092B-C50C-407E-A947-70E740481C1C}">
                                              <a14:useLocalDpi xmlns:a14="http://schemas.microsoft.com/office/drawing/2010/main" val="0"/>
                                            </a:ext>
                                          </a:extLst>
                                        </a:blip>
                                        <a:stretch>
                                          <a:fillRect/>
                                        </a:stretch>
                                      </pic:blipFill>
                                      <pic:spPr>
                                        <a:xfrm>
                                          <a:off x="0" y="0"/>
                                          <a:ext cx="2732405" cy="902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48FCD" id="_x0000_t202" coordsize="21600,21600" o:spt="202" path="m,l,21600r21600,l21600,xe">
              <v:stroke joinstyle="miter"/>
              <v:path gradientshapeok="t" o:connecttype="rect"/>
            </v:shapetype>
            <v:shape id="Zone de texte 68" o:spid="_x0000_s1034" type="#_x0000_t202" style="position:absolute;margin-left:142.15pt;margin-top:-123.4pt;width:271.5pt;height:9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" fillcolor="white [3201]" stroked="f" strokeweight=".5pt">
              <v:textbox>
                <w:txbxContent>
                  <w:p w14:paraId="085BCA45" w14:textId="77777777" w:rsidR="00C77B52" w:rsidRDefault="00C77B52" w:rsidP="00C77B52">
                    <w:pPr>
                      <w:spacing w:line="240" w:lineRule="auto"/>
                    </w:pPr>
                    <w:r>
                      <w:rPr>
                        <w:noProof/>
                      </w:rPr>
                      <w:drawing>
                        <wp:inline distT="0" distB="0" distL="0" distR="0" wp14:anchorId="0302336E" wp14:editId="067BB70A">
                          <wp:extent cx="2732405" cy="902335"/>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a:extLst>
                                      <a:ext uri="{28A0092B-C50C-407E-A947-70E740481C1C}">
                                        <a14:useLocalDpi xmlns:a14="http://schemas.microsoft.com/office/drawing/2010/main" val="0"/>
                                      </a:ext>
                                    </a:extLst>
                                  </a:blip>
                                  <a:stretch>
                                    <a:fillRect/>
                                  </a:stretch>
                                </pic:blipFill>
                                <pic:spPr>
                                  <a:xfrm>
                                    <a:off x="0" y="0"/>
                                    <a:ext cx="2732405" cy="902335"/>
                                  </a:xfrm>
                                  <a:prstGeom prst="rect">
                                    <a:avLst/>
                                  </a:prstGeom>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E312E" w14:textId="77777777" w:rsidR="00025CC5" w:rsidRPr="00025CC5" w:rsidRDefault="00FF71F5" w:rsidP="00025CC5">
    <w:pPr>
      <w:pStyle w:val="Pieddepage"/>
    </w:pPr>
    <w:r>
      <w:rPr>
        <w:noProof/>
        <w:lang w:eastAsia="fr-FR"/>
      </w:rPr>
      <mc:AlternateContent>
        <mc:Choice Requires="wps">
          <w:drawing>
            <wp:anchor distT="0" distB="0" distL="114300" distR="114300" simplePos="0" relativeHeight="251748352" behindDoc="0" locked="0" layoutInCell="1" allowOverlap="1" wp14:anchorId="52C9FCE2" wp14:editId="29F75879">
              <wp:simplePos x="0" y="0"/>
              <wp:positionH relativeFrom="column">
                <wp:posOffset>728345</wp:posOffset>
              </wp:positionH>
              <wp:positionV relativeFrom="paragraph">
                <wp:posOffset>-1177289</wp:posOffset>
              </wp:positionV>
              <wp:extent cx="5619750" cy="173355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619750" cy="1733550"/>
                      </a:xfrm>
                      <a:prstGeom prst="rect">
                        <a:avLst/>
                      </a:prstGeom>
                      <a:solidFill>
                        <a:schemeClr val="lt1"/>
                      </a:solidFill>
                      <a:ln w="6350">
                        <a:noFill/>
                      </a:ln>
                    </wps:spPr>
                    <wps:txbx>
                      <w:txbxContent>
                        <w:p w14:paraId="464C0F15" w14:textId="77777777" w:rsidR="00FF71F5" w:rsidRDefault="00FF71F5" w:rsidP="00AB6D14">
                          <w:pPr>
                            <w:spacing w:line="240" w:lineRule="auto"/>
                            <w:jc w:val="center"/>
                          </w:pPr>
                          <w:r>
                            <w:rPr>
                              <w:noProof/>
                            </w:rPr>
                            <w:drawing>
                              <wp:inline distT="0" distB="0" distL="0" distR="0" wp14:anchorId="44B65E64" wp14:editId="234FEB89">
                                <wp:extent cx="2732405" cy="90233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a:extLst>
                                            <a:ext uri="{28A0092B-C50C-407E-A947-70E740481C1C}">
                                              <a14:useLocalDpi xmlns:a14="http://schemas.microsoft.com/office/drawing/2010/main" val="0"/>
                                            </a:ext>
                                          </a:extLst>
                                        </a:blip>
                                        <a:stretch>
                                          <a:fillRect/>
                                        </a:stretch>
                                      </pic:blipFill>
                                      <pic:spPr>
                                        <a:xfrm>
                                          <a:off x="0" y="0"/>
                                          <a:ext cx="2732405" cy="902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9FCE2" id="_x0000_t202" coordsize="21600,21600" o:spt="202" path="m,l,21600r21600,l21600,xe">
              <v:stroke joinstyle="miter"/>
              <v:path gradientshapeok="t" o:connecttype="rect"/>
            </v:shapetype>
            <v:shape id="Zone de texte 20" o:spid="_x0000_s1032" type="#_x0000_t202" style="position:absolute;margin-left:57.35pt;margin-top:-92.7pt;width:442.5pt;height:13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" fillcolor="white [3201]" stroked="f" strokeweight=".5pt">
              <v:textbox>
                <w:txbxContent>
                  <w:p w14:paraId="464C0F15" w14:textId="77777777" w:rsidR="00FF71F5" w:rsidRDefault="00FF71F5" w:rsidP="00AB6D14">
                    <w:pPr>
                      <w:spacing w:line="240" w:lineRule="auto"/>
                      <w:jc w:val="center"/>
                    </w:pPr>
                    <w:r>
                      <w:rPr>
                        <w:noProof/>
                      </w:rPr>
                      <w:drawing>
                        <wp:inline distT="0" distB="0" distL="0" distR="0" wp14:anchorId="44B65E64" wp14:editId="234FEB89">
                          <wp:extent cx="2732405" cy="90233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a:extLst>
                                      <a:ext uri="{28A0092B-C50C-407E-A947-70E740481C1C}">
                                        <a14:useLocalDpi xmlns:a14="http://schemas.microsoft.com/office/drawing/2010/main" val="0"/>
                                      </a:ext>
                                    </a:extLst>
                                  </a:blip>
                                  <a:stretch>
                                    <a:fillRect/>
                                  </a:stretch>
                                </pic:blipFill>
                                <pic:spPr>
                                  <a:xfrm>
                                    <a:off x="0" y="0"/>
                                    <a:ext cx="2732405" cy="902335"/>
                                  </a:xfrm>
                                  <a:prstGeom prst="rect">
                                    <a:avLst/>
                                  </a:prstGeom>
                                </pic:spPr>
                              </pic:pic>
                            </a:graphicData>
                          </a:graphic>
                        </wp:inline>
                      </w:drawing>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4E159" w14:textId="4510FD02" w:rsidR="00305823" w:rsidRDefault="00AF5B82" w:rsidP="00305823">
    <w:pPr>
      <w:pStyle w:val="Pieddepage"/>
    </w:pPr>
    <w:sdt>
      <w:sdtPr>
        <w:id w:val="19369579"/>
        <w:docPartObj>
          <w:docPartGallery w:val="Page Numbers (Bottom of Page)"/>
          <w:docPartUnique/>
        </w:docPartObj>
      </w:sdtPr>
      <w:sdtEndPr>
        <w:rPr>
          <w:sz w:val="16"/>
          <w:szCs w:val="16"/>
        </w:rPr>
      </w:sdtEndPr>
      <w:sdtContent>
        <w:r w:rsidR="00305823" w:rsidRPr="000238FB">
          <w:rPr>
            <w:rStyle w:val="Accentuation"/>
            <w:rFonts w:ascii="Arial" w:hAnsi="Arial"/>
            <w:noProof/>
            <w:color w:val="003E7D" w:themeColor="text2"/>
            <w:sz w:val="18"/>
          </w:rPr>
          <w:fldChar w:fldCharType="begin"/>
        </w:r>
        <w:r w:rsidR="00305823" w:rsidRPr="000238FB">
          <w:rPr>
            <w:rStyle w:val="Accentuation"/>
            <w:rFonts w:ascii="Arial" w:hAnsi="Arial"/>
            <w:noProof/>
            <w:color w:val="003E7D" w:themeColor="text2"/>
            <w:sz w:val="18"/>
          </w:rPr>
          <w:instrText>PAGE   \* MERGEFORMAT</w:instrText>
        </w:r>
        <w:r w:rsidR="00305823" w:rsidRPr="000238FB">
          <w:rPr>
            <w:rStyle w:val="Accentuation"/>
            <w:rFonts w:ascii="Arial" w:hAnsi="Arial"/>
            <w:noProof/>
            <w:color w:val="003E7D" w:themeColor="text2"/>
            <w:sz w:val="18"/>
          </w:rPr>
          <w:fldChar w:fldCharType="separate"/>
        </w:r>
        <w:r w:rsidR="00362A34" w:rsidRPr="000238FB">
          <w:rPr>
            <w:rStyle w:val="Accentuation"/>
            <w:rFonts w:ascii="Arial" w:hAnsi="Arial"/>
            <w:noProof/>
            <w:color w:val="003E7D" w:themeColor="text2"/>
            <w:sz w:val="18"/>
          </w:rPr>
          <w:t>2</w:t>
        </w:r>
        <w:r w:rsidR="00305823" w:rsidRPr="000238FB">
          <w:rPr>
            <w:rStyle w:val="Accentuation"/>
            <w:rFonts w:ascii="Arial" w:hAnsi="Arial"/>
            <w:noProof/>
            <w:color w:val="003E7D" w:themeColor="text2"/>
            <w:sz w:val="18"/>
          </w:rPr>
          <w:fldChar w:fldCharType="end"/>
        </w:r>
        <w:r w:rsidR="00305823" w:rsidRPr="000238FB">
          <w:rPr>
            <w:rStyle w:val="Accentuation"/>
            <w:rFonts w:ascii="Arial" w:hAnsi="Arial"/>
            <w:noProof/>
            <w:color w:val="003E7D" w:themeColor="text2"/>
            <w:sz w:val="18"/>
          </w:rPr>
          <w:t xml:space="preserve"> </w:t>
        </w:r>
        <w:r w:rsidR="00305823" w:rsidRPr="00025CC5">
          <w:t>|</w:t>
        </w:r>
        <w:r w:rsidR="00305823">
          <w:rPr>
            <w:rStyle w:val="Accentuation"/>
          </w:rPr>
          <w:tab/>
        </w:r>
        <w:bookmarkStart w:id="4" w:name="_Hlk532289122"/>
        <w:r w:rsidR="00305823" w:rsidRPr="000238FB">
          <w:rPr>
            <w:sz w:val="16"/>
            <w:szCs w:val="16"/>
          </w:rPr>
          <w:t>©</w:t>
        </w:r>
        <w:r w:rsidR="005A0CA8" w:rsidRPr="000238FB">
          <w:rPr>
            <w:sz w:val="16"/>
            <w:szCs w:val="16"/>
          </w:rPr>
          <w:t>CXP SAS</w:t>
        </w:r>
        <w:r w:rsidR="007C4CE8" w:rsidRPr="000238FB">
          <w:rPr>
            <w:sz w:val="16"/>
            <w:szCs w:val="16"/>
          </w:rPr>
          <w:t>, 20</w:t>
        </w:r>
        <w:r w:rsidR="004B5811">
          <w:rPr>
            <w:sz w:val="16"/>
            <w:szCs w:val="16"/>
          </w:rPr>
          <w:t>20</w:t>
        </w:r>
      </w:sdtContent>
    </w:sdt>
    <w:r w:rsidR="007C4CE8">
      <w:rPr>
        <w:sz w:val="16"/>
        <w:szCs w:val="16"/>
      </w:rPr>
      <w:t>.</w:t>
    </w:r>
    <w:r w:rsidR="005A0CA8" w:rsidRPr="000238FB">
      <w:rPr>
        <w:sz w:val="16"/>
        <w:szCs w:val="16"/>
      </w:rPr>
      <w:t xml:space="preserve"> Tous droits réservés</w:t>
    </w:r>
    <w:bookmarkEnd w:id="4"/>
    <w:r w:rsidR="00B05EA3">
      <w:rPr>
        <w:sz w:val="16"/>
        <w:szCs w:val="16"/>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095678"/>
      <w:docPartObj>
        <w:docPartGallery w:val="Page Numbers (Bottom of Page)"/>
        <w:docPartUnique/>
      </w:docPartObj>
    </w:sdtPr>
    <w:sdtEndPr>
      <w:rPr>
        <w:rStyle w:val="Accentuation"/>
        <w:rFonts w:ascii="Georgia" w:hAnsi="Georgia"/>
        <w:b/>
        <w:iCs/>
        <w:noProof/>
        <w:color w:val="003E7D" w:themeColor="text2"/>
        <w:sz w:val="20"/>
      </w:rPr>
    </w:sdtEndPr>
    <w:sdtContent>
      <w:p w14:paraId="6EE28299" w14:textId="77777777" w:rsidR="003232FD" w:rsidRPr="007B6CD5" w:rsidRDefault="00C77B52" w:rsidP="00025CC5">
        <w:pPr>
          <w:pStyle w:val="Pieddepage"/>
          <w:rPr>
            <w:rStyle w:val="Accentuation"/>
            <w:rFonts w:ascii="Arial" w:hAnsi="Arial"/>
            <w:noProof/>
            <w:color w:val="003E7D" w:themeColor="text2"/>
            <w:sz w:val="18"/>
          </w:rPr>
        </w:pPr>
        <w:r w:rsidRPr="000238FB">
          <w:rPr>
            <w:sz w:val="16"/>
            <w:szCs w:val="16"/>
          </w:rPr>
          <w:t>©CXP SAS, 2018</w:t>
        </w:r>
        <w:r>
          <w:rPr>
            <w:sz w:val="16"/>
            <w:szCs w:val="16"/>
          </w:rPr>
          <w:t>.</w:t>
        </w:r>
        <w:r w:rsidRPr="000238FB">
          <w:rPr>
            <w:sz w:val="16"/>
            <w:szCs w:val="16"/>
          </w:rPr>
          <w:t xml:space="preserve"> Tous droits réservés</w:t>
        </w:r>
        <w:r>
          <w:rPr>
            <w:sz w:val="16"/>
            <w:szCs w:val="16"/>
          </w:rPr>
          <w:t>.</w:t>
        </w:r>
        <w:r w:rsidR="003232FD">
          <w:tab/>
        </w:r>
        <w:r w:rsidR="003232FD" w:rsidRPr="00025CC5">
          <w:t xml:space="preserve">| </w:t>
        </w:r>
        <w:r w:rsidR="003232FD" w:rsidRPr="007B6CD5">
          <w:rPr>
            <w:rStyle w:val="Accentuation"/>
            <w:rFonts w:ascii="Arial" w:hAnsi="Arial"/>
            <w:noProof/>
            <w:color w:val="003E7D" w:themeColor="text2"/>
            <w:sz w:val="18"/>
          </w:rPr>
          <w:fldChar w:fldCharType="begin"/>
        </w:r>
        <w:r w:rsidR="003232FD" w:rsidRPr="007B6CD5">
          <w:rPr>
            <w:rStyle w:val="Accentuation"/>
            <w:rFonts w:ascii="Arial" w:hAnsi="Arial"/>
            <w:noProof/>
            <w:color w:val="003E7D" w:themeColor="text2"/>
            <w:sz w:val="18"/>
          </w:rPr>
          <w:instrText>PAGE   \* MERGEFORMAT</w:instrText>
        </w:r>
        <w:r w:rsidR="003232FD" w:rsidRPr="007B6CD5">
          <w:rPr>
            <w:rStyle w:val="Accentuation"/>
            <w:rFonts w:ascii="Arial" w:hAnsi="Arial"/>
            <w:noProof/>
            <w:color w:val="003E7D" w:themeColor="text2"/>
            <w:sz w:val="18"/>
          </w:rPr>
          <w:fldChar w:fldCharType="separate"/>
        </w:r>
        <w:r w:rsidR="003232FD" w:rsidRPr="007B6CD5">
          <w:rPr>
            <w:rStyle w:val="Accentuation"/>
            <w:rFonts w:ascii="Arial" w:hAnsi="Arial"/>
            <w:noProof/>
            <w:color w:val="003E7D" w:themeColor="text2"/>
            <w:sz w:val="18"/>
          </w:rPr>
          <w:t>2</w:t>
        </w:r>
        <w:r w:rsidR="003232FD" w:rsidRPr="007B6CD5">
          <w:rPr>
            <w:rStyle w:val="Accentuation"/>
            <w:rFonts w:ascii="Arial" w:hAnsi="Arial"/>
            <w:noProof/>
            <w:color w:val="003E7D" w:themeColor="text2"/>
            <w:sz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FE8F6" w14:textId="77777777" w:rsidR="002663B2" w:rsidRDefault="00C77B52" w:rsidP="002663B2">
    <w:pPr>
      <w:pStyle w:val="Pieddepage"/>
      <w:ind w:left="-1560"/>
    </w:pPr>
    <w:r>
      <w:rPr>
        <w:noProof/>
      </w:rPr>
      <w:drawing>
        <wp:anchor distT="0" distB="0" distL="114300" distR="114300" simplePos="0" relativeHeight="251788288" behindDoc="0" locked="0" layoutInCell="1" allowOverlap="1" wp14:anchorId="502C3627" wp14:editId="4B264644">
          <wp:simplePos x="0" y="0"/>
          <wp:positionH relativeFrom="column">
            <wp:posOffset>-151765</wp:posOffset>
          </wp:positionH>
          <wp:positionV relativeFrom="paragraph">
            <wp:posOffset>-1511415</wp:posOffset>
          </wp:positionV>
          <wp:extent cx="1146050" cy="1173482"/>
          <wp:effectExtent l="0" t="0" r="0" b="7620"/>
          <wp:wrapNone/>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ns titre - 3.png"/>
                  <pic:cNvPicPr/>
                </pic:nvPicPr>
                <pic:blipFill>
                  <a:blip r:embed="rId1">
                    <a:extLst>
                      <a:ext uri="{28A0092B-C50C-407E-A947-70E740481C1C}">
                        <a14:useLocalDpi xmlns:a14="http://schemas.microsoft.com/office/drawing/2010/main" val="0"/>
                      </a:ext>
                    </a:extLst>
                  </a:blip>
                  <a:stretch>
                    <a:fillRect/>
                  </a:stretch>
                </pic:blipFill>
                <pic:spPr>
                  <a:xfrm flipH="1">
                    <a:off x="0" y="0"/>
                    <a:ext cx="1146050" cy="1173482"/>
                  </a:xfrm>
                  <a:prstGeom prst="rect">
                    <a:avLst/>
                  </a:prstGeom>
                </pic:spPr>
              </pic:pic>
            </a:graphicData>
          </a:graphic>
        </wp:anchor>
      </w:drawing>
    </w:r>
    <w:sdt>
      <w:sdtPr>
        <w:id w:val="-1832746717"/>
        <w:docPartObj>
          <w:docPartGallery w:val="Page Numbers (Bottom of Page)"/>
          <w:docPartUnique/>
        </w:docPartObj>
      </w:sdtPr>
      <w:sdtEndPr>
        <w:rPr>
          <w:sz w:val="16"/>
          <w:szCs w:val="16"/>
        </w:rPr>
      </w:sdtEndPr>
      <w:sdtContent>
        <w:r w:rsidR="002663B2" w:rsidRPr="000238FB">
          <w:rPr>
            <w:rStyle w:val="Accentuation"/>
            <w:rFonts w:ascii="Arial" w:hAnsi="Arial"/>
            <w:noProof/>
            <w:color w:val="003E7D" w:themeColor="text2"/>
            <w:sz w:val="18"/>
          </w:rPr>
          <w:fldChar w:fldCharType="begin"/>
        </w:r>
        <w:r w:rsidR="002663B2" w:rsidRPr="000238FB">
          <w:rPr>
            <w:rStyle w:val="Accentuation"/>
            <w:rFonts w:ascii="Arial" w:hAnsi="Arial"/>
            <w:noProof/>
            <w:color w:val="003E7D" w:themeColor="text2"/>
            <w:sz w:val="18"/>
          </w:rPr>
          <w:instrText>PAGE   \* MERGEFORMAT</w:instrText>
        </w:r>
        <w:r w:rsidR="002663B2" w:rsidRPr="000238FB">
          <w:rPr>
            <w:rStyle w:val="Accentuation"/>
            <w:rFonts w:ascii="Arial" w:hAnsi="Arial"/>
            <w:noProof/>
            <w:color w:val="003E7D" w:themeColor="text2"/>
            <w:sz w:val="18"/>
          </w:rPr>
          <w:fldChar w:fldCharType="separate"/>
        </w:r>
        <w:r w:rsidR="002663B2" w:rsidRPr="000238FB">
          <w:rPr>
            <w:rStyle w:val="Accentuation"/>
            <w:rFonts w:ascii="Arial" w:hAnsi="Arial"/>
            <w:noProof/>
            <w:color w:val="003E7D" w:themeColor="text2"/>
            <w:sz w:val="18"/>
          </w:rPr>
          <w:t>2</w:t>
        </w:r>
        <w:r w:rsidR="002663B2" w:rsidRPr="000238FB">
          <w:rPr>
            <w:rStyle w:val="Accentuation"/>
            <w:rFonts w:ascii="Arial" w:hAnsi="Arial"/>
            <w:noProof/>
            <w:color w:val="003E7D" w:themeColor="text2"/>
            <w:sz w:val="18"/>
          </w:rPr>
          <w:fldChar w:fldCharType="end"/>
        </w:r>
        <w:r w:rsidR="002663B2" w:rsidRPr="000238FB">
          <w:rPr>
            <w:rStyle w:val="Accentuation"/>
            <w:rFonts w:ascii="Arial" w:hAnsi="Arial"/>
            <w:noProof/>
            <w:color w:val="003E7D" w:themeColor="text2"/>
            <w:sz w:val="18"/>
          </w:rPr>
          <w:t xml:space="preserve"> </w:t>
        </w:r>
        <w:r w:rsidR="002663B2" w:rsidRPr="00025CC5">
          <w:t>|</w:t>
        </w:r>
        <w:r w:rsidR="002663B2">
          <w:rPr>
            <w:rStyle w:val="Accentuation"/>
          </w:rPr>
          <w:tab/>
        </w:r>
        <w:r w:rsidR="002663B2" w:rsidRPr="000238FB">
          <w:rPr>
            <w:sz w:val="16"/>
            <w:szCs w:val="16"/>
          </w:rPr>
          <w:t>©CXP SAS, 2018</w:t>
        </w:r>
      </w:sdtContent>
    </w:sdt>
    <w:r w:rsidR="002663B2">
      <w:rPr>
        <w:sz w:val="16"/>
        <w:szCs w:val="16"/>
      </w:rPr>
      <w:t>.</w:t>
    </w:r>
    <w:r w:rsidR="002663B2" w:rsidRPr="000238FB">
      <w:rPr>
        <w:sz w:val="16"/>
        <w:szCs w:val="16"/>
      </w:rPr>
      <w:t xml:space="preserve"> Tous droits réservés</w:t>
    </w:r>
    <w:r w:rsidR="002663B2">
      <w:rPr>
        <w:sz w:val="16"/>
        <w:szCs w:val="16"/>
      </w:rP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4769398"/>
      <w:docPartObj>
        <w:docPartGallery w:val="Page Numbers (Bottom of Page)"/>
        <w:docPartUnique/>
      </w:docPartObj>
    </w:sdtPr>
    <w:sdtEndPr>
      <w:rPr>
        <w:rStyle w:val="Accentuation"/>
        <w:rFonts w:ascii="Georgia" w:hAnsi="Georgia"/>
        <w:b/>
        <w:iCs/>
        <w:noProof/>
        <w:color w:val="003E7D" w:themeColor="text2"/>
        <w:sz w:val="20"/>
      </w:rPr>
    </w:sdtEndPr>
    <w:sdtContent>
      <w:p w14:paraId="251B1B83" w14:textId="312FA99E" w:rsidR="009B678D" w:rsidRPr="00A07D67" w:rsidRDefault="00C77B52" w:rsidP="007C4CE8">
        <w:pPr>
          <w:pStyle w:val="Pieddepage"/>
          <w:ind w:left="-1560"/>
          <w:rPr>
            <w:rStyle w:val="Accentuation"/>
            <w:rFonts w:ascii="Arial" w:hAnsi="Arial"/>
            <w:b w:val="0"/>
            <w:iCs w:val="0"/>
            <w:color w:val="41505D" w:themeColor="background2"/>
            <w:sz w:val="18"/>
          </w:rPr>
        </w:pPr>
        <w:r>
          <w:rPr>
            <w:noProof/>
            <w:sz w:val="16"/>
            <w:szCs w:val="16"/>
          </w:rPr>
          <w:drawing>
            <wp:anchor distT="0" distB="0" distL="114300" distR="114300" simplePos="0" relativeHeight="251784192" behindDoc="0" locked="0" layoutInCell="1" allowOverlap="1" wp14:anchorId="16627F37" wp14:editId="2289A7E7">
              <wp:simplePos x="0" y="0"/>
              <wp:positionH relativeFrom="column">
                <wp:posOffset>3505835</wp:posOffset>
              </wp:positionH>
              <wp:positionV relativeFrom="paragraph">
                <wp:posOffset>-2073910</wp:posOffset>
              </wp:positionV>
              <wp:extent cx="1145540" cy="1173480"/>
              <wp:effectExtent l="0" t="0" r="0" b="7620"/>
              <wp:wrapNone/>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 - 3.png"/>
                      <pic:cNvPicPr/>
                    </pic:nvPicPr>
                    <pic:blipFill>
                      <a:blip r:embed="rId1">
                        <a:extLst>
                          <a:ext uri="{28A0092B-C50C-407E-A947-70E740481C1C}">
                            <a14:useLocalDpi xmlns:a14="http://schemas.microsoft.com/office/drawing/2010/main" val="0"/>
                          </a:ext>
                        </a:extLst>
                      </a:blip>
                      <a:stretch>
                        <a:fillRect/>
                      </a:stretch>
                    </pic:blipFill>
                    <pic:spPr>
                      <a:xfrm>
                        <a:off x="0" y="0"/>
                        <a:ext cx="1145540" cy="1173480"/>
                      </a:xfrm>
                      <a:prstGeom prst="rect">
                        <a:avLst/>
                      </a:prstGeom>
                    </pic:spPr>
                  </pic:pic>
                </a:graphicData>
              </a:graphic>
            </wp:anchor>
          </w:drawing>
        </w:r>
        <w:r w:rsidR="007C4CE8" w:rsidRPr="000238FB">
          <w:rPr>
            <w:sz w:val="16"/>
            <w:szCs w:val="16"/>
          </w:rPr>
          <w:t>©CXP SAS, 20</w:t>
        </w:r>
        <w:r w:rsidR="004B5811">
          <w:rPr>
            <w:sz w:val="16"/>
            <w:szCs w:val="16"/>
          </w:rPr>
          <w:t>20</w:t>
        </w:r>
        <w:r w:rsidR="007C4CE8">
          <w:rPr>
            <w:sz w:val="16"/>
            <w:szCs w:val="16"/>
          </w:rPr>
          <w:t>.</w:t>
        </w:r>
        <w:r w:rsidR="007C4CE8" w:rsidRPr="000238FB">
          <w:rPr>
            <w:sz w:val="16"/>
            <w:szCs w:val="16"/>
          </w:rPr>
          <w:t xml:space="preserve"> Tous droits réservés</w:t>
        </w:r>
        <w:r w:rsidR="00B05EA3">
          <w:rPr>
            <w:sz w:val="16"/>
            <w:szCs w:val="16"/>
          </w:rPr>
          <w:t>.</w:t>
        </w:r>
        <w:r w:rsidR="00A07D67" w:rsidRPr="000C23AE">
          <w:tab/>
          <w:t xml:space="preserve">| </w:t>
        </w:r>
        <w:r w:rsidR="00A07D67" w:rsidRPr="00A07D67">
          <w:rPr>
            <w:rStyle w:val="Accentuation"/>
            <w:rFonts w:ascii="Arial" w:hAnsi="Arial"/>
            <w:iCs w:val="0"/>
            <w:noProof/>
            <w:color w:val="003E7D" w:themeColor="text2"/>
            <w:sz w:val="18"/>
          </w:rPr>
          <w:fldChar w:fldCharType="begin"/>
        </w:r>
        <w:r w:rsidR="00A07D67" w:rsidRPr="00A07D67">
          <w:rPr>
            <w:rStyle w:val="Accentuation"/>
            <w:rFonts w:ascii="Arial" w:hAnsi="Arial"/>
            <w:iCs w:val="0"/>
            <w:noProof/>
            <w:color w:val="003E7D" w:themeColor="text2"/>
            <w:sz w:val="18"/>
          </w:rPr>
          <w:instrText>PAGE   \* MERGEFORMAT</w:instrText>
        </w:r>
        <w:r w:rsidR="00A07D67" w:rsidRPr="00A07D67">
          <w:rPr>
            <w:rStyle w:val="Accentuation"/>
            <w:rFonts w:ascii="Arial" w:hAnsi="Arial"/>
            <w:iCs w:val="0"/>
            <w:noProof/>
            <w:color w:val="003E7D" w:themeColor="text2"/>
            <w:sz w:val="18"/>
          </w:rPr>
          <w:fldChar w:fldCharType="separate"/>
        </w:r>
        <w:r w:rsidR="00A07D67">
          <w:rPr>
            <w:rStyle w:val="Accentuation"/>
            <w:rFonts w:ascii="Arial" w:hAnsi="Arial"/>
            <w:iCs w:val="0"/>
            <w:noProof/>
            <w:color w:val="003E7D" w:themeColor="text2"/>
            <w:sz w:val="18"/>
          </w:rPr>
          <w:t>3</w:t>
        </w:r>
        <w:r w:rsidR="00A07D67" w:rsidRPr="00A07D67">
          <w:rPr>
            <w:rStyle w:val="Accentuation"/>
            <w:rFonts w:ascii="Arial" w:hAnsi="Arial"/>
            <w:iCs w:val="0"/>
            <w:noProof/>
            <w:color w:val="003E7D" w:themeColor="text2"/>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9534459"/>
      <w:docPartObj>
        <w:docPartGallery w:val="Page Numbers (Bottom of Page)"/>
        <w:docPartUnique/>
      </w:docPartObj>
    </w:sdtPr>
    <w:sdtEndPr/>
    <w:sdtContent>
      <w:p w14:paraId="3C38571E" w14:textId="417D3CDD" w:rsidR="00305823" w:rsidRDefault="00305823" w:rsidP="00305823">
        <w:pPr>
          <w:pStyle w:val="Pieddepage"/>
        </w:pPr>
        <w:r w:rsidRPr="00144E8D">
          <w:rPr>
            <w:rStyle w:val="Accentuation"/>
            <w:rFonts w:ascii="Arial" w:hAnsi="Arial"/>
            <w:noProof/>
            <w:color w:val="003E7D" w:themeColor="text2"/>
            <w:sz w:val="18"/>
          </w:rPr>
          <w:fldChar w:fldCharType="begin"/>
        </w:r>
        <w:r w:rsidRPr="00144E8D">
          <w:rPr>
            <w:rStyle w:val="Accentuation"/>
            <w:rFonts w:ascii="Arial" w:hAnsi="Arial"/>
            <w:noProof/>
            <w:color w:val="003E7D" w:themeColor="text2"/>
            <w:sz w:val="18"/>
          </w:rPr>
          <w:instrText>PAGE   \* MERGEFORMAT</w:instrText>
        </w:r>
        <w:r w:rsidRPr="00144E8D">
          <w:rPr>
            <w:rStyle w:val="Accentuation"/>
            <w:rFonts w:ascii="Arial" w:hAnsi="Arial"/>
            <w:noProof/>
            <w:color w:val="003E7D" w:themeColor="text2"/>
            <w:sz w:val="18"/>
          </w:rPr>
          <w:fldChar w:fldCharType="separate"/>
        </w:r>
        <w:r w:rsidR="00362A34" w:rsidRPr="00144E8D">
          <w:rPr>
            <w:rStyle w:val="Accentuation"/>
            <w:rFonts w:ascii="Arial" w:hAnsi="Arial"/>
            <w:noProof/>
            <w:color w:val="003E7D" w:themeColor="text2"/>
            <w:sz w:val="18"/>
          </w:rPr>
          <w:t>6</w:t>
        </w:r>
        <w:r w:rsidRPr="00144E8D">
          <w:rPr>
            <w:rStyle w:val="Accentuation"/>
            <w:rFonts w:ascii="Arial" w:hAnsi="Arial"/>
            <w:noProof/>
            <w:color w:val="003E7D" w:themeColor="text2"/>
            <w:sz w:val="18"/>
          </w:rPr>
          <w:fldChar w:fldCharType="end"/>
        </w:r>
        <w:r w:rsidRPr="00144E8D">
          <w:rPr>
            <w:rStyle w:val="Accentuation"/>
            <w:rFonts w:ascii="Arial" w:hAnsi="Arial"/>
            <w:noProof/>
            <w:color w:val="003E7D" w:themeColor="text2"/>
            <w:sz w:val="18"/>
          </w:rPr>
          <w:t xml:space="preserve"> </w:t>
        </w:r>
        <w:r w:rsidRPr="00025CC5">
          <w:t>|</w:t>
        </w:r>
        <w:r>
          <w:rPr>
            <w:rStyle w:val="Accentuation"/>
          </w:rPr>
          <w:tab/>
        </w:r>
        <w:r w:rsidR="007C4CE8" w:rsidRPr="000238FB">
          <w:rPr>
            <w:sz w:val="16"/>
            <w:szCs w:val="16"/>
          </w:rPr>
          <w:t>©CXP SAS, 20</w:t>
        </w:r>
        <w:r w:rsidR="004B5811">
          <w:rPr>
            <w:sz w:val="16"/>
            <w:szCs w:val="16"/>
          </w:rPr>
          <w:t>20</w:t>
        </w:r>
        <w:r w:rsidR="007C4CE8">
          <w:rPr>
            <w:sz w:val="16"/>
            <w:szCs w:val="16"/>
          </w:rPr>
          <w:t>.</w:t>
        </w:r>
        <w:r w:rsidR="007C4CE8" w:rsidRPr="000238FB">
          <w:rPr>
            <w:sz w:val="16"/>
            <w:szCs w:val="16"/>
          </w:rPr>
          <w:t xml:space="preserve"> Tous droits réservés</w:t>
        </w:r>
        <w:r w:rsidR="00B05EA3">
          <w:rPr>
            <w:sz w:val="16"/>
            <w:szCs w:val="16"/>
          </w:rPr>
          <w:t>.</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5384926"/>
      <w:docPartObj>
        <w:docPartGallery w:val="Page Numbers (Bottom of Page)"/>
        <w:docPartUnique/>
      </w:docPartObj>
    </w:sdtPr>
    <w:sdtEndPr>
      <w:rPr>
        <w:rStyle w:val="Accentuation"/>
        <w:rFonts w:ascii="Georgia" w:hAnsi="Georgia"/>
        <w:b/>
        <w:iCs/>
        <w:noProof/>
        <w:color w:val="003E7D" w:themeColor="text2"/>
        <w:sz w:val="20"/>
      </w:rPr>
    </w:sdtEndPr>
    <w:sdtContent>
      <w:p w14:paraId="4CA2DF5E" w14:textId="1D8B6113" w:rsidR="0089327B" w:rsidRPr="00A07D67" w:rsidRDefault="007C4CE8" w:rsidP="0089327B">
        <w:pPr>
          <w:pStyle w:val="Pieddepage"/>
          <w:ind w:left="42" w:right="-284"/>
          <w:rPr>
            <w:rStyle w:val="Accentuation"/>
            <w:rFonts w:ascii="Arial" w:hAnsi="Arial"/>
            <w:b w:val="0"/>
            <w:iCs w:val="0"/>
            <w:color w:val="41505D" w:themeColor="background2"/>
            <w:sz w:val="18"/>
          </w:rPr>
        </w:pPr>
        <w:r w:rsidRPr="007C4CE8">
          <w:rPr>
            <w:sz w:val="16"/>
            <w:szCs w:val="16"/>
          </w:rPr>
          <w:t>©CXP SAS, 20</w:t>
        </w:r>
        <w:r w:rsidR="004B5811">
          <w:rPr>
            <w:sz w:val="16"/>
            <w:szCs w:val="16"/>
          </w:rPr>
          <w:t>20</w:t>
        </w:r>
        <w:r w:rsidRPr="007C4CE8">
          <w:rPr>
            <w:sz w:val="16"/>
            <w:szCs w:val="16"/>
          </w:rPr>
          <w:t>. Tous droits réservés</w:t>
        </w:r>
        <w:r w:rsidR="00B05EA3">
          <w:rPr>
            <w:sz w:val="16"/>
            <w:szCs w:val="16"/>
          </w:rPr>
          <w:t>.</w:t>
        </w:r>
        <w:r w:rsidR="0089327B" w:rsidRPr="000C23AE">
          <w:tab/>
          <w:t xml:space="preserve">| </w:t>
        </w:r>
        <w:r w:rsidR="0089327B" w:rsidRPr="00A07D67">
          <w:rPr>
            <w:rStyle w:val="Accentuation"/>
            <w:rFonts w:ascii="Arial" w:hAnsi="Arial"/>
            <w:iCs w:val="0"/>
            <w:noProof/>
            <w:color w:val="003E7D" w:themeColor="text2"/>
            <w:sz w:val="18"/>
          </w:rPr>
          <w:fldChar w:fldCharType="begin"/>
        </w:r>
        <w:r w:rsidR="0089327B" w:rsidRPr="00A07D67">
          <w:rPr>
            <w:rStyle w:val="Accentuation"/>
            <w:rFonts w:ascii="Arial" w:hAnsi="Arial"/>
            <w:iCs w:val="0"/>
            <w:noProof/>
            <w:color w:val="003E7D" w:themeColor="text2"/>
            <w:sz w:val="18"/>
          </w:rPr>
          <w:instrText>PAGE   \* MERGEFORMAT</w:instrText>
        </w:r>
        <w:r w:rsidR="0089327B" w:rsidRPr="00A07D67">
          <w:rPr>
            <w:rStyle w:val="Accentuation"/>
            <w:rFonts w:ascii="Arial" w:hAnsi="Arial"/>
            <w:iCs w:val="0"/>
            <w:noProof/>
            <w:color w:val="003E7D" w:themeColor="text2"/>
            <w:sz w:val="18"/>
          </w:rPr>
          <w:fldChar w:fldCharType="separate"/>
        </w:r>
        <w:r w:rsidR="0089327B">
          <w:rPr>
            <w:rStyle w:val="Accentuation"/>
            <w:rFonts w:ascii="Arial" w:hAnsi="Arial"/>
            <w:iCs w:val="0"/>
            <w:noProof/>
            <w:color w:val="003E7D" w:themeColor="text2"/>
            <w:sz w:val="18"/>
          </w:rPr>
          <w:t>3</w:t>
        </w:r>
        <w:r w:rsidR="0089327B" w:rsidRPr="00A07D67">
          <w:rPr>
            <w:rStyle w:val="Accentuation"/>
            <w:rFonts w:ascii="Arial" w:hAnsi="Arial"/>
            <w:iCs w:val="0"/>
            <w:noProof/>
            <w:color w:val="003E7D" w:themeColor="text2"/>
            <w:sz w:val="18"/>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1554E" w14:textId="7DDD2465" w:rsidR="009E4107" w:rsidRPr="002554B7" w:rsidRDefault="009E4107" w:rsidP="002554B7">
    <w:pPr>
      <w:pStyle w:val="Pieddepage"/>
      <w:rPr>
        <w:rStyle w:val="Accentuation"/>
        <w:rFonts w:ascii="Arial" w:hAnsi="Arial"/>
        <w:b w:val="0"/>
        <w:iCs w:val="0"/>
        <w:color w:val="41505D" w:themeColor="background2"/>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B553E" w14:textId="77777777" w:rsidR="00AF5B82" w:rsidRPr="00F535F3" w:rsidRDefault="00AF5B82" w:rsidP="00F535F3">
      <w:r>
        <w:separator/>
      </w:r>
    </w:p>
  </w:footnote>
  <w:footnote w:type="continuationSeparator" w:id="0">
    <w:p w14:paraId="26D00BCA" w14:textId="77777777" w:rsidR="00AF5B82" w:rsidRPr="00F535F3" w:rsidRDefault="00AF5B82" w:rsidP="00F535F3">
      <w:r>
        <w:continuationSeparator/>
      </w:r>
    </w:p>
  </w:footnote>
  <w:footnote w:id="1">
    <w:p w14:paraId="4C4E8FD3" w14:textId="77777777" w:rsidR="009002BA" w:rsidRPr="005C7E35" w:rsidRDefault="009002BA" w:rsidP="009002BA">
      <w:pPr>
        <w:pStyle w:val="Notedebasdepage"/>
      </w:pPr>
      <w:r>
        <w:rPr>
          <w:rStyle w:val="Appelnotedebasdep"/>
        </w:rPr>
        <w:footnoteRef/>
      </w:r>
      <w:r w:rsidRPr="005C7E35">
        <w:t xml:space="preserve"> L'</w:t>
      </w:r>
      <w:r w:rsidRPr="005C7E35">
        <w:rPr>
          <w:szCs w:val="16"/>
        </w:rPr>
        <w:t>Europe du</w:t>
      </w:r>
      <w:r w:rsidRPr="005C7E35">
        <w:t xml:space="preserve"> Sud comprend la</w:t>
      </w:r>
      <w:r w:rsidRPr="005C7E35">
        <w:rPr>
          <w:szCs w:val="16"/>
        </w:rPr>
        <w:t xml:space="preserve"> France, l'Espagne et l'Italie ; l'Europe centrale comprend l'Allemagne, l'Autriche et la Suisse ; l'Europe du Nord comprend le Royaume-Uni, la Belgique, la Suède et les Pays-Bas ; l'Asie comprend le Japon et la Chine.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165F" w14:textId="77777777" w:rsidR="00305823" w:rsidRPr="00F535F3" w:rsidRDefault="00305823" w:rsidP="00305823">
    <w:r w:rsidRPr="000C23AE">
      <w:rPr>
        <w:noProof/>
        <w:lang w:eastAsia="fr-FR"/>
      </w:rPr>
      <w:drawing>
        <wp:anchor distT="0" distB="0" distL="114300" distR="114300" simplePos="0" relativeHeight="251707392" behindDoc="1" locked="0" layoutInCell="1" allowOverlap="1" wp14:anchorId="65B442C5" wp14:editId="4F727D4C">
          <wp:simplePos x="0" y="0"/>
          <wp:positionH relativeFrom="column">
            <wp:posOffset>5844919</wp:posOffset>
          </wp:positionH>
          <wp:positionV relativeFrom="paragraph">
            <wp:posOffset>246125</wp:posOffset>
          </wp:positionV>
          <wp:extent cx="1151197" cy="1223159"/>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jeux-symbole-03.png"/>
                  <pic:cNvPicPr/>
                </pic:nvPicPr>
                <pic:blipFill rotWithShape="1">
                  <a:blip r:embed="rId1">
                    <a:extLst>
                      <a:ext uri="{28A0092B-C50C-407E-A947-70E740481C1C}">
                        <a14:useLocalDpi xmlns:a14="http://schemas.microsoft.com/office/drawing/2010/main" val="0"/>
                      </a:ext>
                    </a:extLst>
                  </a:blip>
                  <a:srcRect l="37961" t="24944" r="32501" b="47893"/>
                  <a:stretch/>
                </pic:blipFill>
                <pic:spPr bwMode="auto">
                  <a:xfrm>
                    <a:off x="0" y="0"/>
                    <a:ext cx="1151197" cy="1223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23AE">
      <w:rPr>
        <w:noProof/>
        <w:lang w:eastAsia="fr-FR"/>
      </w:rPr>
      <mc:AlternateContent>
        <mc:Choice Requires="wpg">
          <w:drawing>
            <wp:anchor distT="0" distB="0" distL="114300" distR="114300" simplePos="0" relativeHeight="251706368" behindDoc="0" locked="0" layoutInCell="1" allowOverlap="1" wp14:anchorId="763D9E81" wp14:editId="34F6A929">
              <wp:simplePos x="0" y="0"/>
              <wp:positionH relativeFrom="column">
                <wp:posOffset>3681730</wp:posOffset>
              </wp:positionH>
              <wp:positionV relativeFrom="paragraph">
                <wp:posOffset>-702714</wp:posOffset>
              </wp:positionV>
              <wp:extent cx="2971425" cy="540327"/>
              <wp:effectExtent l="0" t="0" r="635" b="0"/>
              <wp:wrapNone/>
              <wp:docPr id="151" name="Groupe 151"/>
              <wp:cNvGraphicFramePr/>
              <a:graphic xmlns:a="http://schemas.openxmlformats.org/drawingml/2006/main">
                <a:graphicData uri="http://schemas.microsoft.com/office/word/2010/wordprocessingGroup">
                  <wpg:wgp>
                    <wpg:cNvGrpSpPr/>
                    <wpg:grpSpPr>
                      <a:xfrm>
                        <a:off x="0" y="0"/>
                        <a:ext cx="2971425" cy="540327"/>
                        <a:chOff x="0" y="0"/>
                        <a:chExt cx="2971425" cy="540327"/>
                      </a:xfrm>
                    </wpg:grpSpPr>
                    <wps:wsp>
                      <wps:cNvPr id="152" name="Rectangle : avec coins supérieurs arrondis 152"/>
                      <wps:cNvSpPr/>
                      <wps:spPr>
                        <a:xfrm rot="16200000">
                          <a:off x="1215549" y="-1215549"/>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Image 153"/>
                        <pic:cNvPicPr>
                          <a:picLocks noChangeAspect="1"/>
                        </pic:cNvPicPr>
                      </pic:nvPicPr>
                      <pic:blipFill rotWithShape="1">
                        <a:blip r:embed="rId2">
                          <a:extLst>
                            <a:ext uri="{28A0092B-C50C-407E-A947-70E740481C1C}">
                              <a14:useLocalDpi xmlns:a14="http://schemas.microsoft.com/office/drawing/2010/main" val="0"/>
                            </a:ext>
                          </a:extLst>
                        </a:blip>
                        <a:srcRect l="9442" t="18922" r="3107" b="14062"/>
                        <a:stretch/>
                      </pic:blipFill>
                      <pic:spPr bwMode="auto">
                        <a:xfrm>
                          <a:off x="93331" y="114487"/>
                          <a:ext cx="1986915" cy="363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A96FD5" id="Groupe 151" o:spid="_x0000_s1026" style="position:absolute;margin-left:289.9pt;margin-top:-55.35pt;width:233.95pt;height:42.55pt;z-index:251706368" coordsize="29714,540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">
              <v:shape id="Rectangle : avec coins supérieurs arrondis 152" o:spid="_x0000_s1027" style="position:absolute;left:12155;top:-12155;width:5403;height:29714;rotation:-90;visibility:visible;mso-wrap-style:square;v-text-anchor:middle" coordsize="540327,297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3" o:spid="_x0000_s1028" type="#_x0000_t75" style="position:absolute;left:933;top:1144;width:19869;height: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">
                <v:imagedata r:id="rId3" o:title="" croptop="12401f" cropbottom="9216f" cropleft="6188f" cropright="2036f"/>
              </v:shape>
            </v:group>
          </w:pict>
        </mc:Fallback>
      </mc:AlternateContent>
    </w:r>
    <w:r w:rsidRPr="000C23AE">
      <w:rPr>
        <w:noProof/>
        <w:lang w:eastAsia="fr-FR"/>
      </w:rPr>
      <mc:AlternateContent>
        <mc:Choice Requires="wps">
          <w:drawing>
            <wp:anchor distT="0" distB="0" distL="114300" distR="114300" simplePos="0" relativeHeight="251705344" behindDoc="1" locked="0" layoutInCell="1" allowOverlap="1" wp14:anchorId="75C44BC1" wp14:editId="069B1E5B">
              <wp:simplePos x="0" y="0"/>
              <wp:positionH relativeFrom="column">
                <wp:posOffset>-890270</wp:posOffset>
              </wp:positionH>
              <wp:positionV relativeFrom="paragraph">
                <wp:posOffset>-959485</wp:posOffset>
              </wp:positionV>
              <wp:extent cx="7529195" cy="895350"/>
              <wp:effectExtent l="0" t="0" r="0" b="0"/>
              <wp:wrapNone/>
              <wp:docPr id="154" name="Rectangle 154"/>
              <wp:cNvGraphicFramePr/>
              <a:graphic xmlns:a="http://schemas.openxmlformats.org/drawingml/2006/main">
                <a:graphicData uri="http://schemas.microsoft.com/office/word/2010/wordprocessingShape">
                  <wps:wsp>
                    <wps:cNvSpPr/>
                    <wps:spPr>
                      <a:xfrm>
                        <a:off x="0" y="0"/>
                        <a:ext cx="7529195" cy="8953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AC534" id="Rectangle 154" o:spid="_x0000_s1026" style="position:absolute;margin-left:-70.1pt;margin-top:-75.55pt;width:592.85pt;height:70.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" fillcolor="#f2f2f2 [3052]" stroked="f" strokeweight="1p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415D6" w14:textId="77777777" w:rsidR="009E4107" w:rsidRPr="00F535F3" w:rsidRDefault="009E4107" w:rsidP="00305823">
    <w:r w:rsidRPr="000C23AE">
      <w:rPr>
        <w:noProof/>
        <w:lang w:eastAsia="fr-FR"/>
      </w:rPr>
      <mc:AlternateContent>
        <mc:Choice Requires="wps">
          <w:drawing>
            <wp:anchor distT="0" distB="0" distL="114300" distR="114300" simplePos="0" relativeHeight="251799552" behindDoc="1" locked="0" layoutInCell="1" allowOverlap="1" wp14:anchorId="0EB69653" wp14:editId="46DFB481">
              <wp:simplePos x="0" y="0"/>
              <wp:positionH relativeFrom="column">
                <wp:posOffset>-887921</wp:posOffset>
              </wp:positionH>
              <wp:positionV relativeFrom="paragraph">
                <wp:posOffset>-959238</wp:posOffset>
              </wp:positionV>
              <wp:extent cx="11269683" cy="895350"/>
              <wp:effectExtent l="0" t="0" r="8255" b="0"/>
              <wp:wrapNone/>
              <wp:docPr id="7" name="Rectangle 7"/>
              <wp:cNvGraphicFramePr/>
              <a:graphic xmlns:a="http://schemas.openxmlformats.org/drawingml/2006/main">
                <a:graphicData uri="http://schemas.microsoft.com/office/word/2010/wordprocessingShape">
                  <wps:wsp>
                    <wps:cNvSpPr/>
                    <wps:spPr>
                      <a:xfrm>
                        <a:off x="0" y="0"/>
                        <a:ext cx="11269683" cy="8953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6525D" id="Rectangle 7" o:spid="_x0000_s1026" style="position:absolute;margin-left:-69.9pt;margin-top:-75.55pt;width:887.4pt;height:70.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" stroked="f" strokeweight="1pt">
              <v:fill r:id="rId2" o:title="" recolor="t" rotate="t" type="fram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EA209" w14:textId="77777777" w:rsidR="002554B7" w:rsidRPr="00F535F3" w:rsidRDefault="002554B7" w:rsidP="009E4107">
    <w:r>
      <w:rPr>
        <w:noProof/>
      </w:rPr>
      <w:drawing>
        <wp:anchor distT="0" distB="0" distL="114300" distR="114300" simplePos="0" relativeHeight="251809792" behindDoc="1" locked="0" layoutInCell="1" allowOverlap="1" wp14:anchorId="308B2982" wp14:editId="65C42BFA">
          <wp:simplePos x="0" y="0"/>
          <wp:positionH relativeFrom="column">
            <wp:posOffset>8976995</wp:posOffset>
          </wp:positionH>
          <wp:positionV relativeFrom="paragraph">
            <wp:posOffset>326390</wp:posOffset>
          </wp:positionV>
          <wp:extent cx="981075" cy="772456"/>
          <wp:effectExtent l="0" t="0" r="0" b="8890"/>
          <wp:wrapNone/>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alphaModFix amt="5000"/>
                    <a:extLst>
                      <a:ext uri="{28A0092B-C50C-407E-A947-70E740481C1C}">
                        <a14:useLocalDpi xmlns:a14="http://schemas.microsoft.com/office/drawing/2010/main" val="0"/>
                      </a:ext>
                    </a:extLst>
                  </a:blip>
                  <a:stretch>
                    <a:fillRect/>
                  </a:stretch>
                </pic:blipFill>
                <pic:spPr>
                  <a:xfrm>
                    <a:off x="0" y="0"/>
                    <a:ext cx="981075" cy="772456"/>
                  </a:xfrm>
                  <a:prstGeom prst="parallelogram">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08768" behindDoc="0" locked="0" layoutInCell="1" allowOverlap="1" wp14:anchorId="31D80829" wp14:editId="47BDEDC7">
          <wp:simplePos x="0" y="0"/>
          <wp:positionH relativeFrom="margin">
            <wp:posOffset>7084695</wp:posOffset>
          </wp:positionH>
          <wp:positionV relativeFrom="paragraph">
            <wp:posOffset>-791210</wp:posOffset>
          </wp:positionV>
          <wp:extent cx="2040890" cy="673735"/>
          <wp:effectExtent l="0" t="0" r="0" b="0"/>
          <wp:wrapTopAndBottom/>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knowlogy Logo.png"/>
                  <pic:cNvPicPr/>
                </pic:nvPicPr>
                <pic:blipFill>
                  <a:blip r:embed="rId2">
                    <a:extLst>
                      <a:ext uri="{28A0092B-C50C-407E-A947-70E740481C1C}">
                        <a14:useLocalDpi xmlns:a14="http://schemas.microsoft.com/office/drawing/2010/main" val="0"/>
                      </a:ext>
                    </a:extLst>
                  </a:blip>
                  <a:stretch>
                    <a:fillRect/>
                  </a:stretch>
                </pic:blipFill>
                <pic:spPr>
                  <a:xfrm>
                    <a:off x="0" y="0"/>
                    <a:ext cx="2040890" cy="67373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07744" behindDoc="0" locked="0" layoutInCell="1" allowOverlap="1" wp14:anchorId="5C57BFD0" wp14:editId="2D666435">
              <wp:simplePos x="0" y="0"/>
              <wp:positionH relativeFrom="column">
                <wp:posOffset>8222298</wp:posOffset>
              </wp:positionH>
              <wp:positionV relativeFrom="paragraph">
                <wp:posOffset>-1955801</wp:posOffset>
              </wp:positionV>
              <wp:extent cx="540327" cy="2971425"/>
              <wp:effectExtent l="3492" t="0" r="0" b="0"/>
              <wp:wrapNone/>
              <wp:docPr id="54" name="Rectangle : avec coins supérieurs arrondis 12"/>
              <wp:cNvGraphicFramePr/>
              <a:graphic xmlns:a="http://schemas.openxmlformats.org/drawingml/2006/main">
                <a:graphicData uri="http://schemas.microsoft.com/office/word/2010/wordprocessingShape">
                  <wps:wsp>
                    <wps:cNvSpPr/>
                    <wps:spPr>
                      <a:xfrm rot="16200000">
                        <a:off x="0" y="0"/>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807C8C" id="Rectangle : avec coins supérieurs arrondis 12" o:spid="_x0000_s1026" style="position:absolute;margin-left:647.45pt;margin-top:-154pt;width:42.55pt;height:233.95pt;rotation:-90;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540327,297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w:pict>
        </mc:Fallback>
      </mc:AlternateContent>
    </w:r>
    <w:r w:rsidRPr="000C23AE">
      <w:rPr>
        <w:noProof/>
        <w:lang w:eastAsia="fr-FR"/>
      </w:rPr>
      <mc:AlternateContent>
        <mc:Choice Requires="wps">
          <w:drawing>
            <wp:anchor distT="0" distB="0" distL="114300" distR="114300" simplePos="0" relativeHeight="251806720" behindDoc="1" locked="0" layoutInCell="1" allowOverlap="1" wp14:anchorId="4C1F1055" wp14:editId="5EC266DE">
              <wp:simplePos x="0" y="0"/>
              <wp:positionH relativeFrom="column">
                <wp:posOffset>-1899920</wp:posOffset>
              </wp:positionH>
              <wp:positionV relativeFrom="paragraph">
                <wp:posOffset>-959485</wp:posOffset>
              </wp:positionV>
              <wp:extent cx="11763375" cy="895350"/>
              <wp:effectExtent l="0" t="0" r="9525" b="0"/>
              <wp:wrapNone/>
              <wp:docPr id="55" name="Rectangle 55"/>
              <wp:cNvGraphicFramePr/>
              <a:graphic xmlns:a="http://schemas.openxmlformats.org/drawingml/2006/main">
                <a:graphicData uri="http://schemas.microsoft.com/office/word/2010/wordprocessingShape">
                  <wps:wsp>
                    <wps:cNvSpPr/>
                    <wps:spPr>
                      <a:xfrm>
                        <a:off x="0" y="0"/>
                        <a:ext cx="11763375" cy="895350"/>
                      </a:xfrm>
                      <a:prstGeom prst="rect">
                        <a:avLst/>
                      </a:prstGeom>
                      <a:blipFill>
                        <a:blip r:embed="rId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66C22" id="Rectangle 55" o:spid="_x0000_s1026" style="position:absolute;margin-left:-149.6pt;margin-top:-75.55pt;width:926.25pt;height:70.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" stroked="f" strokeweight="1pt">
              <v:fill r:id="rId4" o:title="" recolor="t" rotate="t" type="frame"/>
            </v:rec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F98BC" w14:textId="77777777" w:rsidR="00D21770" w:rsidRPr="00F535F3" w:rsidRDefault="00D21770" w:rsidP="009E4107">
    <w:r>
      <w:rPr>
        <w:noProof/>
      </w:rPr>
      <w:drawing>
        <wp:anchor distT="0" distB="0" distL="114300" distR="114300" simplePos="0" relativeHeight="251836416" behindDoc="1" locked="0" layoutInCell="1" allowOverlap="1" wp14:anchorId="32ADCFF2" wp14:editId="510F3674">
          <wp:simplePos x="0" y="0"/>
          <wp:positionH relativeFrom="column">
            <wp:posOffset>1663226</wp:posOffset>
          </wp:positionH>
          <wp:positionV relativeFrom="page">
            <wp:posOffset>1136015</wp:posOffset>
          </wp:positionV>
          <wp:extent cx="4995379" cy="9885765"/>
          <wp:effectExtent l="0" t="0" r="0" b="1270"/>
          <wp:wrapNone/>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a:off x="0" y="0"/>
                    <a:ext cx="4995379" cy="988576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4FA8DB2E" wp14:editId="1BED41CA">
          <wp:simplePos x="0" y="0"/>
          <wp:positionH relativeFrom="column">
            <wp:posOffset>8976995</wp:posOffset>
          </wp:positionH>
          <wp:positionV relativeFrom="paragraph">
            <wp:posOffset>326390</wp:posOffset>
          </wp:positionV>
          <wp:extent cx="981075" cy="772456"/>
          <wp:effectExtent l="0" t="0" r="0" b="8890"/>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alphaModFix amt="5000"/>
                    <a:extLst>
                      <a:ext uri="{28A0092B-C50C-407E-A947-70E740481C1C}">
                        <a14:useLocalDpi xmlns:a14="http://schemas.microsoft.com/office/drawing/2010/main" val="0"/>
                      </a:ext>
                    </a:extLst>
                  </a:blip>
                  <a:stretch>
                    <a:fillRect/>
                  </a:stretch>
                </pic:blipFill>
                <pic:spPr>
                  <a:xfrm>
                    <a:off x="0" y="0"/>
                    <a:ext cx="981075" cy="772456"/>
                  </a:xfrm>
                  <a:prstGeom prst="parallelogram">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34368" behindDoc="0" locked="0" layoutInCell="1" allowOverlap="1" wp14:anchorId="7801A032" wp14:editId="716B98BE">
              <wp:simplePos x="0" y="0"/>
              <wp:positionH relativeFrom="column">
                <wp:posOffset>8222298</wp:posOffset>
              </wp:positionH>
              <wp:positionV relativeFrom="paragraph">
                <wp:posOffset>-1955801</wp:posOffset>
              </wp:positionV>
              <wp:extent cx="540327" cy="2971425"/>
              <wp:effectExtent l="3492" t="0" r="0" b="0"/>
              <wp:wrapNone/>
              <wp:docPr id="69" name="Rectangle : avec coins supérieurs arrondis 12"/>
              <wp:cNvGraphicFramePr/>
              <a:graphic xmlns:a="http://schemas.openxmlformats.org/drawingml/2006/main">
                <a:graphicData uri="http://schemas.microsoft.com/office/word/2010/wordprocessingShape">
                  <wps:wsp>
                    <wps:cNvSpPr/>
                    <wps:spPr>
                      <a:xfrm rot="16200000">
                        <a:off x="0" y="0"/>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28C9" id="Rectangle : avec coins supérieurs arrondis 12" o:spid="_x0000_s1026" style="position:absolute;margin-left:647.45pt;margin-top:-154pt;width:42.55pt;height:233.95pt;rotation:-90;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540327,297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6F6BE" w14:textId="77777777" w:rsidR="00C03488" w:rsidRPr="00F535F3" w:rsidRDefault="00C03488" w:rsidP="00305823">
    <w:r w:rsidRPr="000C23AE">
      <w:rPr>
        <w:noProof/>
        <w:lang w:eastAsia="fr-FR"/>
      </w:rPr>
      <mc:AlternateContent>
        <mc:Choice Requires="wps">
          <w:drawing>
            <wp:anchor distT="0" distB="0" distL="114300" distR="114300" simplePos="0" relativeHeight="251830272" behindDoc="1" locked="0" layoutInCell="1" allowOverlap="1" wp14:anchorId="4A84C145" wp14:editId="61F763A2">
              <wp:simplePos x="0" y="0"/>
              <wp:positionH relativeFrom="column">
                <wp:posOffset>-887921</wp:posOffset>
              </wp:positionH>
              <wp:positionV relativeFrom="paragraph">
                <wp:posOffset>-959238</wp:posOffset>
              </wp:positionV>
              <wp:extent cx="11269683" cy="895350"/>
              <wp:effectExtent l="0" t="0" r="8255" b="0"/>
              <wp:wrapNone/>
              <wp:docPr id="62" name="Rectangle 62"/>
              <wp:cNvGraphicFramePr/>
              <a:graphic xmlns:a="http://schemas.openxmlformats.org/drawingml/2006/main">
                <a:graphicData uri="http://schemas.microsoft.com/office/word/2010/wordprocessingShape">
                  <wps:wsp>
                    <wps:cNvSpPr/>
                    <wps:spPr>
                      <a:xfrm>
                        <a:off x="0" y="0"/>
                        <a:ext cx="11269683" cy="8953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796FF" id="Rectangle 62" o:spid="_x0000_s1026" style="position:absolute;margin-left:-69.9pt;margin-top:-75.55pt;width:887.4pt;height:70.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" stroked="f" strokeweight="1pt">
              <v:fill r:id="rId2" o:title="" recolor="t" rotate="t" type="frame"/>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0FDD3" w14:textId="77777777" w:rsidR="00C03488" w:rsidRPr="00F535F3" w:rsidRDefault="00C03488" w:rsidP="009E4107">
    <w:r>
      <w:rPr>
        <w:noProof/>
      </w:rPr>
      <w:drawing>
        <wp:anchor distT="0" distB="0" distL="114300" distR="114300" simplePos="0" relativeHeight="251828224" behindDoc="1" locked="0" layoutInCell="1" allowOverlap="1" wp14:anchorId="0D3692F3" wp14:editId="01B01B2B">
          <wp:simplePos x="0" y="0"/>
          <wp:positionH relativeFrom="column">
            <wp:posOffset>8976995</wp:posOffset>
          </wp:positionH>
          <wp:positionV relativeFrom="paragraph">
            <wp:posOffset>326390</wp:posOffset>
          </wp:positionV>
          <wp:extent cx="981075" cy="772456"/>
          <wp:effectExtent l="0" t="0" r="0" b="889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alphaModFix amt="5000"/>
                    <a:extLst>
                      <a:ext uri="{28A0092B-C50C-407E-A947-70E740481C1C}">
                        <a14:useLocalDpi xmlns:a14="http://schemas.microsoft.com/office/drawing/2010/main" val="0"/>
                      </a:ext>
                    </a:extLst>
                  </a:blip>
                  <a:stretch>
                    <a:fillRect/>
                  </a:stretch>
                </pic:blipFill>
                <pic:spPr>
                  <a:xfrm>
                    <a:off x="0" y="0"/>
                    <a:ext cx="981075" cy="772456"/>
                  </a:xfrm>
                  <a:prstGeom prst="parallelogram">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27200" behindDoc="0" locked="0" layoutInCell="1" allowOverlap="1" wp14:anchorId="5C0EFE83" wp14:editId="4646C2C8">
          <wp:simplePos x="0" y="0"/>
          <wp:positionH relativeFrom="margin">
            <wp:posOffset>7084695</wp:posOffset>
          </wp:positionH>
          <wp:positionV relativeFrom="paragraph">
            <wp:posOffset>-791210</wp:posOffset>
          </wp:positionV>
          <wp:extent cx="2040890" cy="673735"/>
          <wp:effectExtent l="0" t="0" r="0" b="0"/>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knowlogy Logo.png"/>
                  <pic:cNvPicPr/>
                </pic:nvPicPr>
                <pic:blipFill>
                  <a:blip r:embed="rId2">
                    <a:extLst>
                      <a:ext uri="{28A0092B-C50C-407E-A947-70E740481C1C}">
                        <a14:useLocalDpi xmlns:a14="http://schemas.microsoft.com/office/drawing/2010/main" val="0"/>
                      </a:ext>
                    </a:extLst>
                  </a:blip>
                  <a:stretch>
                    <a:fillRect/>
                  </a:stretch>
                </pic:blipFill>
                <pic:spPr>
                  <a:xfrm>
                    <a:off x="0" y="0"/>
                    <a:ext cx="2040890" cy="67373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26176" behindDoc="0" locked="0" layoutInCell="1" allowOverlap="1" wp14:anchorId="23AB3F4F" wp14:editId="7BA88C91">
              <wp:simplePos x="0" y="0"/>
              <wp:positionH relativeFrom="column">
                <wp:posOffset>8222298</wp:posOffset>
              </wp:positionH>
              <wp:positionV relativeFrom="paragraph">
                <wp:posOffset>-1955801</wp:posOffset>
              </wp:positionV>
              <wp:extent cx="540327" cy="2971425"/>
              <wp:effectExtent l="3492" t="0" r="0" b="0"/>
              <wp:wrapNone/>
              <wp:docPr id="34" name="Rectangle : avec coins supérieurs arrondis 12"/>
              <wp:cNvGraphicFramePr/>
              <a:graphic xmlns:a="http://schemas.openxmlformats.org/drawingml/2006/main">
                <a:graphicData uri="http://schemas.microsoft.com/office/word/2010/wordprocessingShape">
                  <wps:wsp>
                    <wps:cNvSpPr/>
                    <wps:spPr>
                      <a:xfrm rot="16200000">
                        <a:off x="0" y="0"/>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54662" id="Rectangle : avec coins supérieurs arrondis 12" o:spid="_x0000_s1026" style="position:absolute;margin-left:647.45pt;margin-top:-154pt;width:42.55pt;height:233.95pt;rotation:-90;z-index:251826176;visibility:visible;mso-wrap-style:square;mso-wrap-distance-left:9pt;mso-wrap-distance-top:0;mso-wrap-distance-right:9pt;mso-wrap-distance-bottom:0;mso-position-horizontal:absolute;mso-position-horizontal-relative:text;mso-position-vertical:absolute;mso-position-vertical-relative:text;v-text-anchor:middle" coordsize="540327,297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w:pict>
        </mc:Fallback>
      </mc:AlternateContent>
    </w:r>
    <w:r w:rsidRPr="000C23AE">
      <w:rPr>
        <w:noProof/>
        <w:lang w:eastAsia="fr-FR"/>
      </w:rPr>
      <mc:AlternateContent>
        <mc:Choice Requires="wps">
          <w:drawing>
            <wp:anchor distT="0" distB="0" distL="114300" distR="114300" simplePos="0" relativeHeight="251825152" behindDoc="1" locked="0" layoutInCell="1" allowOverlap="1" wp14:anchorId="0C2592D6" wp14:editId="187ECE79">
              <wp:simplePos x="0" y="0"/>
              <wp:positionH relativeFrom="column">
                <wp:posOffset>-1899920</wp:posOffset>
              </wp:positionH>
              <wp:positionV relativeFrom="paragraph">
                <wp:posOffset>-959485</wp:posOffset>
              </wp:positionV>
              <wp:extent cx="11763375" cy="895350"/>
              <wp:effectExtent l="0" t="0" r="9525" b="0"/>
              <wp:wrapNone/>
              <wp:docPr id="44" name="Rectangle 44"/>
              <wp:cNvGraphicFramePr/>
              <a:graphic xmlns:a="http://schemas.openxmlformats.org/drawingml/2006/main">
                <a:graphicData uri="http://schemas.microsoft.com/office/word/2010/wordprocessingShape">
                  <wps:wsp>
                    <wps:cNvSpPr/>
                    <wps:spPr>
                      <a:xfrm>
                        <a:off x="0" y="0"/>
                        <a:ext cx="11763375" cy="895350"/>
                      </a:xfrm>
                      <a:prstGeom prst="rect">
                        <a:avLst/>
                      </a:prstGeom>
                      <a:blipFill>
                        <a:blip r:embed="rId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0A81D" id="Rectangle 44" o:spid="_x0000_s1026" style="position:absolute;margin-left:-149.6pt;margin-top:-75.55pt;width:926.25pt;height:70.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" stroked="f" strokeweight="1pt">
              <v:fill r:id="rId4" o:title="" recolor="t" rotate="t" type="frame"/>
            </v:rec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3E339" w14:textId="77777777" w:rsidR="004B6B81" w:rsidRPr="002663B2" w:rsidRDefault="004B6B81" w:rsidP="00C77B52">
    <w:r>
      <w:rPr>
        <w:noProof/>
        <w:lang w:eastAsia="fr-FR"/>
      </w:rPr>
      <mc:AlternateContent>
        <mc:Choice Requires="wps">
          <w:drawing>
            <wp:anchor distT="0" distB="0" distL="114300" distR="114300" simplePos="0" relativeHeight="251820032" behindDoc="0" locked="0" layoutInCell="1" allowOverlap="1" wp14:anchorId="71A19EB6" wp14:editId="60529949">
              <wp:simplePos x="0" y="0"/>
              <wp:positionH relativeFrom="column">
                <wp:posOffset>-163640</wp:posOffset>
              </wp:positionH>
              <wp:positionV relativeFrom="paragraph">
                <wp:posOffset>1219917</wp:posOffset>
              </wp:positionV>
              <wp:extent cx="4843145" cy="6036426"/>
              <wp:effectExtent l="0" t="0" r="0" b="2540"/>
              <wp:wrapNone/>
              <wp:docPr id="22" name="Rectangle 22"/>
              <wp:cNvGraphicFramePr/>
              <a:graphic xmlns:a="http://schemas.openxmlformats.org/drawingml/2006/main">
                <a:graphicData uri="http://schemas.microsoft.com/office/word/2010/wordprocessingShape">
                  <wps:wsp>
                    <wps:cNvSpPr/>
                    <wps:spPr>
                      <a:xfrm>
                        <a:off x="0" y="0"/>
                        <a:ext cx="4843145" cy="6036426"/>
                      </a:xfrm>
                      <a:prstGeom prst="rect">
                        <a:avLst/>
                      </a:prstGeom>
                      <a:solidFill>
                        <a:schemeClr val="bg2">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580425" id="Rectangle 22" o:spid="_x0000_s1026" style="position:absolute;margin-left:-12.9pt;margin-top:96.05pt;width:381.35pt;height:475.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" fillcolor="#41505d [3214]" stroked="f" strokeweight="1pt">
              <v:fill opacity="6682f"/>
            </v:rect>
          </w:pict>
        </mc:Fallback>
      </mc:AlternateContent>
    </w:r>
    <w:r>
      <w:rPr>
        <w:noProof/>
      </w:rPr>
      <w:drawing>
        <wp:anchor distT="0" distB="0" distL="114300" distR="114300" simplePos="0" relativeHeight="251821056" behindDoc="1" locked="0" layoutInCell="1" allowOverlap="1" wp14:anchorId="5BCF7862" wp14:editId="414A32E6">
          <wp:simplePos x="0" y="0"/>
          <wp:positionH relativeFrom="column">
            <wp:posOffset>762635</wp:posOffset>
          </wp:positionH>
          <wp:positionV relativeFrom="page">
            <wp:posOffset>809625</wp:posOffset>
          </wp:positionV>
          <wp:extent cx="4994910" cy="9885680"/>
          <wp:effectExtent l="0" t="0" r="0" b="127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a:off x="0" y="0"/>
                    <a:ext cx="4994910" cy="988568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23AE">
      <w:rPr>
        <w:noProof/>
        <w:lang w:eastAsia="fr-FR"/>
      </w:rPr>
      <mc:AlternateContent>
        <mc:Choice Requires="wps">
          <w:drawing>
            <wp:anchor distT="0" distB="0" distL="114300" distR="114300" simplePos="0" relativeHeight="251819008" behindDoc="1" locked="0" layoutInCell="1" allowOverlap="1" wp14:anchorId="568F7F97" wp14:editId="5A1E9C1F">
              <wp:simplePos x="0" y="0"/>
              <wp:positionH relativeFrom="page">
                <wp:align>right</wp:align>
              </wp:positionH>
              <wp:positionV relativeFrom="paragraph">
                <wp:posOffset>-958215</wp:posOffset>
              </wp:positionV>
              <wp:extent cx="7557770" cy="895350"/>
              <wp:effectExtent l="0" t="0" r="5080" b="0"/>
              <wp:wrapNone/>
              <wp:docPr id="23" name="Rectangle 23"/>
              <wp:cNvGraphicFramePr/>
              <a:graphic xmlns:a="http://schemas.openxmlformats.org/drawingml/2006/main">
                <a:graphicData uri="http://schemas.microsoft.com/office/word/2010/wordprocessingShape">
                  <wps:wsp>
                    <wps:cNvSpPr/>
                    <wps:spPr>
                      <a:xfrm>
                        <a:off x="0" y="0"/>
                        <a:ext cx="7557770" cy="895350"/>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6C25" id="Rectangle 23" o:spid="_x0000_s1026" style="position:absolute;margin-left:543.9pt;margin-top:-75.45pt;width:595.1pt;height:70.5pt;z-index:-2514974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" stroked="f" strokeweight="1pt">
              <v:fill r:id="rId3" o:title="" recolor="t" rotate="t" type="frame"/>
              <w10:wrap anchorx="page"/>
            </v:rec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645CE" w14:textId="77777777" w:rsidR="004B6B81" w:rsidRDefault="004B6B81">
    <w:r w:rsidRPr="000C23AE">
      <w:rPr>
        <w:noProof/>
        <w:lang w:eastAsia="fr-FR"/>
      </w:rPr>
      <mc:AlternateContent>
        <mc:Choice Requires="wps">
          <w:drawing>
            <wp:anchor distT="0" distB="0" distL="114300" distR="114300" simplePos="0" relativeHeight="251815936" behindDoc="0" locked="0" layoutInCell="1" allowOverlap="1" wp14:anchorId="63582A0D" wp14:editId="5AD2A7E3">
              <wp:simplePos x="0" y="0"/>
              <wp:positionH relativeFrom="column">
                <wp:posOffset>-180340</wp:posOffset>
              </wp:positionH>
              <wp:positionV relativeFrom="paragraph">
                <wp:posOffset>1261110</wp:posOffset>
              </wp:positionV>
              <wp:extent cx="4843780" cy="5724525"/>
              <wp:effectExtent l="0" t="0" r="0" b="9525"/>
              <wp:wrapNone/>
              <wp:docPr id="91" name="Rectangle 91"/>
              <wp:cNvGraphicFramePr/>
              <a:graphic xmlns:a="http://schemas.openxmlformats.org/drawingml/2006/main">
                <a:graphicData uri="http://schemas.microsoft.com/office/word/2010/wordprocessingShape">
                  <wps:wsp>
                    <wps:cNvSpPr/>
                    <wps:spPr>
                      <a:xfrm>
                        <a:off x="0" y="0"/>
                        <a:ext cx="4843780" cy="5724525"/>
                      </a:xfrm>
                      <a:prstGeom prst="rect">
                        <a:avLst/>
                      </a:prstGeom>
                      <a:solidFill>
                        <a:schemeClr val="bg2">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E2F0F" id="Rectangle 91" o:spid="_x0000_s1026" style="position:absolute;margin-left:-14.2pt;margin-top:99.3pt;width:381.4pt;height:450.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" fillcolor="#41505d [3214]" stroked="f" strokeweight="1pt">
              <v:fill opacity="6682f"/>
            </v:rect>
          </w:pict>
        </mc:Fallback>
      </mc:AlternateContent>
    </w:r>
    <w:r w:rsidRPr="000C23AE">
      <w:rPr>
        <w:noProof/>
        <w:lang w:eastAsia="fr-FR"/>
      </w:rPr>
      <mc:AlternateContent>
        <mc:Choice Requires="wps">
          <w:drawing>
            <wp:anchor distT="0" distB="0" distL="114300" distR="114300" simplePos="0" relativeHeight="251813888" behindDoc="1" locked="0" layoutInCell="1" allowOverlap="1" wp14:anchorId="106CCBD2" wp14:editId="38D40045">
              <wp:simplePos x="0" y="0"/>
              <wp:positionH relativeFrom="column">
                <wp:posOffset>-2085341</wp:posOffset>
              </wp:positionH>
              <wp:positionV relativeFrom="paragraph">
                <wp:posOffset>-958215</wp:posOffset>
              </wp:positionV>
              <wp:extent cx="8639175" cy="895350"/>
              <wp:effectExtent l="0" t="0" r="9525" b="0"/>
              <wp:wrapNone/>
              <wp:docPr id="19" name="Rectangle 19"/>
              <wp:cNvGraphicFramePr/>
              <a:graphic xmlns:a="http://schemas.openxmlformats.org/drawingml/2006/main">
                <a:graphicData uri="http://schemas.microsoft.com/office/word/2010/wordprocessingShape">
                  <wps:wsp>
                    <wps:cNvSpPr/>
                    <wps:spPr>
                      <a:xfrm>
                        <a:off x="0" y="0"/>
                        <a:ext cx="8639175" cy="8953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81347" id="Rectangle 19" o:spid="_x0000_s1026" style="position:absolute;margin-left:-164.2pt;margin-top:-75.45pt;width:680.25pt;height:70.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" stroked="f" strokeweight="1pt">
              <v:fill r:id="rId2" o:title="" recolor="t" rotate="t" type="frame"/>
            </v:rect>
          </w:pict>
        </mc:Fallback>
      </mc:AlternateContent>
    </w:r>
    <w:r>
      <w:rPr>
        <w:noProof/>
      </w:rPr>
      <w:drawing>
        <wp:anchor distT="0" distB="0" distL="114300" distR="114300" simplePos="0" relativeHeight="251817984" behindDoc="1" locked="0" layoutInCell="1" allowOverlap="1" wp14:anchorId="381B2DC2" wp14:editId="05B74B63">
          <wp:simplePos x="0" y="0"/>
          <wp:positionH relativeFrom="column">
            <wp:posOffset>-2762250</wp:posOffset>
          </wp:positionH>
          <wp:positionV relativeFrom="page">
            <wp:align>bottom</wp:align>
          </wp:positionV>
          <wp:extent cx="4995379" cy="9885765"/>
          <wp:effectExtent l="0" t="0" r="0" b="127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3">
                    <a:alphaModFix amt="5000"/>
                    <a:extLst>
                      <a:ext uri="{28A0092B-C50C-407E-A947-70E740481C1C}">
                        <a14:useLocalDpi xmlns:a14="http://schemas.microsoft.com/office/drawing/2010/main" val="0"/>
                      </a:ext>
                    </a:extLst>
                  </a:blip>
                  <a:srcRect l="1361" t="817" r="35503" b="18518"/>
                  <a:stretch/>
                </pic:blipFill>
                <pic:spPr bwMode="auto">
                  <a:xfrm flipH="1">
                    <a:off x="0" y="0"/>
                    <a:ext cx="4995379" cy="988576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16960" behindDoc="0" locked="0" layoutInCell="1" allowOverlap="1" wp14:anchorId="63D3DB9F" wp14:editId="519D479D">
          <wp:simplePos x="0" y="0"/>
          <wp:positionH relativeFrom="margin">
            <wp:posOffset>2726690</wp:posOffset>
          </wp:positionH>
          <wp:positionV relativeFrom="paragraph">
            <wp:posOffset>-753907</wp:posOffset>
          </wp:positionV>
          <wp:extent cx="2040890" cy="673735"/>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knowlogy Logo.png"/>
                  <pic:cNvPicPr/>
                </pic:nvPicPr>
                <pic:blipFill>
                  <a:blip r:embed="rId4">
                    <a:extLst>
                      <a:ext uri="{28A0092B-C50C-407E-A947-70E740481C1C}">
                        <a14:useLocalDpi xmlns:a14="http://schemas.microsoft.com/office/drawing/2010/main" val="0"/>
                      </a:ext>
                    </a:extLst>
                  </a:blip>
                  <a:stretch>
                    <a:fillRect/>
                  </a:stretch>
                </pic:blipFill>
                <pic:spPr>
                  <a:xfrm>
                    <a:off x="0" y="0"/>
                    <a:ext cx="2040890" cy="67373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14912" behindDoc="0" locked="0" layoutInCell="1" allowOverlap="1" wp14:anchorId="19D13E9C" wp14:editId="0B5BA1B8">
              <wp:simplePos x="0" y="0"/>
              <wp:positionH relativeFrom="column">
                <wp:posOffset>3817777</wp:posOffset>
              </wp:positionH>
              <wp:positionV relativeFrom="paragraph">
                <wp:posOffset>-1916971</wp:posOffset>
              </wp:positionV>
              <wp:extent cx="539750" cy="2971165"/>
              <wp:effectExtent l="3492" t="0" r="0" b="0"/>
              <wp:wrapNone/>
              <wp:docPr id="17" name="Rectangle : avec coins supérieurs arrondis 17"/>
              <wp:cNvGraphicFramePr/>
              <a:graphic xmlns:a="http://schemas.openxmlformats.org/drawingml/2006/main">
                <a:graphicData uri="http://schemas.microsoft.com/office/word/2010/wordprocessingShape">
                  <wps:wsp>
                    <wps:cNvSpPr/>
                    <wps:spPr>
                      <a:xfrm rot="16200000">
                        <a:off x="0" y="0"/>
                        <a:ext cx="539750" cy="297116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DE3A8" id="Rectangle : avec coins supérieurs arrondis 17" o:spid="_x0000_s1026" style="position:absolute;margin-left:300.6pt;margin-top:-150.95pt;width:42.5pt;height:233.95pt;rotation:-90;z-index:251814912;visibility:visible;mso-wrap-style:square;mso-wrap-distance-left:9pt;mso-wrap-distance-top:0;mso-wrap-distance-right:9pt;mso-wrap-distance-bottom:0;mso-position-horizontal:absolute;mso-position-horizontal-relative:text;mso-position-vertical:absolute;mso-position-vertical-relative:text;v-text-anchor:middle" coordsize="539750,297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" path="m89960,l449790,v49684,,89960,40276,89960,89960l539750,2971165r,l,2971165r,l,89960c,40276,40276,,89960,xe" fillcolor="white [3212]" stroked="f" strokeweight="1pt">
              <v:stroke joinstyle="miter"/>
              <v:path arrowok="t" o:connecttype="custom" o:connectlocs="89960,0;449790,0;539750,89960;539750,2971165;539750,2971165;0,2971165;0,2971165;0,89960;89960,0" o:connectangles="0,0,0,0,0,0,0,0,0"/>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6A090" w14:textId="77777777" w:rsidR="00305823" w:rsidRPr="000C23AE" w:rsidRDefault="009300D8" w:rsidP="000C23AE">
    <w:r>
      <w:rPr>
        <w:noProof/>
      </w:rPr>
      <w:drawing>
        <wp:anchor distT="0" distB="0" distL="114300" distR="114300" simplePos="0" relativeHeight="251764736" behindDoc="1" locked="0" layoutInCell="1" allowOverlap="1" wp14:anchorId="4713A8DF" wp14:editId="58423AA4">
          <wp:simplePos x="0" y="0"/>
          <wp:positionH relativeFrom="column">
            <wp:posOffset>-1090296</wp:posOffset>
          </wp:positionH>
          <wp:positionV relativeFrom="margin">
            <wp:posOffset>-1180465</wp:posOffset>
          </wp:positionV>
          <wp:extent cx="8039582" cy="9808210"/>
          <wp:effectExtent l="0" t="0" r="0" b="254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flipH="1">
                    <a:off x="0" y="0"/>
                    <a:ext cx="8041646" cy="9810728"/>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15DD8" w14:textId="77777777" w:rsidR="00190812" w:rsidRPr="00F535F3" w:rsidRDefault="00C77B52" w:rsidP="00F535F3">
    <w:r>
      <w:rPr>
        <w:noProof/>
      </w:rPr>
      <w:drawing>
        <wp:anchor distT="0" distB="0" distL="114300" distR="114300" simplePos="0" relativeHeight="251791360" behindDoc="1" locked="0" layoutInCell="1" allowOverlap="1" wp14:anchorId="7FD0984A" wp14:editId="006F529C">
          <wp:simplePos x="0" y="0"/>
          <wp:positionH relativeFrom="column">
            <wp:posOffset>-1800225</wp:posOffset>
          </wp:positionH>
          <wp:positionV relativeFrom="page">
            <wp:align>bottom</wp:align>
          </wp:positionV>
          <wp:extent cx="8039582" cy="9808210"/>
          <wp:effectExtent l="0" t="0" r="0" b="254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flipH="1">
                    <a:off x="0" y="0"/>
                    <a:ext cx="8039582" cy="980821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A0D9A" w14:textId="77777777" w:rsidR="007F4499" w:rsidRDefault="009300D8">
    <w:pPr>
      <w:pStyle w:val="En-tte"/>
    </w:pPr>
    <w:r>
      <w:rPr>
        <w:noProof/>
      </w:rPr>
      <w:drawing>
        <wp:anchor distT="0" distB="0" distL="114300" distR="114300" simplePos="0" relativeHeight="251762688" behindDoc="1" locked="0" layoutInCell="1" allowOverlap="1" wp14:anchorId="07E84AA0" wp14:editId="24EB6769">
          <wp:simplePos x="0" y="0"/>
          <wp:positionH relativeFrom="column">
            <wp:posOffset>-1348106</wp:posOffset>
          </wp:positionH>
          <wp:positionV relativeFrom="page">
            <wp:posOffset>2943225</wp:posOffset>
          </wp:positionV>
          <wp:extent cx="6353175" cy="7750810"/>
          <wp:effectExtent l="0" t="0" r="9525" b="254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flipH="1">
                    <a:off x="0" y="0"/>
                    <a:ext cx="6369132" cy="7770277"/>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B4001" w14:textId="77777777" w:rsidR="00305823" w:rsidRPr="00F535F3" w:rsidRDefault="00C77B52" w:rsidP="00305823">
    <w:r w:rsidRPr="000C23AE">
      <w:rPr>
        <w:noProof/>
        <w:lang w:eastAsia="fr-FR"/>
      </w:rPr>
      <mc:AlternateContent>
        <mc:Choice Requires="wps">
          <w:drawing>
            <wp:anchor distT="0" distB="0" distL="114300" distR="114300" simplePos="0" relativeHeight="251757568" behindDoc="1" locked="0" layoutInCell="1" allowOverlap="1" wp14:anchorId="1109E2CA" wp14:editId="434E2823">
              <wp:simplePos x="0" y="0"/>
              <wp:positionH relativeFrom="margin">
                <wp:posOffset>-2480945</wp:posOffset>
              </wp:positionH>
              <wp:positionV relativeFrom="paragraph">
                <wp:posOffset>-882015</wp:posOffset>
              </wp:positionV>
              <wp:extent cx="9601200" cy="895350"/>
              <wp:effectExtent l="0" t="0" r="0" b="0"/>
              <wp:wrapNone/>
              <wp:docPr id="73" name="Rectangle 73"/>
              <wp:cNvGraphicFramePr/>
              <a:graphic xmlns:a="http://schemas.openxmlformats.org/drawingml/2006/main">
                <a:graphicData uri="http://schemas.microsoft.com/office/word/2010/wordprocessingShape">
                  <wps:wsp>
                    <wps:cNvSpPr/>
                    <wps:spPr>
                      <a:xfrm>
                        <a:off x="0" y="0"/>
                        <a:ext cx="9601200" cy="8953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345BF" id="Rectangle 73" o:spid="_x0000_s1026" style="position:absolute;margin-left:-195.35pt;margin-top:-69.45pt;width:756pt;height:70.5pt;z-index:-2515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" stroked="f" strokeweight="1pt">
              <v:fill r:id="rId2" o:title="" recolor="t" rotate="t" type="frame"/>
              <w10:wrap anchorx="margin"/>
            </v:rect>
          </w:pict>
        </mc:Fallback>
      </mc:AlternateContent>
    </w:r>
    <w:r w:rsidR="00F86089">
      <w:rPr>
        <w:noProof/>
      </w:rPr>
      <w:drawing>
        <wp:anchor distT="0" distB="0" distL="114300" distR="114300" simplePos="0" relativeHeight="251755520" behindDoc="1" locked="0" layoutInCell="1" allowOverlap="1" wp14:anchorId="2866AEDE" wp14:editId="064F408F">
          <wp:simplePos x="0" y="0"/>
          <wp:positionH relativeFrom="column">
            <wp:posOffset>-1356996</wp:posOffset>
          </wp:positionH>
          <wp:positionV relativeFrom="margin">
            <wp:posOffset>-858212</wp:posOffset>
          </wp:positionV>
          <wp:extent cx="5419725" cy="10661978"/>
          <wp:effectExtent l="0" t="0" r="0" b="635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3">
                    <a:alphaModFix amt="5000"/>
                    <a:extLst>
                      <a:ext uri="{28A0092B-C50C-407E-A947-70E740481C1C}">
                        <a14:useLocalDpi xmlns:a14="http://schemas.microsoft.com/office/drawing/2010/main" val="0"/>
                      </a:ext>
                    </a:extLst>
                  </a:blip>
                  <a:srcRect l="1361" t="817" r="35503" b="18518"/>
                  <a:stretch/>
                </pic:blipFill>
                <pic:spPr bwMode="auto">
                  <a:xfrm flipH="1">
                    <a:off x="0" y="0"/>
                    <a:ext cx="5421486" cy="10665442"/>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AA2B4" w14:textId="77777777" w:rsidR="003232FD" w:rsidRPr="00F535F3" w:rsidRDefault="00C77B52" w:rsidP="00F535F3">
    <w:r>
      <w:rPr>
        <w:noProof/>
      </w:rPr>
      <w:drawing>
        <wp:anchor distT="0" distB="0" distL="114300" distR="114300" simplePos="0" relativeHeight="251787264" behindDoc="1" locked="0" layoutInCell="1" allowOverlap="1" wp14:anchorId="296C737C" wp14:editId="4097251A">
          <wp:simplePos x="0" y="0"/>
          <wp:positionH relativeFrom="page">
            <wp:align>left</wp:align>
          </wp:positionH>
          <wp:positionV relativeFrom="margin">
            <wp:posOffset>-819150</wp:posOffset>
          </wp:positionV>
          <wp:extent cx="5419725" cy="10661978"/>
          <wp:effectExtent l="0" t="0" r="0" b="635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flipH="1">
                    <a:off x="0" y="0"/>
                    <a:ext cx="5419725" cy="10661978"/>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23AE">
      <w:rPr>
        <w:noProof/>
        <w:lang w:eastAsia="fr-FR"/>
      </w:rPr>
      <mc:AlternateContent>
        <mc:Choice Requires="wps">
          <w:drawing>
            <wp:anchor distT="0" distB="0" distL="114300" distR="114300" simplePos="0" relativeHeight="251795456" behindDoc="1" locked="0" layoutInCell="1" allowOverlap="1" wp14:anchorId="0177341C" wp14:editId="5516CB98">
              <wp:simplePos x="0" y="0"/>
              <wp:positionH relativeFrom="column">
                <wp:posOffset>-1899920</wp:posOffset>
              </wp:positionH>
              <wp:positionV relativeFrom="paragraph">
                <wp:posOffset>-959485</wp:posOffset>
              </wp:positionV>
              <wp:extent cx="9686925" cy="895350"/>
              <wp:effectExtent l="0" t="0" r="9525" b="0"/>
              <wp:wrapNone/>
              <wp:docPr id="71" name="Rectangle 71"/>
              <wp:cNvGraphicFramePr/>
              <a:graphic xmlns:a="http://schemas.openxmlformats.org/drawingml/2006/main">
                <a:graphicData uri="http://schemas.microsoft.com/office/word/2010/wordprocessingShape">
                  <wps:wsp>
                    <wps:cNvSpPr/>
                    <wps:spPr>
                      <a:xfrm>
                        <a:off x="0" y="0"/>
                        <a:ext cx="9686925" cy="895350"/>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0EAE9" id="Rectangle 71" o:spid="_x0000_s1026" style="position:absolute;margin-left:-149.6pt;margin-top:-75.55pt;width:762.75pt;height:70.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" stroked="f" strokeweight="1pt">
              <v:fill r:id="rId3" o:title="" recolor="t" rotate="t" type="frame"/>
            </v:rect>
          </w:pict>
        </mc:Fallback>
      </mc:AlternateContent>
    </w:r>
    <w:r>
      <w:rPr>
        <w:noProof/>
        <w:lang w:eastAsia="fr-FR"/>
      </w:rPr>
      <w:drawing>
        <wp:anchor distT="0" distB="0" distL="114300" distR="114300" simplePos="0" relativeHeight="251797504" behindDoc="0" locked="0" layoutInCell="1" allowOverlap="1" wp14:anchorId="668D739D" wp14:editId="5B993AD4">
          <wp:simplePos x="0" y="0"/>
          <wp:positionH relativeFrom="margin">
            <wp:posOffset>3760470</wp:posOffset>
          </wp:positionH>
          <wp:positionV relativeFrom="paragraph">
            <wp:posOffset>-756123</wp:posOffset>
          </wp:positionV>
          <wp:extent cx="2040890" cy="673735"/>
          <wp:effectExtent l="0" t="0" r="0" b="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knowlogy Logo.png"/>
                  <pic:cNvPicPr/>
                </pic:nvPicPr>
                <pic:blipFill>
                  <a:blip r:embed="rId4">
                    <a:extLst>
                      <a:ext uri="{28A0092B-C50C-407E-A947-70E740481C1C}">
                        <a14:useLocalDpi xmlns:a14="http://schemas.microsoft.com/office/drawing/2010/main" val="0"/>
                      </a:ext>
                    </a:extLst>
                  </a:blip>
                  <a:stretch>
                    <a:fillRect/>
                  </a:stretch>
                </pic:blipFill>
                <pic:spPr>
                  <a:xfrm>
                    <a:off x="0" y="0"/>
                    <a:ext cx="2040890" cy="67373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96480" behindDoc="0" locked="0" layoutInCell="1" allowOverlap="1" wp14:anchorId="2072CD54" wp14:editId="6F3BE216">
              <wp:simplePos x="0" y="0"/>
              <wp:positionH relativeFrom="column">
                <wp:posOffset>4898387</wp:posOffset>
              </wp:positionH>
              <wp:positionV relativeFrom="paragraph">
                <wp:posOffset>-1920296</wp:posOffset>
              </wp:positionV>
              <wp:extent cx="540327" cy="2971425"/>
              <wp:effectExtent l="3492" t="0" r="0" b="0"/>
              <wp:wrapNone/>
              <wp:docPr id="75" name="Rectangle : avec coins supérieurs arrondis 12"/>
              <wp:cNvGraphicFramePr/>
              <a:graphic xmlns:a="http://schemas.openxmlformats.org/drawingml/2006/main">
                <a:graphicData uri="http://schemas.microsoft.com/office/word/2010/wordprocessingShape">
                  <wps:wsp>
                    <wps:cNvSpPr/>
                    <wps:spPr>
                      <a:xfrm rot="16200000">
                        <a:off x="0" y="0"/>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803FE" id="Rectangle : avec coins supérieurs arrondis 12" o:spid="_x0000_s1026" style="position:absolute;margin-left:385.7pt;margin-top:-151.2pt;width:42.55pt;height:233.95pt;rotation:-90;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540327,297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7DB87" w14:textId="77777777" w:rsidR="002663B2" w:rsidRPr="00F535F3" w:rsidRDefault="002663B2" w:rsidP="002663B2">
    <w:r>
      <w:rPr>
        <w:noProof/>
      </w:rPr>
      <w:drawing>
        <wp:anchor distT="0" distB="0" distL="114300" distR="114300" simplePos="0" relativeHeight="251774976" behindDoc="1" locked="0" layoutInCell="1" allowOverlap="1" wp14:anchorId="675D4646" wp14:editId="005DD502">
          <wp:simplePos x="0" y="0"/>
          <wp:positionH relativeFrom="column">
            <wp:posOffset>762635</wp:posOffset>
          </wp:positionH>
          <wp:positionV relativeFrom="page">
            <wp:posOffset>828675</wp:posOffset>
          </wp:positionV>
          <wp:extent cx="4994910" cy="9866630"/>
          <wp:effectExtent l="0" t="0" r="0" b="127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a:off x="0" y="0"/>
                    <a:ext cx="4994910" cy="986663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72928" behindDoc="0" locked="0" layoutInCell="1" allowOverlap="1" wp14:anchorId="2AC15E95" wp14:editId="57563E17">
              <wp:simplePos x="0" y="0"/>
              <wp:positionH relativeFrom="column">
                <wp:posOffset>-161290</wp:posOffset>
              </wp:positionH>
              <wp:positionV relativeFrom="paragraph">
                <wp:posOffset>1270635</wp:posOffset>
              </wp:positionV>
              <wp:extent cx="4843145" cy="7620000"/>
              <wp:effectExtent l="0" t="0" r="0" b="0"/>
              <wp:wrapNone/>
              <wp:docPr id="9" name="Rectangle 9"/>
              <wp:cNvGraphicFramePr/>
              <a:graphic xmlns:a="http://schemas.openxmlformats.org/drawingml/2006/main">
                <a:graphicData uri="http://schemas.microsoft.com/office/word/2010/wordprocessingShape">
                  <wps:wsp>
                    <wps:cNvSpPr/>
                    <wps:spPr>
                      <a:xfrm>
                        <a:off x="0" y="0"/>
                        <a:ext cx="4843145" cy="7620000"/>
                      </a:xfrm>
                      <a:prstGeom prst="rect">
                        <a:avLst/>
                      </a:prstGeom>
                      <a:solidFill>
                        <a:schemeClr val="bg2">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F3AE4E" id="Rectangle 9" o:spid="_x0000_s1026" style="position:absolute;margin-left:-12.7pt;margin-top:100.05pt;width:381.35pt;height:600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" fillcolor="#41505d [3214]" stroked="f" strokeweight="1pt">
              <v:fill opacity="6682f"/>
            </v:rect>
          </w:pict>
        </mc:Fallback>
      </mc:AlternateContent>
    </w:r>
    <w:r w:rsidRPr="000C23AE">
      <w:rPr>
        <w:noProof/>
        <w:lang w:eastAsia="fr-FR"/>
      </w:rPr>
      <mc:AlternateContent>
        <mc:Choice Requires="wps">
          <w:drawing>
            <wp:anchor distT="0" distB="0" distL="114300" distR="114300" simplePos="0" relativeHeight="251770880" behindDoc="1" locked="0" layoutInCell="1" allowOverlap="1" wp14:anchorId="2298D6EB" wp14:editId="5C79B1B0">
              <wp:simplePos x="0" y="0"/>
              <wp:positionH relativeFrom="page">
                <wp:align>right</wp:align>
              </wp:positionH>
              <wp:positionV relativeFrom="paragraph">
                <wp:posOffset>-958215</wp:posOffset>
              </wp:positionV>
              <wp:extent cx="7557770" cy="895350"/>
              <wp:effectExtent l="0" t="0" r="5080" b="0"/>
              <wp:wrapNone/>
              <wp:docPr id="10" name="Rectangle 10"/>
              <wp:cNvGraphicFramePr/>
              <a:graphic xmlns:a="http://schemas.openxmlformats.org/drawingml/2006/main">
                <a:graphicData uri="http://schemas.microsoft.com/office/word/2010/wordprocessingShape">
                  <wps:wsp>
                    <wps:cNvSpPr/>
                    <wps:spPr>
                      <a:xfrm>
                        <a:off x="0" y="0"/>
                        <a:ext cx="7557770" cy="895350"/>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F0B9" id="Rectangle 10" o:spid="_x0000_s1026" style="position:absolute;margin-left:543.9pt;margin-top:-75.45pt;width:595.1pt;height:70.5pt;z-index:-251545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" stroked="f" strokeweight="1pt">
              <v:fill r:id="rId3" o:title="" recolor="t" rotate="t" type="frame"/>
              <w10:wrap anchorx="page"/>
            </v:rect>
          </w:pict>
        </mc:Fallback>
      </mc:AlternateContent>
    </w:r>
  </w:p>
  <w:p w14:paraId="3E2D9739" w14:textId="77777777" w:rsidR="002663B2" w:rsidRPr="002663B2" w:rsidRDefault="002663B2" w:rsidP="002663B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CA418" w14:textId="77777777" w:rsidR="009B678D" w:rsidRPr="00F535F3" w:rsidRDefault="00AB6D14" w:rsidP="00F535F3">
    <w:r>
      <w:rPr>
        <w:noProof/>
        <w:lang w:eastAsia="fr-FR"/>
      </w:rPr>
      <mc:AlternateContent>
        <mc:Choice Requires="wps">
          <w:drawing>
            <wp:anchor distT="0" distB="0" distL="114300" distR="114300" simplePos="0" relativeHeight="251717632" behindDoc="0" locked="0" layoutInCell="1" allowOverlap="1" wp14:anchorId="43A28F3E" wp14:editId="77CFD6A1">
              <wp:simplePos x="0" y="0"/>
              <wp:positionH relativeFrom="column">
                <wp:posOffset>-161290</wp:posOffset>
              </wp:positionH>
              <wp:positionV relativeFrom="paragraph">
                <wp:posOffset>1270635</wp:posOffset>
              </wp:positionV>
              <wp:extent cx="4843145" cy="7010400"/>
              <wp:effectExtent l="0" t="0" r="0" b="0"/>
              <wp:wrapNone/>
              <wp:docPr id="24" name="Rectangle 24"/>
              <wp:cNvGraphicFramePr/>
              <a:graphic xmlns:a="http://schemas.openxmlformats.org/drawingml/2006/main">
                <a:graphicData uri="http://schemas.microsoft.com/office/word/2010/wordprocessingShape">
                  <wps:wsp>
                    <wps:cNvSpPr/>
                    <wps:spPr>
                      <a:xfrm>
                        <a:off x="0" y="0"/>
                        <a:ext cx="4843145" cy="7010400"/>
                      </a:xfrm>
                      <a:prstGeom prst="rect">
                        <a:avLst/>
                      </a:prstGeom>
                      <a:solidFill>
                        <a:schemeClr val="bg2">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0F62AA" id="Rectangle 24" o:spid="_x0000_s1026" style="position:absolute;margin-left:-12.7pt;margin-top:100.05pt;width:381.35pt;height:55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" fillcolor="#41505d [3214]" stroked="f" strokeweight="1pt">
              <v:fill opacity="6682f"/>
            </v:rect>
          </w:pict>
        </mc:Fallback>
      </mc:AlternateContent>
    </w:r>
    <w:r>
      <w:rPr>
        <w:noProof/>
      </w:rPr>
      <w:drawing>
        <wp:anchor distT="0" distB="0" distL="114300" distR="114300" simplePos="0" relativeHeight="251759616" behindDoc="1" locked="0" layoutInCell="1" allowOverlap="1" wp14:anchorId="0C7F07C5" wp14:editId="0059BC67">
          <wp:simplePos x="0" y="0"/>
          <wp:positionH relativeFrom="column">
            <wp:posOffset>-2256791</wp:posOffset>
          </wp:positionH>
          <wp:positionV relativeFrom="page">
            <wp:posOffset>809625</wp:posOffset>
          </wp:positionV>
          <wp:extent cx="4995379" cy="9885765"/>
          <wp:effectExtent l="0" t="0" r="0" b="127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flipH="1">
                    <a:off x="0" y="0"/>
                    <a:ext cx="4996651" cy="988828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499" w:rsidRPr="000C23AE">
      <w:rPr>
        <w:noProof/>
        <w:lang w:eastAsia="fr-FR"/>
      </w:rPr>
      <mc:AlternateContent>
        <mc:Choice Requires="wps">
          <w:drawing>
            <wp:anchor distT="0" distB="0" distL="114300" distR="114300" simplePos="0" relativeHeight="251693056" behindDoc="1" locked="0" layoutInCell="1" allowOverlap="1" wp14:anchorId="0D9D78DD" wp14:editId="6D3267A9">
              <wp:simplePos x="0" y="0"/>
              <wp:positionH relativeFrom="page">
                <wp:align>right</wp:align>
              </wp:positionH>
              <wp:positionV relativeFrom="paragraph">
                <wp:posOffset>-958215</wp:posOffset>
              </wp:positionV>
              <wp:extent cx="7557770" cy="895350"/>
              <wp:effectExtent l="0" t="0" r="5080" b="0"/>
              <wp:wrapNone/>
              <wp:docPr id="27" name="Rectangle 27"/>
              <wp:cNvGraphicFramePr/>
              <a:graphic xmlns:a="http://schemas.openxmlformats.org/drawingml/2006/main">
                <a:graphicData uri="http://schemas.microsoft.com/office/word/2010/wordprocessingShape">
                  <wps:wsp>
                    <wps:cNvSpPr/>
                    <wps:spPr>
                      <a:xfrm>
                        <a:off x="0" y="0"/>
                        <a:ext cx="7557770" cy="895350"/>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9A8D2" id="Rectangle 27" o:spid="_x0000_s1026" style="position:absolute;margin-left:543.9pt;margin-top:-75.45pt;width:595.1pt;height:70.5pt;z-index:-251623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" stroked="f" strokeweight="1pt">
              <v:fill r:id="rId3" o:title="" recolor="t" rotate="t" type="frame"/>
              <w10:wrap anchorx="page"/>
            </v:rect>
          </w:pict>
        </mc:Fallback>
      </mc:AlternateContent>
    </w:r>
    <w:r w:rsidR="00875F72">
      <w:rPr>
        <w:noProof/>
        <w:lang w:eastAsia="fr-FR"/>
      </w:rPr>
      <w:drawing>
        <wp:anchor distT="0" distB="0" distL="114300" distR="114300" simplePos="0" relativeHeight="251732992" behindDoc="0" locked="0" layoutInCell="1" allowOverlap="1" wp14:anchorId="41BFC180" wp14:editId="746F2855">
          <wp:simplePos x="0" y="0"/>
          <wp:positionH relativeFrom="margin">
            <wp:posOffset>2668772</wp:posOffset>
          </wp:positionH>
          <wp:positionV relativeFrom="paragraph">
            <wp:posOffset>-787666</wp:posOffset>
          </wp:positionV>
          <wp:extent cx="2040890" cy="673735"/>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knowlogy Logo.png"/>
                  <pic:cNvPicPr/>
                </pic:nvPicPr>
                <pic:blipFill>
                  <a:blip r:embed="rId4">
                    <a:extLst>
                      <a:ext uri="{28A0092B-C50C-407E-A947-70E740481C1C}">
                        <a14:useLocalDpi xmlns:a14="http://schemas.microsoft.com/office/drawing/2010/main" val="0"/>
                      </a:ext>
                    </a:extLst>
                  </a:blip>
                  <a:stretch>
                    <a:fillRect/>
                  </a:stretch>
                </pic:blipFill>
                <pic:spPr>
                  <a:xfrm>
                    <a:off x="0" y="0"/>
                    <a:ext cx="2040890" cy="673735"/>
                  </a:xfrm>
                  <a:prstGeom prst="rect">
                    <a:avLst/>
                  </a:prstGeom>
                </pic:spPr>
              </pic:pic>
            </a:graphicData>
          </a:graphic>
          <wp14:sizeRelH relativeFrom="margin">
            <wp14:pctWidth>0</wp14:pctWidth>
          </wp14:sizeRelH>
          <wp14:sizeRelV relativeFrom="margin">
            <wp14:pctHeight>0</wp14:pctHeight>
          </wp14:sizeRelV>
        </wp:anchor>
      </w:drawing>
    </w:r>
    <w:r w:rsidR="00875F72">
      <w:rPr>
        <w:noProof/>
        <w:lang w:eastAsia="fr-FR"/>
      </w:rPr>
      <mc:AlternateContent>
        <mc:Choice Requires="wps">
          <w:drawing>
            <wp:anchor distT="0" distB="0" distL="114300" distR="114300" simplePos="0" relativeHeight="251695104" behindDoc="0" locked="0" layoutInCell="1" allowOverlap="1" wp14:anchorId="676B471A" wp14:editId="1993A4F6">
              <wp:simplePos x="0" y="0"/>
              <wp:positionH relativeFrom="column">
                <wp:posOffset>3817776</wp:posOffset>
              </wp:positionH>
              <wp:positionV relativeFrom="paragraph">
                <wp:posOffset>-1916970</wp:posOffset>
              </wp:positionV>
              <wp:extent cx="539750" cy="2971165"/>
              <wp:effectExtent l="3492" t="0" r="0" b="0"/>
              <wp:wrapNone/>
              <wp:docPr id="25" name="Rectangle : avec coins supérieurs arrondis 25"/>
              <wp:cNvGraphicFramePr/>
              <a:graphic xmlns:a="http://schemas.openxmlformats.org/drawingml/2006/main">
                <a:graphicData uri="http://schemas.microsoft.com/office/word/2010/wordprocessingShape">
                  <wps:wsp>
                    <wps:cNvSpPr/>
                    <wps:spPr>
                      <a:xfrm rot="16200000">
                        <a:off x="0" y="0"/>
                        <a:ext cx="539750" cy="297116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24244" id="Rectangle : avec coins supérieurs arrondis 25" o:spid="_x0000_s1026" style="position:absolute;margin-left:300.6pt;margin-top:-150.95pt;width:42.5pt;height:233.95pt;rotation:-90;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539750,297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" path="m89960,l449790,v49684,,89960,40276,89960,89960l539750,2971165r,l,2971165r,l,89960c,40276,40276,,89960,xe" fillcolor="white [3212]" stroked="f" strokeweight="1pt">
              <v:stroke joinstyle="miter"/>
              <v:path arrowok="t" o:connecttype="custom" o:connectlocs="89960,0;449790,0;539750,89960;539750,2971165;539750,2971165;0,2971165;0,2971165;0,89960;89960,0" o:connectangles="0,0,0,0,0,0,0,0,0"/>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57E53" w14:textId="77777777" w:rsidR="00305823" w:rsidRPr="00F535F3" w:rsidRDefault="00305823" w:rsidP="00305823">
    <w:r w:rsidRPr="000C23AE">
      <w:rPr>
        <w:noProof/>
        <w:lang w:eastAsia="fr-FR"/>
      </w:rPr>
      <mc:AlternateContent>
        <mc:Choice Requires="wps">
          <w:drawing>
            <wp:anchor distT="0" distB="0" distL="114300" distR="114300" simplePos="0" relativeHeight="251713536" behindDoc="1" locked="0" layoutInCell="1" allowOverlap="1" wp14:anchorId="1953A148" wp14:editId="385F105D">
              <wp:simplePos x="0" y="0"/>
              <wp:positionH relativeFrom="column">
                <wp:posOffset>-890270</wp:posOffset>
              </wp:positionH>
              <wp:positionV relativeFrom="paragraph">
                <wp:posOffset>-959485</wp:posOffset>
              </wp:positionV>
              <wp:extent cx="7924800" cy="895350"/>
              <wp:effectExtent l="0" t="0" r="0" b="0"/>
              <wp:wrapNone/>
              <wp:docPr id="164" name="Rectangle 164"/>
              <wp:cNvGraphicFramePr/>
              <a:graphic xmlns:a="http://schemas.openxmlformats.org/drawingml/2006/main">
                <a:graphicData uri="http://schemas.microsoft.com/office/word/2010/wordprocessingShape">
                  <wps:wsp>
                    <wps:cNvSpPr/>
                    <wps:spPr>
                      <a:xfrm>
                        <a:off x="0" y="0"/>
                        <a:ext cx="7924800" cy="8953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39C4B" id="Rectangle 164" o:spid="_x0000_s1026" style="position:absolute;margin-left:-70.1pt;margin-top:-75.55pt;width:624pt;height:70.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" stroked="f" strokeweight="1pt">
              <v:fill r:id="rId2" o:title="" recolor="t" rotate="t" type="fram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8868E" w14:textId="77777777" w:rsidR="00000D37" w:rsidRPr="00F535F3" w:rsidRDefault="00C77B52" w:rsidP="00F535F3">
    <w:r w:rsidRPr="000C23AE">
      <w:rPr>
        <w:noProof/>
        <w:lang w:eastAsia="fr-FR"/>
      </w:rPr>
      <mc:AlternateContent>
        <mc:Choice Requires="wps">
          <w:drawing>
            <wp:anchor distT="0" distB="0" distL="114300" distR="114300" simplePos="0" relativeHeight="251668480" behindDoc="1" locked="0" layoutInCell="1" allowOverlap="1" wp14:anchorId="32038505" wp14:editId="4C12E45C">
              <wp:simplePos x="0" y="0"/>
              <wp:positionH relativeFrom="column">
                <wp:posOffset>-1899920</wp:posOffset>
              </wp:positionH>
              <wp:positionV relativeFrom="paragraph">
                <wp:posOffset>-959485</wp:posOffset>
              </wp:positionV>
              <wp:extent cx="9686925" cy="895350"/>
              <wp:effectExtent l="0" t="0" r="9525" b="0"/>
              <wp:wrapNone/>
              <wp:docPr id="14" name="Rectangle 14"/>
              <wp:cNvGraphicFramePr/>
              <a:graphic xmlns:a="http://schemas.openxmlformats.org/drawingml/2006/main">
                <a:graphicData uri="http://schemas.microsoft.com/office/word/2010/wordprocessingShape">
                  <wps:wsp>
                    <wps:cNvSpPr/>
                    <wps:spPr>
                      <a:xfrm>
                        <a:off x="0" y="0"/>
                        <a:ext cx="9686925" cy="8953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2452C" id="Rectangle 14" o:spid="_x0000_s1026" style="position:absolute;margin-left:-149.6pt;margin-top:-75.55pt;width:762.75pt;height:7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" stroked="f" strokeweight="1pt">
              <v:fill r:id="rId2" o:title="" recolor="t" rotate="t" type="frame"/>
            </v:rect>
          </w:pict>
        </mc:Fallback>
      </mc:AlternateContent>
    </w:r>
    <w:r w:rsidR="001305B4">
      <w:rPr>
        <w:noProof/>
      </w:rPr>
      <w:drawing>
        <wp:anchor distT="0" distB="0" distL="114300" distR="114300" simplePos="0" relativeHeight="251753472" behindDoc="1" locked="0" layoutInCell="1" allowOverlap="1" wp14:anchorId="0BCF8B92" wp14:editId="342A13F7">
          <wp:simplePos x="0" y="0"/>
          <wp:positionH relativeFrom="column">
            <wp:posOffset>5909945</wp:posOffset>
          </wp:positionH>
          <wp:positionV relativeFrom="paragraph">
            <wp:posOffset>507365</wp:posOffset>
          </wp:positionV>
          <wp:extent cx="981075" cy="772456"/>
          <wp:effectExtent l="0" t="0" r="0" b="889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alphaModFix amt="5000"/>
                    <a:extLst>
                      <a:ext uri="{28A0092B-C50C-407E-A947-70E740481C1C}">
                        <a14:useLocalDpi xmlns:a14="http://schemas.microsoft.com/office/drawing/2010/main" val="0"/>
                      </a:ext>
                    </a:extLst>
                  </a:blip>
                  <a:stretch>
                    <a:fillRect/>
                  </a:stretch>
                </pic:blipFill>
                <pic:spPr>
                  <a:xfrm>
                    <a:off x="0" y="0"/>
                    <a:ext cx="981075" cy="772456"/>
                  </a:xfrm>
                  <a:prstGeom prst="parallelogram">
                    <a:avLst/>
                  </a:prstGeom>
                </pic:spPr>
              </pic:pic>
            </a:graphicData>
          </a:graphic>
          <wp14:sizeRelH relativeFrom="margin">
            <wp14:pctWidth>0</wp14:pctWidth>
          </wp14:sizeRelH>
          <wp14:sizeRelV relativeFrom="margin">
            <wp14:pctHeight>0</wp14:pctHeight>
          </wp14:sizeRelV>
        </wp:anchor>
      </w:drawing>
    </w:r>
    <w:r w:rsidR="0089327B">
      <w:rPr>
        <w:noProof/>
        <w:lang w:eastAsia="fr-FR"/>
      </w:rPr>
      <w:drawing>
        <wp:anchor distT="0" distB="0" distL="114300" distR="114300" simplePos="0" relativeHeight="251728896" behindDoc="0" locked="0" layoutInCell="1" allowOverlap="1" wp14:anchorId="4D4CBFD9" wp14:editId="1468CEDD">
          <wp:simplePos x="0" y="0"/>
          <wp:positionH relativeFrom="margin">
            <wp:posOffset>3760470</wp:posOffset>
          </wp:positionH>
          <wp:positionV relativeFrom="paragraph">
            <wp:posOffset>-756123</wp:posOffset>
          </wp:positionV>
          <wp:extent cx="2040890" cy="673735"/>
          <wp:effectExtent l="0" t="0" r="0" b="0"/>
          <wp:wrapTopAndBottom/>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knowlogy Logo.png"/>
                  <pic:cNvPicPr/>
                </pic:nvPicPr>
                <pic:blipFill>
                  <a:blip r:embed="rId4">
                    <a:extLst>
                      <a:ext uri="{28A0092B-C50C-407E-A947-70E740481C1C}">
                        <a14:useLocalDpi xmlns:a14="http://schemas.microsoft.com/office/drawing/2010/main" val="0"/>
                      </a:ext>
                    </a:extLst>
                  </a:blip>
                  <a:stretch>
                    <a:fillRect/>
                  </a:stretch>
                </pic:blipFill>
                <pic:spPr>
                  <a:xfrm>
                    <a:off x="0" y="0"/>
                    <a:ext cx="2040890" cy="673735"/>
                  </a:xfrm>
                  <a:prstGeom prst="rect">
                    <a:avLst/>
                  </a:prstGeom>
                </pic:spPr>
              </pic:pic>
            </a:graphicData>
          </a:graphic>
          <wp14:sizeRelH relativeFrom="margin">
            <wp14:pctWidth>0</wp14:pctWidth>
          </wp14:sizeRelH>
          <wp14:sizeRelV relativeFrom="margin">
            <wp14:pctHeight>0</wp14:pctHeight>
          </wp14:sizeRelV>
        </wp:anchor>
      </w:drawing>
    </w:r>
    <w:r w:rsidR="005A0CA8">
      <w:rPr>
        <w:noProof/>
        <w:lang w:eastAsia="fr-FR"/>
      </w:rPr>
      <mc:AlternateContent>
        <mc:Choice Requires="wps">
          <w:drawing>
            <wp:anchor distT="0" distB="0" distL="114300" distR="114300" simplePos="0" relativeHeight="251670528" behindDoc="0" locked="0" layoutInCell="1" allowOverlap="1" wp14:anchorId="13D49E66" wp14:editId="5ECD65AD">
              <wp:simplePos x="0" y="0"/>
              <wp:positionH relativeFrom="column">
                <wp:posOffset>4898387</wp:posOffset>
              </wp:positionH>
              <wp:positionV relativeFrom="paragraph">
                <wp:posOffset>-1920296</wp:posOffset>
              </wp:positionV>
              <wp:extent cx="540327" cy="2971425"/>
              <wp:effectExtent l="3492" t="0" r="0" b="0"/>
              <wp:wrapNone/>
              <wp:docPr id="12" name="Rectangle : avec coins supérieurs arrondis 12"/>
              <wp:cNvGraphicFramePr/>
              <a:graphic xmlns:a="http://schemas.openxmlformats.org/drawingml/2006/main">
                <a:graphicData uri="http://schemas.microsoft.com/office/word/2010/wordprocessingShape">
                  <wps:wsp>
                    <wps:cNvSpPr/>
                    <wps:spPr>
                      <a:xfrm rot="16200000">
                        <a:off x="0" y="0"/>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6CA10" id="Rectangle : avec coins supérieurs arrondis 12" o:spid="_x0000_s1026" style="position:absolute;margin-left:385.7pt;margin-top:-151.2pt;width:42.55pt;height:233.9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540327,297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4FEE6" w14:textId="6C2BC2DE" w:rsidR="009E4107" w:rsidRPr="00F535F3" w:rsidRDefault="002554B7" w:rsidP="009E4107">
    <w:r>
      <w:rPr>
        <w:noProof/>
      </w:rPr>
      <w:drawing>
        <wp:anchor distT="0" distB="0" distL="114300" distR="114300" simplePos="0" relativeHeight="251811840" behindDoc="1" locked="0" layoutInCell="1" allowOverlap="1" wp14:anchorId="694A059D" wp14:editId="2542BCBA">
          <wp:simplePos x="0" y="0"/>
          <wp:positionH relativeFrom="column">
            <wp:posOffset>1663226</wp:posOffset>
          </wp:positionH>
          <wp:positionV relativeFrom="page">
            <wp:posOffset>1136015</wp:posOffset>
          </wp:positionV>
          <wp:extent cx="4995379" cy="9885765"/>
          <wp:effectExtent l="0" t="0" r="0" b="1270"/>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utterstock_98576054.jpg"/>
                  <pic:cNvPicPr/>
                </pic:nvPicPr>
                <pic:blipFill rotWithShape="1">
                  <a:blip r:embed="rId1">
                    <a:alphaModFix amt="5000"/>
                    <a:extLst>
                      <a:ext uri="{28A0092B-C50C-407E-A947-70E740481C1C}">
                        <a14:useLocalDpi xmlns:a14="http://schemas.microsoft.com/office/drawing/2010/main" val="0"/>
                      </a:ext>
                    </a:extLst>
                  </a:blip>
                  <a:srcRect l="1361" t="817" r="35503" b="18518"/>
                  <a:stretch/>
                </pic:blipFill>
                <pic:spPr bwMode="auto">
                  <a:xfrm>
                    <a:off x="0" y="0"/>
                    <a:ext cx="4995379" cy="988576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107">
      <w:rPr>
        <w:noProof/>
      </w:rPr>
      <w:drawing>
        <wp:anchor distT="0" distB="0" distL="114300" distR="114300" simplePos="0" relativeHeight="251804672" behindDoc="1" locked="0" layoutInCell="1" allowOverlap="1" wp14:anchorId="6E13B776" wp14:editId="05721817">
          <wp:simplePos x="0" y="0"/>
          <wp:positionH relativeFrom="column">
            <wp:posOffset>8976995</wp:posOffset>
          </wp:positionH>
          <wp:positionV relativeFrom="paragraph">
            <wp:posOffset>326390</wp:posOffset>
          </wp:positionV>
          <wp:extent cx="981075" cy="772456"/>
          <wp:effectExtent l="0" t="0" r="0" b="8890"/>
          <wp:wrapNone/>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alphaModFix amt="5000"/>
                    <a:extLst>
                      <a:ext uri="{28A0092B-C50C-407E-A947-70E740481C1C}">
                        <a14:useLocalDpi xmlns:a14="http://schemas.microsoft.com/office/drawing/2010/main" val="0"/>
                      </a:ext>
                    </a:extLst>
                  </a:blip>
                  <a:stretch>
                    <a:fillRect/>
                  </a:stretch>
                </pic:blipFill>
                <pic:spPr>
                  <a:xfrm>
                    <a:off x="0" y="0"/>
                    <a:ext cx="981075" cy="772456"/>
                  </a:xfrm>
                  <a:prstGeom prst="parallelogram">
                    <a:avLst/>
                  </a:prstGeom>
                </pic:spPr>
              </pic:pic>
            </a:graphicData>
          </a:graphic>
          <wp14:sizeRelH relativeFrom="margin">
            <wp14:pctWidth>0</wp14:pctWidth>
          </wp14:sizeRelH>
          <wp14:sizeRelV relativeFrom="margin">
            <wp14:pctHeight>0</wp14:pctHeight>
          </wp14:sizeRelV>
        </wp:anchor>
      </w:drawing>
    </w:r>
    <w:r w:rsidR="009E4107">
      <w:rPr>
        <w:noProof/>
        <w:lang w:eastAsia="fr-FR"/>
      </w:rPr>
      <mc:AlternateContent>
        <mc:Choice Requires="wps">
          <w:drawing>
            <wp:anchor distT="0" distB="0" distL="114300" distR="114300" simplePos="0" relativeHeight="251802624" behindDoc="0" locked="0" layoutInCell="1" allowOverlap="1" wp14:anchorId="7DD7572D" wp14:editId="20B6B969">
              <wp:simplePos x="0" y="0"/>
              <wp:positionH relativeFrom="column">
                <wp:posOffset>8222298</wp:posOffset>
              </wp:positionH>
              <wp:positionV relativeFrom="paragraph">
                <wp:posOffset>-1955801</wp:posOffset>
              </wp:positionV>
              <wp:extent cx="540327" cy="2971425"/>
              <wp:effectExtent l="3492" t="0" r="0" b="0"/>
              <wp:wrapNone/>
              <wp:docPr id="175" name="Rectangle : avec coins supérieurs arrondis 12"/>
              <wp:cNvGraphicFramePr/>
              <a:graphic xmlns:a="http://schemas.openxmlformats.org/drawingml/2006/main">
                <a:graphicData uri="http://schemas.microsoft.com/office/word/2010/wordprocessingShape">
                  <wps:wsp>
                    <wps:cNvSpPr/>
                    <wps:spPr>
                      <a:xfrm rot="16200000">
                        <a:off x="0" y="0"/>
                        <a:ext cx="540327" cy="2971425"/>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DAD3F" id="Rectangle : avec coins supérieurs arrondis 12" o:spid="_x0000_s1026" style="position:absolute;margin-left:647.45pt;margin-top:-154pt;width:42.55pt;height:233.95pt;rotation:-90;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540327,297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" path="m90056,l450271,v49737,,90056,40319,90056,90056l540327,2971425r,l,2971425r,l,90056c,40319,40319,,90056,xe" fillcolor="white [3212]" stroked="f" strokeweight="1pt">
              <v:stroke joinstyle="miter"/>
              <v:path arrowok="t" o:connecttype="custom" o:connectlocs="90056,0;450271,0;540327,90056;540327,2971425;540327,2971425;0,2971425;0,2971425;0,90056;90056,0" o:connectangles="0,0,0,0,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64126D9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4A5C1E8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2DF1C5D"/>
    <w:multiLevelType w:val="hybridMultilevel"/>
    <w:tmpl w:val="9DDC8CE8"/>
    <w:lvl w:ilvl="0" w:tplc="285CC8DC">
      <w:start w:val="1"/>
      <w:numFmt w:val="decimal"/>
      <w:pStyle w:val="Listenumro"/>
      <w:lvlText w:val="%1."/>
      <w:lvlJc w:val="left"/>
      <w:pPr>
        <w:ind w:left="720" w:hanging="360"/>
      </w:pPr>
      <w:rPr>
        <w:rFonts w:ascii="Georgia" w:hAnsi="Georgia" w:hint="default"/>
        <w:b/>
        <w:i w:val="0"/>
        <w:color w:val="F46B1B" w:themeColor="accent1"/>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75715C"/>
    <w:multiLevelType w:val="hybridMultilevel"/>
    <w:tmpl w:val="321E25EA"/>
    <w:lvl w:ilvl="0" w:tplc="0E9E1AAA">
      <w:start w:val="1"/>
      <w:numFmt w:val="decimal"/>
      <w:pStyle w:val="Listenumro2"/>
      <w:lvlText w:val="%1."/>
      <w:lvlJc w:val="left"/>
      <w:pPr>
        <w:ind w:left="644" w:hanging="360"/>
      </w:pPr>
      <w:rPr>
        <w:rFonts w:ascii="Georgia" w:hAnsi="Georgia" w:hint="default"/>
        <w:b/>
        <w:i w:val="0"/>
        <w:color w:val="003E7D" w:themeColor="text2"/>
        <w:sz w:val="20"/>
        <w:szCs w:val="2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27BB713E"/>
    <w:multiLevelType w:val="hybridMultilevel"/>
    <w:tmpl w:val="4968AE2C"/>
    <w:lvl w:ilvl="0" w:tplc="558E7EEA">
      <w:start w:val="1"/>
      <w:numFmt w:val="decimal"/>
      <w:pStyle w:val="TitleofFigure"/>
      <w:lvlText w:val="Fig. %1:"/>
      <w:lvlJc w:val="left"/>
      <w:pPr>
        <w:ind w:left="360" w:hanging="360"/>
      </w:pPr>
      <w:rPr>
        <w:rFonts w:ascii="Arial" w:hAnsi="Arial" w:hint="default"/>
        <w:b w:val="0"/>
        <w:i w:val="0"/>
        <w:caps w:val="0"/>
        <w:strike w:val="0"/>
        <w:dstrike w:val="0"/>
        <w:vanish w:val="0"/>
        <w:color w:val="F46B1B" w:themeColor="accent1"/>
        <w:sz w:val="16"/>
        <w:vertAlign w:val="base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E233518"/>
    <w:multiLevelType w:val="hybridMultilevel"/>
    <w:tmpl w:val="A7F627A6"/>
    <w:lvl w:ilvl="0" w:tplc="8D768D5A">
      <w:start w:val="1"/>
      <w:numFmt w:val="bullet"/>
      <w:pStyle w:val="Listepuce3"/>
      <w:lvlText w:val="&lt;"/>
      <w:lvlJc w:val="left"/>
      <w:pPr>
        <w:ind w:left="720" w:hanging="360"/>
      </w:pPr>
      <w:rPr>
        <w:rFonts w:ascii="Arial Black" w:hAnsi="Arial Black" w:hint="default"/>
        <w:color w:val="AF272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E37983"/>
    <w:multiLevelType w:val="hybridMultilevel"/>
    <w:tmpl w:val="8574445E"/>
    <w:lvl w:ilvl="0" w:tplc="14F44ED8">
      <w:start w:val="1"/>
      <w:numFmt w:val="decimal"/>
      <w:pStyle w:val="Listenumro3"/>
      <w:lvlText w:val="%1."/>
      <w:lvlJc w:val="left"/>
      <w:pPr>
        <w:ind w:left="720" w:hanging="360"/>
      </w:pPr>
      <w:rPr>
        <w:rFonts w:ascii="Georgia" w:hAnsi="Georgia" w:hint="default"/>
        <w:b/>
        <w:i w:val="0"/>
        <w:color w:val="AF272F"/>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863A7A"/>
    <w:multiLevelType w:val="hybridMultilevel"/>
    <w:tmpl w:val="A8D09C48"/>
    <w:lvl w:ilvl="0" w:tplc="0C9E6A90">
      <w:start w:val="1"/>
      <w:numFmt w:val="bullet"/>
      <w:pStyle w:val="ListepuceTableau"/>
      <w:lvlText w:val="&lt;"/>
      <w:lvlJc w:val="left"/>
      <w:pPr>
        <w:ind w:left="720" w:hanging="360"/>
      </w:pPr>
      <w:rPr>
        <w:rFonts w:ascii="Arial Black" w:hAnsi="Arial Black" w:hint="default"/>
        <w:color w:val="F46B1B" w:themeColor="accent1"/>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435754D"/>
    <w:multiLevelType w:val="hybridMultilevel"/>
    <w:tmpl w:val="46D4AF60"/>
    <w:lvl w:ilvl="0" w:tplc="9D7C122C">
      <w:start w:val="1"/>
      <w:numFmt w:val="bullet"/>
      <w:pStyle w:val="RetraitChapeau"/>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44675B7E"/>
    <w:multiLevelType w:val="hybridMultilevel"/>
    <w:tmpl w:val="4C221672"/>
    <w:lvl w:ilvl="0" w:tplc="781C4240">
      <w:start w:val="1"/>
      <w:numFmt w:val="bullet"/>
      <w:pStyle w:val="RetraitSwotfort"/>
      <w:lvlText w:val=""/>
      <w:lvlJc w:val="left"/>
      <w:pPr>
        <w:ind w:left="720" w:hanging="360"/>
      </w:pPr>
      <w:rPr>
        <w:rFonts w:ascii="Symbol" w:hAnsi="Symbol" w:hint="default"/>
        <w:color w:val="A7C24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0A20F9"/>
    <w:multiLevelType w:val="hybridMultilevel"/>
    <w:tmpl w:val="30884542"/>
    <w:lvl w:ilvl="0" w:tplc="84BC97DE">
      <w:start w:val="1"/>
      <w:numFmt w:val="bullet"/>
      <w:pStyle w:val="Listepuce"/>
      <w:lvlText w:val="&lt;"/>
      <w:lvlJc w:val="left"/>
      <w:pPr>
        <w:ind w:left="1077" w:hanging="360"/>
      </w:pPr>
      <w:rPr>
        <w:rFonts w:ascii="Arial Black" w:hAnsi="Arial Black" w:hint="default"/>
        <w:color w:val="F46B1B" w:themeColor="accent1"/>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1" w15:restartNumberingAfterBreak="0">
    <w:nsid w:val="6525005D"/>
    <w:multiLevelType w:val="hybridMultilevel"/>
    <w:tmpl w:val="765C0250"/>
    <w:lvl w:ilvl="0" w:tplc="21680A24">
      <w:start w:val="1"/>
      <w:numFmt w:val="bullet"/>
      <w:pStyle w:val="Listepuce2"/>
      <w:lvlText w:val="&lt;"/>
      <w:lvlJc w:val="left"/>
      <w:pPr>
        <w:ind w:left="720" w:hanging="360"/>
      </w:pPr>
      <w:rPr>
        <w:rFonts w:ascii="Arial Black" w:hAnsi="Arial Black" w:hint="default"/>
        <w:color w:val="003E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A072791"/>
    <w:multiLevelType w:val="hybridMultilevel"/>
    <w:tmpl w:val="4A8C5E2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7"/>
  </w:num>
  <w:num w:numId="2">
    <w:abstractNumId w:val="3"/>
  </w:num>
  <w:num w:numId="3">
    <w:abstractNumId w:val="8"/>
  </w:num>
  <w:num w:numId="4">
    <w:abstractNumId w:val="10"/>
  </w:num>
  <w:num w:numId="5">
    <w:abstractNumId w:val="11"/>
  </w:num>
  <w:num w:numId="6">
    <w:abstractNumId w:val="2"/>
  </w:num>
  <w:num w:numId="7">
    <w:abstractNumId w:val="5"/>
  </w:num>
  <w:num w:numId="8">
    <w:abstractNumId w:val="6"/>
  </w:num>
  <w:num w:numId="9">
    <w:abstractNumId w:val="9"/>
  </w:num>
  <w:num w:numId="10">
    <w:abstractNumId w:val="4"/>
  </w:num>
  <w:num w:numId="11">
    <w:abstractNumId w:val="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2"/>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10"/>
  </w:num>
  <w:num w:numId="4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EDA"/>
    <w:rsid w:val="00000D37"/>
    <w:rsid w:val="00004105"/>
    <w:rsid w:val="00017467"/>
    <w:rsid w:val="000222AB"/>
    <w:rsid w:val="000238FB"/>
    <w:rsid w:val="00025CC5"/>
    <w:rsid w:val="000302AC"/>
    <w:rsid w:val="00031EAE"/>
    <w:rsid w:val="00032E62"/>
    <w:rsid w:val="00041239"/>
    <w:rsid w:val="0004669D"/>
    <w:rsid w:val="00047A93"/>
    <w:rsid w:val="000516C4"/>
    <w:rsid w:val="00075303"/>
    <w:rsid w:val="00082FD7"/>
    <w:rsid w:val="000874A8"/>
    <w:rsid w:val="000957BA"/>
    <w:rsid w:val="000A6DEB"/>
    <w:rsid w:val="000C23AE"/>
    <w:rsid w:val="000C371A"/>
    <w:rsid w:val="000C6D41"/>
    <w:rsid w:val="000E065E"/>
    <w:rsid w:val="000E274C"/>
    <w:rsid w:val="000E7A9D"/>
    <w:rsid w:val="001000A0"/>
    <w:rsid w:val="00117048"/>
    <w:rsid w:val="001305B4"/>
    <w:rsid w:val="00144E8D"/>
    <w:rsid w:val="001509CE"/>
    <w:rsid w:val="001642BA"/>
    <w:rsid w:val="00186E78"/>
    <w:rsid w:val="00190812"/>
    <w:rsid w:val="001A1751"/>
    <w:rsid w:val="001B3509"/>
    <w:rsid w:val="001C1F04"/>
    <w:rsid w:val="001C712A"/>
    <w:rsid w:val="001E2392"/>
    <w:rsid w:val="001F1374"/>
    <w:rsid w:val="001F6908"/>
    <w:rsid w:val="00207EAE"/>
    <w:rsid w:val="00242E85"/>
    <w:rsid w:val="002506F8"/>
    <w:rsid w:val="0025404A"/>
    <w:rsid w:val="002554B7"/>
    <w:rsid w:val="0025703E"/>
    <w:rsid w:val="0026548C"/>
    <w:rsid w:val="002663B2"/>
    <w:rsid w:val="002773AF"/>
    <w:rsid w:val="00280931"/>
    <w:rsid w:val="00282170"/>
    <w:rsid w:val="00287183"/>
    <w:rsid w:val="0029444B"/>
    <w:rsid w:val="002957F1"/>
    <w:rsid w:val="002B0607"/>
    <w:rsid w:val="002B162C"/>
    <w:rsid w:val="002B79ED"/>
    <w:rsid w:val="002C3845"/>
    <w:rsid w:val="002D263F"/>
    <w:rsid w:val="002D3ECB"/>
    <w:rsid w:val="002E607E"/>
    <w:rsid w:val="002E64D8"/>
    <w:rsid w:val="002F3F7F"/>
    <w:rsid w:val="00303A79"/>
    <w:rsid w:val="00305823"/>
    <w:rsid w:val="00314D62"/>
    <w:rsid w:val="003153EE"/>
    <w:rsid w:val="0031750F"/>
    <w:rsid w:val="00320757"/>
    <w:rsid w:val="003232FD"/>
    <w:rsid w:val="00324A2E"/>
    <w:rsid w:val="00327205"/>
    <w:rsid w:val="00331149"/>
    <w:rsid w:val="00342FBA"/>
    <w:rsid w:val="003444E4"/>
    <w:rsid w:val="00344887"/>
    <w:rsid w:val="00344B9A"/>
    <w:rsid w:val="00346408"/>
    <w:rsid w:val="00362A34"/>
    <w:rsid w:val="00363B30"/>
    <w:rsid w:val="00365EB7"/>
    <w:rsid w:val="00373B29"/>
    <w:rsid w:val="00374243"/>
    <w:rsid w:val="00374D56"/>
    <w:rsid w:val="00376031"/>
    <w:rsid w:val="00377AF2"/>
    <w:rsid w:val="00382BFE"/>
    <w:rsid w:val="00383748"/>
    <w:rsid w:val="003906A6"/>
    <w:rsid w:val="00394360"/>
    <w:rsid w:val="003A768D"/>
    <w:rsid w:val="003B4627"/>
    <w:rsid w:val="003C4F37"/>
    <w:rsid w:val="003D435C"/>
    <w:rsid w:val="003E0F54"/>
    <w:rsid w:val="003F58CC"/>
    <w:rsid w:val="003F66E4"/>
    <w:rsid w:val="00425065"/>
    <w:rsid w:val="00436D77"/>
    <w:rsid w:val="00455789"/>
    <w:rsid w:val="00457A88"/>
    <w:rsid w:val="00461E72"/>
    <w:rsid w:val="00463979"/>
    <w:rsid w:val="00471DF7"/>
    <w:rsid w:val="00475A7A"/>
    <w:rsid w:val="004824F2"/>
    <w:rsid w:val="00494711"/>
    <w:rsid w:val="004A1108"/>
    <w:rsid w:val="004A5868"/>
    <w:rsid w:val="004B3A09"/>
    <w:rsid w:val="004B5811"/>
    <w:rsid w:val="004B6B81"/>
    <w:rsid w:val="004B7F91"/>
    <w:rsid w:val="004E1C9B"/>
    <w:rsid w:val="00500118"/>
    <w:rsid w:val="00505FE0"/>
    <w:rsid w:val="00514AF6"/>
    <w:rsid w:val="00517A76"/>
    <w:rsid w:val="00520DCA"/>
    <w:rsid w:val="00523F7D"/>
    <w:rsid w:val="005340E6"/>
    <w:rsid w:val="0053520D"/>
    <w:rsid w:val="0054495C"/>
    <w:rsid w:val="00575624"/>
    <w:rsid w:val="00581C91"/>
    <w:rsid w:val="00582783"/>
    <w:rsid w:val="005864FB"/>
    <w:rsid w:val="005865C3"/>
    <w:rsid w:val="00592B5F"/>
    <w:rsid w:val="005A0CA8"/>
    <w:rsid w:val="005B00F1"/>
    <w:rsid w:val="005C4D60"/>
    <w:rsid w:val="005C6760"/>
    <w:rsid w:val="005D1000"/>
    <w:rsid w:val="005E1466"/>
    <w:rsid w:val="005E5A39"/>
    <w:rsid w:val="005E636F"/>
    <w:rsid w:val="005F0084"/>
    <w:rsid w:val="005F656C"/>
    <w:rsid w:val="005F6D4E"/>
    <w:rsid w:val="006023CB"/>
    <w:rsid w:val="006028A9"/>
    <w:rsid w:val="00607A48"/>
    <w:rsid w:val="00613A8B"/>
    <w:rsid w:val="00633316"/>
    <w:rsid w:val="00635EAB"/>
    <w:rsid w:val="00644165"/>
    <w:rsid w:val="00652ADF"/>
    <w:rsid w:val="006554E4"/>
    <w:rsid w:val="00665839"/>
    <w:rsid w:val="006677A2"/>
    <w:rsid w:val="00696446"/>
    <w:rsid w:val="006A451C"/>
    <w:rsid w:val="006A533F"/>
    <w:rsid w:val="006B1151"/>
    <w:rsid w:val="006B4EBD"/>
    <w:rsid w:val="006B703F"/>
    <w:rsid w:val="006B7562"/>
    <w:rsid w:val="006E4116"/>
    <w:rsid w:val="006E4401"/>
    <w:rsid w:val="006F602F"/>
    <w:rsid w:val="00700791"/>
    <w:rsid w:val="0070596C"/>
    <w:rsid w:val="0071589E"/>
    <w:rsid w:val="00721F36"/>
    <w:rsid w:val="00726377"/>
    <w:rsid w:val="0072710F"/>
    <w:rsid w:val="00737688"/>
    <w:rsid w:val="0073788B"/>
    <w:rsid w:val="007401C6"/>
    <w:rsid w:val="007500AE"/>
    <w:rsid w:val="00760004"/>
    <w:rsid w:val="00760138"/>
    <w:rsid w:val="0076119B"/>
    <w:rsid w:val="0076209B"/>
    <w:rsid w:val="00765C29"/>
    <w:rsid w:val="0076757C"/>
    <w:rsid w:val="007778B4"/>
    <w:rsid w:val="007851D3"/>
    <w:rsid w:val="007944EB"/>
    <w:rsid w:val="007A2475"/>
    <w:rsid w:val="007A35AE"/>
    <w:rsid w:val="007B0C3B"/>
    <w:rsid w:val="007B4B2E"/>
    <w:rsid w:val="007B6CD5"/>
    <w:rsid w:val="007C0937"/>
    <w:rsid w:val="007C287E"/>
    <w:rsid w:val="007C4CE8"/>
    <w:rsid w:val="007C6529"/>
    <w:rsid w:val="007D7A91"/>
    <w:rsid w:val="007E097D"/>
    <w:rsid w:val="007E172F"/>
    <w:rsid w:val="007E7DF5"/>
    <w:rsid w:val="007F1DA5"/>
    <w:rsid w:val="007F3B6E"/>
    <w:rsid w:val="007F4499"/>
    <w:rsid w:val="0080114A"/>
    <w:rsid w:val="008053B9"/>
    <w:rsid w:val="008063BE"/>
    <w:rsid w:val="00815387"/>
    <w:rsid w:val="008541FA"/>
    <w:rsid w:val="00864EFC"/>
    <w:rsid w:val="00866305"/>
    <w:rsid w:val="00866EAE"/>
    <w:rsid w:val="00872821"/>
    <w:rsid w:val="00875F72"/>
    <w:rsid w:val="00890939"/>
    <w:rsid w:val="0089327B"/>
    <w:rsid w:val="008A363E"/>
    <w:rsid w:val="008C09FE"/>
    <w:rsid w:val="008C2B71"/>
    <w:rsid w:val="008C480D"/>
    <w:rsid w:val="008F1C01"/>
    <w:rsid w:val="009002BA"/>
    <w:rsid w:val="00901833"/>
    <w:rsid w:val="009148C4"/>
    <w:rsid w:val="00921489"/>
    <w:rsid w:val="00927962"/>
    <w:rsid w:val="009300D8"/>
    <w:rsid w:val="00941237"/>
    <w:rsid w:val="009418FD"/>
    <w:rsid w:val="0095121B"/>
    <w:rsid w:val="00953E25"/>
    <w:rsid w:val="00961AD6"/>
    <w:rsid w:val="00962152"/>
    <w:rsid w:val="00972D67"/>
    <w:rsid w:val="0098362E"/>
    <w:rsid w:val="00984F77"/>
    <w:rsid w:val="00986546"/>
    <w:rsid w:val="009879A3"/>
    <w:rsid w:val="0099440B"/>
    <w:rsid w:val="00996D3E"/>
    <w:rsid w:val="009A14D7"/>
    <w:rsid w:val="009B5B4C"/>
    <w:rsid w:val="009B678D"/>
    <w:rsid w:val="009C297A"/>
    <w:rsid w:val="009C2AC9"/>
    <w:rsid w:val="009C5B6A"/>
    <w:rsid w:val="009C5DF8"/>
    <w:rsid w:val="009E4107"/>
    <w:rsid w:val="009F1E5C"/>
    <w:rsid w:val="009F45AC"/>
    <w:rsid w:val="00A014F6"/>
    <w:rsid w:val="00A02F9F"/>
    <w:rsid w:val="00A07D67"/>
    <w:rsid w:val="00A11BFF"/>
    <w:rsid w:val="00A12FE4"/>
    <w:rsid w:val="00A1440E"/>
    <w:rsid w:val="00A20DAD"/>
    <w:rsid w:val="00A24C83"/>
    <w:rsid w:val="00A26769"/>
    <w:rsid w:val="00A32FB8"/>
    <w:rsid w:val="00A34668"/>
    <w:rsid w:val="00A41188"/>
    <w:rsid w:val="00A64402"/>
    <w:rsid w:val="00A71595"/>
    <w:rsid w:val="00A7366E"/>
    <w:rsid w:val="00A820C4"/>
    <w:rsid w:val="00A91463"/>
    <w:rsid w:val="00AA4C20"/>
    <w:rsid w:val="00AB6D14"/>
    <w:rsid w:val="00AB6FA7"/>
    <w:rsid w:val="00AB78A2"/>
    <w:rsid w:val="00AC2D2F"/>
    <w:rsid w:val="00AC31DB"/>
    <w:rsid w:val="00AD4816"/>
    <w:rsid w:val="00AE3C91"/>
    <w:rsid w:val="00AF5B82"/>
    <w:rsid w:val="00AF67A8"/>
    <w:rsid w:val="00B0163E"/>
    <w:rsid w:val="00B047F0"/>
    <w:rsid w:val="00B05EA3"/>
    <w:rsid w:val="00B16BD5"/>
    <w:rsid w:val="00B434E2"/>
    <w:rsid w:val="00B540BA"/>
    <w:rsid w:val="00B5485D"/>
    <w:rsid w:val="00B56133"/>
    <w:rsid w:val="00B60421"/>
    <w:rsid w:val="00BA06AB"/>
    <w:rsid w:val="00BA317B"/>
    <w:rsid w:val="00BB4840"/>
    <w:rsid w:val="00BB7F9F"/>
    <w:rsid w:val="00BC2510"/>
    <w:rsid w:val="00BC3A5B"/>
    <w:rsid w:val="00BD53D8"/>
    <w:rsid w:val="00BD55CA"/>
    <w:rsid w:val="00BE5E39"/>
    <w:rsid w:val="00BE62B6"/>
    <w:rsid w:val="00BF6C6C"/>
    <w:rsid w:val="00C0177D"/>
    <w:rsid w:val="00C02262"/>
    <w:rsid w:val="00C03488"/>
    <w:rsid w:val="00C075EB"/>
    <w:rsid w:val="00C10747"/>
    <w:rsid w:val="00C15569"/>
    <w:rsid w:val="00C2412B"/>
    <w:rsid w:val="00C307C0"/>
    <w:rsid w:val="00C4109B"/>
    <w:rsid w:val="00C4236E"/>
    <w:rsid w:val="00C44C93"/>
    <w:rsid w:val="00C479F7"/>
    <w:rsid w:val="00C562A6"/>
    <w:rsid w:val="00C704BF"/>
    <w:rsid w:val="00C75CFA"/>
    <w:rsid w:val="00C77798"/>
    <w:rsid w:val="00C77B52"/>
    <w:rsid w:val="00C80A1F"/>
    <w:rsid w:val="00C92174"/>
    <w:rsid w:val="00CB0227"/>
    <w:rsid w:val="00CC33D5"/>
    <w:rsid w:val="00CC606F"/>
    <w:rsid w:val="00CD1E24"/>
    <w:rsid w:val="00CE5BCB"/>
    <w:rsid w:val="00CE7C79"/>
    <w:rsid w:val="00D0190E"/>
    <w:rsid w:val="00D2172A"/>
    <w:rsid w:val="00D21770"/>
    <w:rsid w:val="00D31AB4"/>
    <w:rsid w:val="00D3644B"/>
    <w:rsid w:val="00D40138"/>
    <w:rsid w:val="00D641C3"/>
    <w:rsid w:val="00D67880"/>
    <w:rsid w:val="00D71F21"/>
    <w:rsid w:val="00D73F36"/>
    <w:rsid w:val="00D82EDA"/>
    <w:rsid w:val="00DA4D26"/>
    <w:rsid w:val="00DA5221"/>
    <w:rsid w:val="00DB4487"/>
    <w:rsid w:val="00DB4D59"/>
    <w:rsid w:val="00DC6F32"/>
    <w:rsid w:val="00DD097C"/>
    <w:rsid w:val="00DE6E90"/>
    <w:rsid w:val="00DF190B"/>
    <w:rsid w:val="00E01718"/>
    <w:rsid w:val="00E0237B"/>
    <w:rsid w:val="00E02C8A"/>
    <w:rsid w:val="00E24D98"/>
    <w:rsid w:val="00E26F49"/>
    <w:rsid w:val="00E371B9"/>
    <w:rsid w:val="00E41056"/>
    <w:rsid w:val="00E50D6B"/>
    <w:rsid w:val="00E61086"/>
    <w:rsid w:val="00E610DC"/>
    <w:rsid w:val="00E75DA4"/>
    <w:rsid w:val="00E83E4B"/>
    <w:rsid w:val="00E877A6"/>
    <w:rsid w:val="00E94824"/>
    <w:rsid w:val="00E966F1"/>
    <w:rsid w:val="00EA59C5"/>
    <w:rsid w:val="00EA7315"/>
    <w:rsid w:val="00EB3896"/>
    <w:rsid w:val="00EB4CD3"/>
    <w:rsid w:val="00EC0240"/>
    <w:rsid w:val="00ED1125"/>
    <w:rsid w:val="00ED1DB1"/>
    <w:rsid w:val="00EE684C"/>
    <w:rsid w:val="00F142D3"/>
    <w:rsid w:val="00F14986"/>
    <w:rsid w:val="00F20C74"/>
    <w:rsid w:val="00F22166"/>
    <w:rsid w:val="00F345C6"/>
    <w:rsid w:val="00F351D7"/>
    <w:rsid w:val="00F442A0"/>
    <w:rsid w:val="00F535F3"/>
    <w:rsid w:val="00F55F3B"/>
    <w:rsid w:val="00F7765F"/>
    <w:rsid w:val="00F85C45"/>
    <w:rsid w:val="00F86089"/>
    <w:rsid w:val="00F90255"/>
    <w:rsid w:val="00F93A9A"/>
    <w:rsid w:val="00F971AB"/>
    <w:rsid w:val="00FA435A"/>
    <w:rsid w:val="00FA43AC"/>
    <w:rsid w:val="00FA69B1"/>
    <w:rsid w:val="00FB6073"/>
    <w:rsid w:val="00FC0796"/>
    <w:rsid w:val="00FC37EB"/>
    <w:rsid w:val="00FD4F35"/>
    <w:rsid w:val="00FE3A33"/>
    <w:rsid w:val="00FF71F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AE0EF"/>
  <w15:chartTrackingRefBased/>
  <w15:docId w15:val="{BF72AE2E-10F6-4318-9D9B-E5167DF16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locked="0" w:uiPriority="2" w:qFormat="1"/>
    <w:lsdException w:name="heading 2" w:locked="0" w:semiHidden="1" w:uiPriority="9" w:unhideWhenUsed="1" w:qFormat="1"/>
    <w:lsdException w:name="heading 3" w:locked="0" w:semiHidden="1" w:uiPriority="9" w:unhideWhenUsed="1" w:qFormat="1"/>
    <w:lsdException w:name="heading 4" w:semiHidden="1"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iPriority="0" w:unhideWhenUsed="1"/>
    <w:lsdException w:name="annotation text" w:semiHidden="1" w:uiPriority="0"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locked="0" w:uiPriority="1"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944EB"/>
    <w:pPr>
      <w:spacing w:before="120" w:after="0" w:line="320" w:lineRule="exact"/>
      <w:jc w:val="both"/>
    </w:pPr>
    <w:rPr>
      <w:rFonts w:ascii="Georgia" w:hAnsi="Georgia"/>
      <w:color w:val="000000" w:themeColor="text1"/>
      <w:sz w:val="20"/>
      <w:lang w:val="fr-FR"/>
    </w:rPr>
  </w:style>
  <w:style w:type="paragraph" w:styleId="Titre1">
    <w:name w:val="heading 1"/>
    <w:next w:val="Normal"/>
    <w:link w:val="Titre1Car"/>
    <w:uiPriority w:val="2"/>
    <w:qFormat/>
    <w:rsid w:val="00144E8D"/>
    <w:pPr>
      <w:keepNext/>
      <w:keepLines/>
      <w:spacing w:before="360" w:after="200" w:line="400" w:lineRule="exact"/>
      <w:textboxTightWrap w:val="allLines"/>
      <w:outlineLvl w:val="0"/>
    </w:pPr>
    <w:rPr>
      <w:rFonts w:ascii="Arial Black" w:eastAsiaTheme="majorEastAsia" w:hAnsi="Arial Black" w:cstheme="majorBidi"/>
      <w:color w:val="003E7D" w:themeColor="text2"/>
      <w:sz w:val="28"/>
      <w:szCs w:val="32"/>
      <w:lang w:val="fr-FR"/>
    </w:rPr>
  </w:style>
  <w:style w:type="paragraph" w:styleId="Titre2">
    <w:name w:val="heading 2"/>
    <w:basedOn w:val="Titre1"/>
    <w:next w:val="Normal"/>
    <w:link w:val="Titre2Car"/>
    <w:uiPriority w:val="2"/>
    <w:qFormat/>
    <w:rsid w:val="00144E8D"/>
    <w:pPr>
      <w:spacing w:line="360" w:lineRule="exact"/>
      <w:outlineLvl w:val="1"/>
    </w:pPr>
    <w:rPr>
      <w:color w:val="F46B1B" w:themeColor="accent1"/>
      <w:sz w:val="24"/>
      <w:szCs w:val="26"/>
    </w:rPr>
  </w:style>
  <w:style w:type="paragraph" w:styleId="Titre3">
    <w:name w:val="heading 3"/>
    <w:basedOn w:val="Titre2"/>
    <w:next w:val="Normal"/>
    <w:link w:val="Titre3Car"/>
    <w:uiPriority w:val="2"/>
    <w:qFormat/>
    <w:rsid w:val="00144E8D"/>
    <w:pPr>
      <w:spacing w:line="320" w:lineRule="exact"/>
      <w:outlineLvl w:val="2"/>
    </w:pPr>
    <w:rPr>
      <w:color w:val="AF272F"/>
      <w:sz w:val="20"/>
      <w:szCs w:val="24"/>
    </w:rPr>
  </w:style>
  <w:style w:type="paragraph" w:styleId="Titre4">
    <w:name w:val="heading 4"/>
    <w:basedOn w:val="Normal"/>
    <w:next w:val="Normal"/>
    <w:link w:val="Titre4Car"/>
    <w:uiPriority w:val="99"/>
    <w:semiHidden/>
    <w:unhideWhenUsed/>
    <w:locked/>
    <w:rsid w:val="005E1466"/>
    <w:pPr>
      <w:keepNext/>
      <w:keepLines/>
      <w:spacing w:before="40"/>
      <w:outlineLvl w:val="3"/>
    </w:pPr>
    <w:rPr>
      <w:rFonts w:asciiTheme="majorHAnsi" w:eastAsiaTheme="majorEastAsia" w:hAnsiTheme="majorHAnsi" w:cstheme="majorBidi"/>
      <w:i/>
      <w:iCs/>
      <w:color w:val="C14D09"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2"/>
    <w:rsid w:val="00144E8D"/>
    <w:rPr>
      <w:rFonts w:ascii="Arial Black" w:eastAsiaTheme="majorEastAsia" w:hAnsi="Arial Black" w:cstheme="majorBidi"/>
      <w:color w:val="003E7D" w:themeColor="text2"/>
      <w:sz w:val="28"/>
      <w:szCs w:val="32"/>
      <w:lang w:val="fr-FR"/>
    </w:rPr>
  </w:style>
  <w:style w:type="character" w:styleId="Accentuation">
    <w:name w:val="Emphasis"/>
    <w:basedOn w:val="Policepardfaut"/>
    <w:uiPriority w:val="1"/>
    <w:qFormat/>
    <w:rsid w:val="005A0CA8"/>
    <w:rPr>
      <w:rFonts w:ascii="Georgia" w:hAnsi="Georgia"/>
      <w:b/>
      <w:i w:val="0"/>
      <w:iCs/>
      <w:color w:val="auto"/>
      <w:sz w:val="20"/>
    </w:rPr>
  </w:style>
  <w:style w:type="character" w:customStyle="1" w:styleId="Sparation">
    <w:name w:val="Séparation |"/>
    <w:basedOn w:val="Policepardfaut"/>
    <w:uiPriority w:val="1"/>
    <w:qFormat/>
    <w:rsid w:val="0070596C"/>
    <w:rPr>
      <w:rFonts w:ascii="Arial" w:hAnsi="Arial"/>
      <w:b/>
      <w:color w:val="41505D" w:themeColor="background2"/>
    </w:rPr>
  </w:style>
  <w:style w:type="character" w:customStyle="1" w:styleId="Titre2Car">
    <w:name w:val="Titre 2 Car"/>
    <w:basedOn w:val="Policepardfaut"/>
    <w:link w:val="Titre2"/>
    <w:uiPriority w:val="2"/>
    <w:rsid w:val="00144E8D"/>
    <w:rPr>
      <w:rFonts w:ascii="Arial Black" w:eastAsiaTheme="majorEastAsia" w:hAnsi="Arial Black" w:cstheme="majorBidi"/>
      <w:color w:val="F46B1B" w:themeColor="accent1"/>
      <w:sz w:val="24"/>
      <w:szCs w:val="26"/>
      <w:lang w:val="fr-FR"/>
    </w:rPr>
  </w:style>
  <w:style w:type="character" w:customStyle="1" w:styleId="Titre3Car">
    <w:name w:val="Titre 3 Car"/>
    <w:basedOn w:val="Policepardfaut"/>
    <w:link w:val="Titre3"/>
    <w:uiPriority w:val="2"/>
    <w:rsid w:val="00144E8D"/>
    <w:rPr>
      <w:rFonts w:ascii="Arial Black" w:eastAsiaTheme="majorEastAsia" w:hAnsi="Arial Black" w:cstheme="majorBidi"/>
      <w:color w:val="AF272F"/>
      <w:sz w:val="20"/>
      <w:szCs w:val="24"/>
      <w:lang w:val="fr-FR"/>
    </w:rPr>
  </w:style>
  <w:style w:type="paragraph" w:customStyle="1" w:styleId="Nomprnomauteur">
    <w:name w:val="Nom + prénom auteur"/>
    <w:autoRedefine/>
    <w:qFormat/>
    <w:rsid w:val="008541FA"/>
    <w:pPr>
      <w:spacing w:after="0" w:line="240" w:lineRule="auto"/>
    </w:pPr>
    <w:rPr>
      <w:rFonts w:ascii="Georgia" w:hAnsi="Georgia"/>
      <w:b/>
      <w:color w:val="003E7D"/>
      <w:sz w:val="18"/>
      <w:lang w:val="fr-FR"/>
    </w:rPr>
  </w:style>
  <w:style w:type="paragraph" w:customStyle="1" w:styleId="Listepuce2">
    <w:name w:val="Liste à puce 2"/>
    <w:basedOn w:val="Normal"/>
    <w:uiPriority w:val="3"/>
    <w:qFormat/>
    <w:rsid w:val="00C479F7"/>
    <w:pPr>
      <w:numPr>
        <w:numId w:val="5"/>
      </w:numPr>
      <w:spacing w:after="120" w:line="280" w:lineRule="exact"/>
      <w:ind w:left="992" w:hanging="357"/>
      <w:jc w:val="left"/>
    </w:pPr>
    <w:rPr>
      <w:szCs w:val="18"/>
    </w:rPr>
  </w:style>
  <w:style w:type="paragraph" w:customStyle="1" w:styleId="Listenumro2">
    <w:name w:val="Liste à numéro 2"/>
    <w:basedOn w:val="Normal"/>
    <w:uiPriority w:val="3"/>
    <w:qFormat/>
    <w:rsid w:val="00C479F7"/>
    <w:pPr>
      <w:numPr>
        <w:numId w:val="2"/>
      </w:numPr>
      <w:spacing w:after="120" w:line="280" w:lineRule="exact"/>
      <w:ind w:left="993"/>
    </w:pPr>
  </w:style>
  <w:style w:type="paragraph" w:customStyle="1" w:styleId="Listenumro">
    <w:name w:val="Liste à numéro"/>
    <w:basedOn w:val="Normal"/>
    <w:uiPriority w:val="3"/>
    <w:qFormat/>
    <w:rsid w:val="00C479F7"/>
    <w:pPr>
      <w:numPr>
        <w:numId w:val="6"/>
      </w:numPr>
      <w:spacing w:after="120" w:line="280" w:lineRule="exact"/>
    </w:pPr>
  </w:style>
  <w:style w:type="paragraph" w:styleId="Pieddepage">
    <w:name w:val="footer"/>
    <w:basedOn w:val="Normal"/>
    <w:link w:val="PieddepageCar"/>
    <w:rsid w:val="00025CC5"/>
    <w:pPr>
      <w:tabs>
        <w:tab w:val="right" w:pos="9072"/>
      </w:tabs>
      <w:spacing w:before="0" w:line="240" w:lineRule="auto"/>
      <w:jc w:val="left"/>
    </w:pPr>
    <w:rPr>
      <w:rFonts w:ascii="Arial" w:hAnsi="Arial" w:cs="Arial"/>
      <w:color w:val="41505D" w:themeColor="background2"/>
      <w:sz w:val="18"/>
      <w:szCs w:val="18"/>
    </w:rPr>
  </w:style>
  <w:style w:type="character" w:customStyle="1" w:styleId="PieddepageCar">
    <w:name w:val="Pied de page Car"/>
    <w:basedOn w:val="Policepardfaut"/>
    <w:link w:val="Pieddepage"/>
    <w:rsid w:val="00344B9A"/>
    <w:rPr>
      <w:rFonts w:ascii="Arial" w:hAnsi="Arial" w:cs="Arial"/>
      <w:color w:val="41505D" w:themeColor="background2"/>
      <w:sz w:val="18"/>
      <w:szCs w:val="18"/>
      <w:lang w:val="fr-FR"/>
    </w:rPr>
  </w:style>
  <w:style w:type="paragraph" w:customStyle="1" w:styleId="encardr">
    <w:name w:val="encardré"/>
    <w:basedOn w:val="Normal"/>
    <w:uiPriority w:val="4"/>
    <w:qFormat/>
    <w:rsid w:val="0089327B"/>
    <w:pPr>
      <w:pBdr>
        <w:top w:val="single" w:sz="12" w:space="1" w:color="003E7D" w:themeColor="text2"/>
        <w:left w:val="dotted" w:sz="8" w:space="1" w:color="003E7D" w:themeColor="text2"/>
        <w:bottom w:val="single" w:sz="12" w:space="1" w:color="003E7D" w:themeColor="text2"/>
        <w:right w:val="dotted" w:sz="8" w:space="4" w:color="003E7D" w:themeColor="text2"/>
      </w:pBdr>
      <w:spacing w:before="0" w:after="120" w:line="280" w:lineRule="exact"/>
      <w:ind w:left="57" w:right="57"/>
      <w:outlineLvl w:val="3"/>
    </w:pPr>
  </w:style>
  <w:style w:type="table" w:styleId="Grilledutableau">
    <w:name w:val="Table Grid"/>
    <w:basedOn w:val="TableauNormal"/>
    <w:uiPriority w:val="39"/>
    <w:locked/>
    <w:rsid w:val="006B75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Tecknowlogy">
    <w:name w:val="Tableau Tecknowlogy"/>
    <w:basedOn w:val="TableauNormal"/>
    <w:uiPriority w:val="99"/>
    <w:rsid w:val="00017467"/>
    <w:pPr>
      <w:spacing w:before="240" w:after="240" w:line="240" w:lineRule="auto"/>
    </w:pPr>
    <w:rPr>
      <w:rFonts w:ascii="Georgia" w:hAnsi="Georgia"/>
      <w:color w:val="000000" w:themeColor="text1"/>
      <w:sz w:val="18"/>
    </w:rPr>
    <w:tblPr>
      <w:tblStyleRowBandSize w:val="1"/>
      <w:tblBorders>
        <w:top w:val="single" w:sz="4" w:space="0" w:color="003E7D" w:themeColor="text2"/>
        <w:left w:val="single" w:sz="4" w:space="0" w:color="003E7D" w:themeColor="text2"/>
        <w:bottom w:val="single" w:sz="4" w:space="0" w:color="003E7D" w:themeColor="text2"/>
        <w:right w:val="single" w:sz="4" w:space="0" w:color="003E7D" w:themeColor="text2"/>
        <w:insideH w:val="single" w:sz="4" w:space="0" w:color="003E7D" w:themeColor="text2"/>
        <w:insideV w:val="single" w:sz="4" w:space="0" w:color="003E7D" w:themeColor="text2"/>
      </w:tblBorders>
      <w:tblCellMar>
        <w:top w:w="57" w:type="dxa"/>
        <w:bottom w:w="57" w:type="dxa"/>
      </w:tblCellMar>
    </w:tblPr>
    <w:tblStylePr w:type="firstRow">
      <w:pPr>
        <w:wordWrap/>
        <w:jc w:val="center"/>
      </w:pPr>
      <w:rPr>
        <w:rFonts w:ascii="Arial" w:hAnsi="Arial"/>
        <w:color w:val="FFFFFF" w:themeColor="background1"/>
        <w:sz w:val="20"/>
      </w:rPr>
      <w:tblPr/>
      <w:tcPr>
        <w:tcBorders>
          <w:insideV w:val="single" w:sz="4" w:space="0" w:color="FFFFFF" w:themeColor="background1"/>
        </w:tcBorders>
        <w:shd w:val="clear" w:color="auto" w:fill="003E7D" w:themeFill="text2"/>
        <w:vAlign w:val="center"/>
      </w:tcPr>
    </w:tblStylePr>
    <w:tblStylePr w:type="band2Horz">
      <w:tblPr/>
      <w:tcPr>
        <w:shd w:val="clear" w:color="auto" w:fill="F2F2F2" w:themeFill="background1" w:themeFillShade="F2"/>
      </w:tcPr>
    </w:tblStylePr>
  </w:style>
  <w:style w:type="paragraph" w:customStyle="1" w:styleId="Textetableau">
    <w:name w:val="Texte tableau"/>
    <w:basedOn w:val="Normal"/>
    <w:uiPriority w:val="6"/>
    <w:qFormat/>
    <w:rsid w:val="00144E8D"/>
    <w:pPr>
      <w:spacing w:after="120" w:line="240" w:lineRule="auto"/>
      <w:jc w:val="left"/>
    </w:pPr>
    <w:rPr>
      <w:sz w:val="18"/>
      <w:szCs w:val="18"/>
    </w:rPr>
  </w:style>
  <w:style w:type="paragraph" w:customStyle="1" w:styleId="Enttetableau">
    <w:name w:val="Entête tableau"/>
    <w:basedOn w:val="Normal"/>
    <w:uiPriority w:val="6"/>
    <w:qFormat/>
    <w:rsid w:val="00AF67A8"/>
    <w:pPr>
      <w:spacing w:before="40" w:after="40"/>
      <w:jc w:val="center"/>
      <w:outlineLvl w:val="8"/>
    </w:pPr>
    <w:rPr>
      <w:rFonts w:ascii="Arial" w:hAnsi="Arial" w:cs="Arial"/>
      <w:color w:val="FFFFFF" w:themeColor="background1"/>
    </w:rPr>
  </w:style>
  <w:style w:type="paragraph" w:customStyle="1" w:styleId="Images">
    <w:name w:val="Images"/>
    <w:basedOn w:val="Normal"/>
    <w:next w:val="Normal"/>
    <w:uiPriority w:val="5"/>
    <w:qFormat/>
    <w:rsid w:val="00017467"/>
    <w:pPr>
      <w:spacing w:after="240" w:line="240" w:lineRule="auto"/>
      <w:jc w:val="center"/>
    </w:pPr>
  </w:style>
  <w:style w:type="paragraph" w:customStyle="1" w:styleId="Lgendeimage">
    <w:name w:val="Légende image"/>
    <w:basedOn w:val="Chapeau"/>
    <w:uiPriority w:val="5"/>
    <w:qFormat/>
    <w:rsid w:val="00BC2510"/>
    <w:pPr>
      <w:framePr w:w="3600" w:hSpace="284" w:wrap="around" w:vAnchor="text" w:hAnchor="page" w:x="1475" w:y="2399"/>
      <w:pBdr>
        <w:top w:val="single" w:sz="18" w:space="1" w:color="F2F2F2" w:themeColor="background1" w:themeShade="F2"/>
        <w:left w:val="single" w:sz="18" w:space="4" w:color="F2F2F2" w:themeColor="background1" w:themeShade="F2"/>
        <w:bottom w:val="single" w:sz="18" w:space="1" w:color="F2F2F2" w:themeColor="background1" w:themeShade="F2"/>
        <w:right w:val="single" w:sz="18" w:space="4" w:color="F2F2F2" w:themeColor="background1" w:themeShade="F2"/>
      </w:pBdr>
      <w:shd w:val="clear" w:color="auto" w:fill="F2F2F2" w:themeFill="background1" w:themeFillShade="F2"/>
      <w:spacing w:after="120"/>
      <w:jc w:val="left"/>
    </w:pPr>
  </w:style>
  <w:style w:type="paragraph" w:customStyle="1" w:styleId="Chapeau">
    <w:name w:val="Chapeau"/>
    <w:uiPriority w:val="3"/>
    <w:qFormat/>
    <w:rsid w:val="00EC0240"/>
    <w:pPr>
      <w:spacing w:before="120" w:line="320" w:lineRule="exact"/>
      <w:jc w:val="both"/>
    </w:pPr>
    <w:rPr>
      <w:rFonts w:ascii="Arial" w:eastAsiaTheme="minorEastAsia" w:hAnsi="Arial" w:cs="Arial"/>
      <w:color w:val="41505D" w:themeColor="background2"/>
      <w:spacing w:val="15"/>
      <w:sz w:val="20"/>
      <w:lang w:val="fr-FR"/>
    </w:rPr>
  </w:style>
  <w:style w:type="paragraph" w:styleId="Sous-titre">
    <w:name w:val="Subtitle"/>
    <w:basedOn w:val="Normal"/>
    <w:next w:val="Normal"/>
    <w:link w:val="Sous-titreCar"/>
    <w:uiPriority w:val="7"/>
    <w:qFormat/>
    <w:rsid w:val="007E7DF5"/>
    <w:pPr>
      <w:numPr>
        <w:ilvl w:val="1"/>
      </w:numPr>
      <w:tabs>
        <w:tab w:val="center" w:pos="4536"/>
      </w:tabs>
      <w:spacing w:before="360" w:after="160"/>
    </w:pPr>
    <w:rPr>
      <w:rFonts w:ascii="Arial" w:eastAsiaTheme="minorEastAsia" w:hAnsi="Arial" w:cs="Arial"/>
      <w:color w:val="5A5A5A" w:themeColor="text1" w:themeTint="A5"/>
      <w:spacing w:val="15"/>
      <w:sz w:val="32"/>
    </w:rPr>
  </w:style>
  <w:style w:type="character" w:customStyle="1" w:styleId="Sous-titreCar">
    <w:name w:val="Sous-titre Car"/>
    <w:basedOn w:val="Policepardfaut"/>
    <w:link w:val="Sous-titre"/>
    <w:uiPriority w:val="7"/>
    <w:rsid w:val="00344B9A"/>
    <w:rPr>
      <w:rFonts w:ascii="Arial" w:eastAsiaTheme="minorEastAsia" w:hAnsi="Arial" w:cs="Arial"/>
      <w:color w:val="5A5A5A" w:themeColor="text1" w:themeTint="A5"/>
      <w:spacing w:val="15"/>
      <w:sz w:val="32"/>
      <w:lang w:val="fr-FR"/>
    </w:rPr>
  </w:style>
  <w:style w:type="paragraph" w:styleId="En-tte">
    <w:name w:val="header"/>
    <w:basedOn w:val="Normal"/>
    <w:link w:val="En-tteCar"/>
    <w:uiPriority w:val="99"/>
    <w:unhideWhenUsed/>
    <w:locked/>
    <w:rsid w:val="003232FD"/>
    <w:pPr>
      <w:tabs>
        <w:tab w:val="center" w:pos="4536"/>
        <w:tab w:val="right" w:pos="9072"/>
      </w:tabs>
      <w:spacing w:before="0" w:line="240" w:lineRule="auto"/>
    </w:pPr>
  </w:style>
  <w:style w:type="character" w:customStyle="1" w:styleId="En-tteCar">
    <w:name w:val="En-tête Car"/>
    <w:basedOn w:val="Policepardfaut"/>
    <w:link w:val="En-tte"/>
    <w:uiPriority w:val="99"/>
    <w:rsid w:val="00373B29"/>
    <w:rPr>
      <w:rFonts w:ascii="Georgia" w:hAnsi="Georgia"/>
      <w:color w:val="000000" w:themeColor="text1"/>
      <w:sz w:val="20"/>
      <w:lang w:val="fr-FR"/>
    </w:rPr>
  </w:style>
  <w:style w:type="paragraph" w:customStyle="1" w:styleId="Titreprincipal">
    <w:name w:val="Titre principal"/>
    <w:basedOn w:val="Titre1"/>
    <w:uiPriority w:val="7"/>
    <w:qFormat/>
    <w:rsid w:val="0025703E"/>
    <w:pPr>
      <w:spacing w:before="600"/>
    </w:pPr>
    <w:rPr>
      <w:sz w:val="52"/>
    </w:rPr>
  </w:style>
  <w:style w:type="paragraph" w:customStyle="1" w:styleId="Complment">
    <w:name w:val="Complément"/>
    <w:basedOn w:val="Sous-titre"/>
    <w:uiPriority w:val="7"/>
    <w:qFormat/>
    <w:rsid w:val="00A014F6"/>
    <w:pPr>
      <w:jc w:val="right"/>
    </w:pPr>
    <w:rPr>
      <w:color w:val="003E7D" w:themeColor="text2"/>
      <w:sz w:val="44"/>
    </w:rPr>
  </w:style>
  <w:style w:type="paragraph" w:customStyle="1" w:styleId="Tabledesmatire">
    <w:name w:val="Table des matière"/>
    <w:basedOn w:val="Titre1"/>
    <w:uiPriority w:val="7"/>
    <w:qFormat/>
    <w:rsid w:val="00436D77"/>
    <w:pPr>
      <w:shd w:val="clear" w:color="auto" w:fill="D5DCE2" w:themeFill="background2" w:themeFillTint="33"/>
      <w:ind w:left="567" w:right="-1701" w:hanging="567"/>
    </w:pPr>
    <w:rPr>
      <w:color w:val="41505D" w:themeColor="background2"/>
    </w:rPr>
  </w:style>
  <w:style w:type="character" w:styleId="Lienhypertexte">
    <w:name w:val="Hyperlink"/>
    <w:basedOn w:val="Policepardfaut"/>
    <w:uiPriority w:val="99"/>
    <w:unhideWhenUsed/>
    <w:locked/>
    <w:rsid w:val="00AD4816"/>
    <w:rPr>
      <w:color w:val="0582FF" w:themeColor="hyperlink"/>
      <w:u w:val="single"/>
    </w:rPr>
  </w:style>
  <w:style w:type="paragraph" w:styleId="TM1">
    <w:name w:val="toc 1"/>
    <w:basedOn w:val="Normal"/>
    <w:next w:val="Normal"/>
    <w:autoRedefine/>
    <w:uiPriority w:val="39"/>
    <w:unhideWhenUsed/>
    <w:locked/>
    <w:rsid w:val="007778B4"/>
    <w:pPr>
      <w:tabs>
        <w:tab w:val="right" w:leader="dot" w:pos="9072"/>
      </w:tabs>
      <w:spacing w:after="100"/>
    </w:pPr>
    <w:rPr>
      <w:rFonts w:ascii="Arial" w:hAnsi="Arial"/>
      <w:color w:val="003E7D" w:themeColor="text2"/>
      <w:sz w:val="24"/>
    </w:rPr>
  </w:style>
  <w:style w:type="paragraph" w:styleId="TM2">
    <w:name w:val="toc 2"/>
    <w:basedOn w:val="Normal"/>
    <w:next w:val="Normal"/>
    <w:autoRedefine/>
    <w:uiPriority w:val="39"/>
    <w:unhideWhenUsed/>
    <w:locked/>
    <w:rsid w:val="000238FB"/>
    <w:pPr>
      <w:tabs>
        <w:tab w:val="right" w:leader="dot" w:pos="9072"/>
      </w:tabs>
      <w:spacing w:before="60" w:after="60"/>
    </w:pPr>
    <w:rPr>
      <w:rFonts w:ascii="Arial" w:hAnsi="Arial"/>
      <w:color w:val="41505D" w:themeColor="background2"/>
    </w:rPr>
  </w:style>
  <w:style w:type="paragraph" w:styleId="TM3">
    <w:name w:val="toc 3"/>
    <w:basedOn w:val="Normal"/>
    <w:next w:val="Normal"/>
    <w:autoRedefine/>
    <w:uiPriority w:val="39"/>
    <w:unhideWhenUsed/>
    <w:locked/>
    <w:rsid w:val="000238FB"/>
    <w:pPr>
      <w:tabs>
        <w:tab w:val="right" w:leader="dot" w:pos="9072"/>
      </w:tabs>
      <w:spacing w:before="40" w:after="40" w:line="280" w:lineRule="exact"/>
      <w:ind w:left="284"/>
    </w:pPr>
    <w:rPr>
      <w:rFonts w:ascii="Arial" w:hAnsi="Arial"/>
      <w:color w:val="41505D" w:themeColor="background2"/>
      <w:sz w:val="18"/>
    </w:rPr>
  </w:style>
  <w:style w:type="paragraph" w:customStyle="1" w:styleId="Infodoc">
    <w:name w:val="Info doc"/>
    <w:basedOn w:val="Normal"/>
    <w:uiPriority w:val="99"/>
    <w:rsid w:val="002957F1"/>
    <w:pPr>
      <w:autoSpaceDE w:val="0"/>
      <w:autoSpaceDN w:val="0"/>
      <w:adjustRightInd w:val="0"/>
      <w:spacing w:before="0" w:line="320" w:lineRule="atLeast"/>
      <w:ind w:left="1701" w:hanging="1701"/>
      <w:jc w:val="left"/>
      <w:textAlignment w:val="center"/>
    </w:pPr>
    <w:rPr>
      <w:rFonts w:ascii="Arial" w:hAnsi="Arial" w:cs="Arial"/>
      <w:color w:val="41505D"/>
      <w:szCs w:val="20"/>
    </w:rPr>
  </w:style>
  <w:style w:type="paragraph" w:customStyle="1" w:styleId="Citation1">
    <w:name w:val="Citation1"/>
    <w:basedOn w:val="Normal"/>
    <w:uiPriority w:val="99"/>
    <w:rsid w:val="00117048"/>
    <w:pPr>
      <w:autoSpaceDE w:val="0"/>
      <w:autoSpaceDN w:val="0"/>
      <w:adjustRightInd w:val="0"/>
      <w:spacing w:before="0" w:after="113" w:line="380" w:lineRule="atLeast"/>
      <w:jc w:val="center"/>
      <w:textAlignment w:val="center"/>
    </w:pPr>
    <w:rPr>
      <w:rFonts w:ascii="Arial" w:hAnsi="Arial" w:cs="Arial"/>
      <w:color w:val="41505D"/>
      <w:sz w:val="24"/>
      <w:szCs w:val="24"/>
    </w:rPr>
  </w:style>
  <w:style w:type="paragraph" w:customStyle="1" w:styleId="Titreencadr">
    <w:name w:val="Titre encadré"/>
    <w:basedOn w:val="encardr"/>
    <w:next w:val="encardr"/>
    <w:uiPriority w:val="4"/>
    <w:qFormat/>
    <w:rsid w:val="00DE6E90"/>
    <w:pPr>
      <w:keepNext/>
      <w:pBdr>
        <w:top w:val="none" w:sz="0" w:space="0" w:color="auto"/>
        <w:left w:val="none" w:sz="0" w:space="0" w:color="auto"/>
        <w:bottom w:val="none" w:sz="0" w:space="0" w:color="auto"/>
        <w:right w:val="none" w:sz="0" w:space="0" w:color="auto"/>
      </w:pBdr>
      <w:shd w:val="clear" w:color="auto" w:fill="003E7D" w:themeFill="text2"/>
      <w:spacing w:after="0"/>
      <w:ind w:left="0" w:right="0"/>
      <w:jc w:val="center"/>
    </w:pPr>
    <w:rPr>
      <w:rFonts w:ascii="Arial" w:hAnsi="Arial"/>
      <w:color w:val="FFFFFF" w:themeColor="background1"/>
    </w:rPr>
  </w:style>
  <w:style w:type="paragraph" w:customStyle="1" w:styleId="TitreAttenion">
    <w:name w:val="Titre Attenion"/>
    <w:basedOn w:val="Titreencadr"/>
    <w:next w:val="EncadrAttention"/>
    <w:uiPriority w:val="4"/>
    <w:qFormat/>
    <w:rsid w:val="00DE6E90"/>
    <w:pPr>
      <w:shd w:val="clear" w:color="auto" w:fill="AF272F" w:themeFill="accent6"/>
    </w:pPr>
  </w:style>
  <w:style w:type="paragraph" w:customStyle="1" w:styleId="EncadrAttention">
    <w:name w:val="Encadré Attention"/>
    <w:basedOn w:val="encardr"/>
    <w:uiPriority w:val="4"/>
    <w:qFormat/>
    <w:rsid w:val="0089327B"/>
    <w:pPr>
      <w:keepNext/>
      <w:pBdr>
        <w:top w:val="single" w:sz="12" w:space="1" w:color="AF272F" w:themeColor="accent6"/>
        <w:left w:val="dotted" w:sz="4" w:space="1" w:color="AF272F" w:themeColor="accent6"/>
        <w:bottom w:val="single" w:sz="12" w:space="1" w:color="AF272F" w:themeColor="accent6"/>
        <w:right w:val="dotted" w:sz="4" w:space="4" w:color="AF272F" w:themeColor="accent6"/>
      </w:pBdr>
    </w:pPr>
  </w:style>
  <w:style w:type="paragraph" w:customStyle="1" w:styleId="TEXTE">
    <w:name w:val="TEXTE"/>
    <w:basedOn w:val="Normal"/>
    <w:qFormat/>
    <w:rsid w:val="00144E8D"/>
    <w:pPr>
      <w:spacing w:after="120" w:line="280" w:lineRule="exact"/>
    </w:pPr>
  </w:style>
  <w:style w:type="paragraph" w:styleId="Textedebulles">
    <w:name w:val="Balloon Text"/>
    <w:basedOn w:val="Normal"/>
    <w:link w:val="TextedebullesCar"/>
    <w:uiPriority w:val="99"/>
    <w:semiHidden/>
    <w:unhideWhenUsed/>
    <w:locked/>
    <w:rsid w:val="00875F72"/>
    <w:pPr>
      <w:spacing w:before="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75F72"/>
    <w:rPr>
      <w:rFonts w:ascii="Segoe UI" w:hAnsi="Segoe UI" w:cs="Segoe UI"/>
      <w:color w:val="000000" w:themeColor="text1"/>
      <w:sz w:val="18"/>
      <w:szCs w:val="18"/>
      <w:lang w:val="fr-FR"/>
    </w:rPr>
  </w:style>
  <w:style w:type="paragraph" w:customStyle="1" w:styleId="RetraitChapeau">
    <w:name w:val="Retrait Chapeau"/>
    <w:basedOn w:val="Chapeau"/>
    <w:autoRedefine/>
    <w:qFormat/>
    <w:rsid w:val="00F345C6"/>
    <w:pPr>
      <w:numPr>
        <w:numId w:val="3"/>
      </w:numPr>
    </w:pPr>
  </w:style>
  <w:style w:type="paragraph" w:customStyle="1" w:styleId="IntroConclusion">
    <w:name w:val="Intro + Conclusion"/>
    <w:basedOn w:val="Normal"/>
    <w:qFormat/>
    <w:rsid w:val="007B6CD5"/>
    <w:rPr>
      <w:rFonts w:ascii="Arial Black" w:hAnsi="Arial Black"/>
      <w:color w:val="41505D" w:themeColor="background2"/>
      <w:sz w:val="52"/>
      <w:szCs w:val="52"/>
    </w:rPr>
  </w:style>
  <w:style w:type="paragraph" w:styleId="TM4">
    <w:name w:val="toc 4"/>
    <w:basedOn w:val="Normal"/>
    <w:next w:val="Normal"/>
    <w:autoRedefine/>
    <w:uiPriority w:val="39"/>
    <w:unhideWhenUsed/>
    <w:locked/>
    <w:rsid w:val="005E1466"/>
    <w:pPr>
      <w:spacing w:after="100"/>
      <w:ind w:left="600"/>
    </w:pPr>
  </w:style>
  <w:style w:type="paragraph" w:styleId="En-ttedetabledesmatires">
    <w:name w:val="TOC Heading"/>
    <w:basedOn w:val="Titre1"/>
    <w:next w:val="Normal"/>
    <w:uiPriority w:val="39"/>
    <w:unhideWhenUsed/>
    <w:qFormat/>
    <w:locked/>
    <w:rsid w:val="005E1466"/>
    <w:pPr>
      <w:spacing w:before="240" w:after="0" w:line="259" w:lineRule="auto"/>
      <w:textboxTightWrap w:val="none"/>
      <w:outlineLvl w:val="9"/>
    </w:pPr>
    <w:rPr>
      <w:rFonts w:asciiTheme="majorHAnsi" w:hAnsiTheme="majorHAnsi"/>
      <w:color w:val="C14D09" w:themeColor="accent1" w:themeShade="BF"/>
      <w:sz w:val="32"/>
      <w:lang w:eastAsia="fr-FR"/>
    </w:rPr>
  </w:style>
  <w:style w:type="character" w:customStyle="1" w:styleId="Titre4Car">
    <w:name w:val="Titre 4 Car"/>
    <w:basedOn w:val="Policepardfaut"/>
    <w:link w:val="Titre4"/>
    <w:uiPriority w:val="99"/>
    <w:semiHidden/>
    <w:rsid w:val="005E1466"/>
    <w:rPr>
      <w:rFonts w:asciiTheme="majorHAnsi" w:eastAsiaTheme="majorEastAsia" w:hAnsiTheme="majorHAnsi" w:cstheme="majorBidi"/>
      <w:i/>
      <w:iCs/>
      <w:color w:val="C14D09" w:themeColor="accent1" w:themeShade="BF"/>
      <w:sz w:val="20"/>
      <w:lang w:val="fr-FR"/>
    </w:rPr>
  </w:style>
  <w:style w:type="paragraph" w:customStyle="1" w:styleId="ListepuceTableau">
    <w:name w:val="Liste à puce Tableau"/>
    <w:qFormat/>
    <w:rsid w:val="00CE5BCB"/>
    <w:pPr>
      <w:numPr>
        <w:numId w:val="1"/>
      </w:numPr>
      <w:spacing w:before="120" w:after="120" w:line="240" w:lineRule="auto"/>
      <w:ind w:left="450"/>
      <w:jc w:val="both"/>
    </w:pPr>
    <w:rPr>
      <w:rFonts w:ascii="Georgia" w:hAnsi="Georgia"/>
      <w:color w:val="000000" w:themeColor="text1"/>
      <w:sz w:val="18"/>
      <w:szCs w:val="18"/>
      <w:lang w:val="fr-FR"/>
    </w:rPr>
  </w:style>
  <w:style w:type="paragraph" w:customStyle="1" w:styleId="ListepuceTableau2">
    <w:name w:val="Liste à puce Tableau 2"/>
    <w:basedOn w:val="Listepuce2"/>
    <w:qFormat/>
    <w:rsid w:val="007944EB"/>
    <w:pPr>
      <w:spacing w:line="240" w:lineRule="auto"/>
      <w:ind w:left="714"/>
      <w:jc w:val="both"/>
    </w:pPr>
    <w:rPr>
      <w:sz w:val="18"/>
    </w:rPr>
  </w:style>
  <w:style w:type="paragraph" w:customStyle="1" w:styleId="Listepuce">
    <w:name w:val="Liste à puce"/>
    <w:uiPriority w:val="3"/>
    <w:qFormat/>
    <w:rsid w:val="0054495C"/>
    <w:pPr>
      <w:widowControl w:val="0"/>
      <w:numPr>
        <w:numId w:val="4"/>
      </w:numPr>
      <w:spacing w:before="120" w:after="120" w:line="280" w:lineRule="exact"/>
      <w:jc w:val="both"/>
      <w:textboxTightWrap w:val="firstLineOnly"/>
    </w:pPr>
    <w:rPr>
      <w:rFonts w:ascii="Georgia" w:hAnsi="Georgia"/>
      <w:color w:val="000000" w:themeColor="text1"/>
      <w:sz w:val="20"/>
      <w:szCs w:val="18"/>
      <w:lang w:val="fr-FR"/>
    </w:rPr>
  </w:style>
  <w:style w:type="paragraph" w:customStyle="1" w:styleId="BioAuteur">
    <w:name w:val="Bio Auteur"/>
    <w:qFormat/>
    <w:rsid w:val="007944EB"/>
    <w:pPr>
      <w:spacing w:before="40" w:after="40" w:line="240" w:lineRule="exact"/>
      <w:jc w:val="both"/>
    </w:pPr>
    <w:rPr>
      <w:rFonts w:ascii="Georgia" w:hAnsi="Georgia"/>
      <w:color w:val="000000" w:themeColor="text1"/>
      <w:sz w:val="18"/>
      <w:szCs w:val="18"/>
      <w:lang w:val="fr-FR"/>
    </w:rPr>
  </w:style>
  <w:style w:type="paragraph" w:styleId="Notedebasdepage">
    <w:name w:val="footnote text"/>
    <w:basedOn w:val="Normal"/>
    <w:link w:val="NotedebasdepageCar"/>
    <w:semiHidden/>
    <w:unhideWhenUsed/>
    <w:rsid w:val="007944EB"/>
    <w:pPr>
      <w:spacing w:before="0" w:line="240" w:lineRule="auto"/>
    </w:pPr>
    <w:rPr>
      <w:sz w:val="16"/>
      <w:szCs w:val="20"/>
    </w:rPr>
  </w:style>
  <w:style w:type="character" w:customStyle="1" w:styleId="NotedebasdepageCar">
    <w:name w:val="Note de bas de page Car"/>
    <w:basedOn w:val="Policepardfaut"/>
    <w:link w:val="Notedebasdepage"/>
    <w:semiHidden/>
    <w:rsid w:val="007944EB"/>
    <w:rPr>
      <w:rFonts w:ascii="Georgia" w:hAnsi="Georgia"/>
      <w:color w:val="000000" w:themeColor="text1"/>
      <w:sz w:val="16"/>
      <w:szCs w:val="20"/>
      <w:lang w:val="fr-FR"/>
    </w:rPr>
  </w:style>
  <w:style w:type="paragraph" w:customStyle="1" w:styleId="SourceSchma">
    <w:name w:val="Source Schéma"/>
    <w:qFormat/>
    <w:rsid w:val="00377AF2"/>
    <w:pPr>
      <w:spacing w:after="0" w:line="240" w:lineRule="auto"/>
      <w:jc w:val="right"/>
    </w:pPr>
    <w:rPr>
      <w:rFonts w:ascii="Georgia" w:hAnsi="Georgia"/>
      <w:sz w:val="16"/>
      <w:lang w:val="fr-FR"/>
    </w:rPr>
  </w:style>
  <w:style w:type="paragraph" w:customStyle="1" w:styleId="Titreschma">
    <w:name w:val="Titre schéma"/>
    <w:qFormat/>
    <w:rsid w:val="00C80A1F"/>
    <w:pPr>
      <w:pBdr>
        <w:bottom w:val="single" w:sz="4" w:space="1" w:color="003E7D"/>
      </w:pBdr>
      <w:spacing w:before="120" w:after="120" w:line="240" w:lineRule="auto"/>
      <w:jc w:val="both"/>
    </w:pPr>
    <w:rPr>
      <w:rFonts w:ascii="Georgia" w:hAnsi="Georgia"/>
      <w:b/>
      <w:sz w:val="18"/>
      <w:lang w:val="fr-FR"/>
    </w:rPr>
  </w:style>
  <w:style w:type="paragraph" w:customStyle="1" w:styleId="Listepuce3">
    <w:name w:val="Liste à puce 3"/>
    <w:autoRedefine/>
    <w:qFormat/>
    <w:rsid w:val="003A768D"/>
    <w:pPr>
      <w:numPr>
        <w:numId w:val="7"/>
      </w:numPr>
      <w:spacing w:before="120" w:after="120" w:line="280" w:lineRule="exact"/>
      <w:ind w:left="1276"/>
      <w:jc w:val="both"/>
    </w:pPr>
    <w:rPr>
      <w:rFonts w:ascii="Georgia" w:hAnsi="Georgia"/>
      <w:color w:val="000000" w:themeColor="text1"/>
      <w:sz w:val="20"/>
      <w:lang w:val="fr-FR"/>
    </w:rPr>
  </w:style>
  <w:style w:type="paragraph" w:customStyle="1" w:styleId="Listenumro3">
    <w:name w:val="Liste à numéro 3"/>
    <w:qFormat/>
    <w:rsid w:val="00F22166"/>
    <w:pPr>
      <w:numPr>
        <w:numId w:val="8"/>
      </w:numPr>
      <w:spacing w:before="120" w:after="120" w:line="280" w:lineRule="exact"/>
      <w:ind w:left="1276" w:hanging="357"/>
      <w:jc w:val="both"/>
    </w:pPr>
    <w:rPr>
      <w:rFonts w:ascii="Georgia" w:hAnsi="Georgia"/>
      <w:color w:val="000000" w:themeColor="text1"/>
      <w:sz w:val="20"/>
      <w:lang w:val="fr-FR"/>
    </w:rPr>
  </w:style>
  <w:style w:type="paragraph" w:customStyle="1" w:styleId="Figure">
    <w:name w:val="Figure"/>
    <w:basedOn w:val="Lgende"/>
    <w:autoRedefine/>
    <w:qFormat/>
    <w:rsid w:val="005C6760"/>
    <w:pPr>
      <w:pBdr>
        <w:bottom w:val="single" w:sz="4" w:space="1" w:color="4F81BD"/>
      </w:pBdr>
      <w:spacing w:before="120" w:after="120"/>
      <w:jc w:val="center"/>
    </w:pPr>
    <w:rPr>
      <w:rFonts w:eastAsia="Calibri" w:cs="Times New Roman"/>
      <w:b/>
      <w:bCs/>
      <w:i w:val="0"/>
      <w:iCs w:val="0"/>
      <w:color w:val="000000" w:themeColor="text1"/>
    </w:rPr>
  </w:style>
  <w:style w:type="paragraph" w:styleId="Lgende">
    <w:name w:val="caption"/>
    <w:basedOn w:val="Normal"/>
    <w:next w:val="Normal"/>
    <w:uiPriority w:val="35"/>
    <w:semiHidden/>
    <w:unhideWhenUsed/>
    <w:qFormat/>
    <w:locked/>
    <w:rsid w:val="005C6760"/>
    <w:pPr>
      <w:spacing w:before="0" w:after="200" w:line="240" w:lineRule="auto"/>
    </w:pPr>
    <w:rPr>
      <w:i/>
      <w:iCs/>
      <w:color w:val="003E7D" w:themeColor="text2"/>
      <w:sz w:val="18"/>
      <w:szCs w:val="18"/>
    </w:rPr>
  </w:style>
  <w:style w:type="character" w:styleId="Appelnotedebasdep">
    <w:name w:val="footnote reference"/>
    <w:basedOn w:val="Policepardfaut"/>
    <w:semiHidden/>
    <w:unhideWhenUsed/>
    <w:rsid w:val="00A41188"/>
    <w:rPr>
      <w:vertAlign w:val="superscript"/>
    </w:rPr>
  </w:style>
  <w:style w:type="paragraph" w:customStyle="1" w:styleId="RetraitSwotfort">
    <w:name w:val="Retrait Swot fort"/>
    <w:basedOn w:val="Paragraphedeliste"/>
    <w:autoRedefine/>
    <w:qFormat/>
    <w:rsid w:val="005C4D60"/>
    <w:pPr>
      <w:numPr>
        <w:numId w:val="9"/>
      </w:numPr>
      <w:tabs>
        <w:tab w:val="num" w:pos="360"/>
      </w:tabs>
      <w:spacing w:after="120" w:line="240" w:lineRule="exact"/>
      <w:ind w:firstLine="0"/>
      <w:contextualSpacing w:val="0"/>
      <w:jc w:val="left"/>
    </w:pPr>
    <w:rPr>
      <w:rFonts w:asciiTheme="minorHAnsi" w:hAnsiTheme="minorHAnsi"/>
      <w:sz w:val="18"/>
      <w:szCs w:val="18"/>
      <w:lang w:val="en-US"/>
    </w:rPr>
  </w:style>
  <w:style w:type="paragraph" w:styleId="Paragraphedeliste">
    <w:name w:val="List Paragraph"/>
    <w:basedOn w:val="Normal"/>
    <w:uiPriority w:val="34"/>
    <w:unhideWhenUsed/>
    <w:qFormat/>
    <w:rsid w:val="005C4D60"/>
    <w:pPr>
      <w:ind w:left="720"/>
      <w:contextualSpacing/>
    </w:pPr>
  </w:style>
  <w:style w:type="character" w:styleId="Marquedecommentaire">
    <w:name w:val="annotation reference"/>
    <w:basedOn w:val="Policepardfaut"/>
    <w:semiHidden/>
    <w:unhideWhenUsed/>
    <w:locked/>
    <w:rsid w:val="00ED1DB1"/>
    <w:rPr>
      <w:sz w:val="16"/>
      <w:szCs w:val="16"/>
    </w:rPr>
  </w:style>
  <w:style w:type="paragraph" w:styleId="Commentaire">
    <w:name w:val="annotation text"/>
    <w:basedOn w:val="Normal"/>
    <w:link w:val="CommentaireCar"/>
    <w:semiHidden/>
    <w:unhideWhenUsed/>
    <w:locked/>
    <w:rsid w:val="00ED1DB1"/>
    <w:pPr>
      <w:spacing w:line="240" w:lineRule="auto"/>
    </w:pPr>
    <w:rPr>
      <w:szCs w:val="20"/>
    </w:rPr>
  </w:style>
  <w:style w:type="character" w:customStyle="1" w:styleId="CommentaireCar">
    <w:name w:val="Commentaire Car"/>
    <w:basedOn w:val="Policepardfaut"/>
    <w:link w:val="Commentaire"/>
    <w:semiHidden/>
    <w:rsid w:val="00ED1DB1"/>
    <w:rPr>
      <w:rFonts w:ascii="Georgia" w:hAnsi="Georgia"/>
      <w:color w:val="000000" w:themeColor="text1"/>
      <w:sz w:val="20"/>
      <w:szCs w:val="20"/>
      <w:lang w:val="fr-FR"/>
    </w:rPr>
  </w:style>
  <w:style w:type="paragraph" w:styleId="Objetducommentaire">
    <w:name w:val="annotation subject"/>
    <w:basedOn w:val="Commentaire"/>
    <w:next w:val="Commentaire"/>
    <w:link w:val="ObjetducommentaireCar"/>
    <w:uiPriority w:val="99"/>
    <w:semiHidden/>
    <w:unhideWhenUsed/>
    <w:locked/>
    <w:rsid w:val="00ED1DB1"/>
    <w:rPr>
      <w:b/>
      <w:bCs/>
    </w:rPr>
  </w:style>
  <w:style w:type="character" w:customStyle="1" w:styleId="ObjetducommentaireCar">
    <w:name w:val="Objet du commentaire Car"/>
    <w:basedOn w:val="CommentaireCar"/>
    <w:link w:val="Objetducommentaire"/>
    <w:uiPriority w:val="99"/>
    <w:semiHidden/>
    <w:rsid w:val="00ED1DB1"/>
    <w:rPr>
      <w:rFonts w:ascii="Georgia" w:hAnsi="Georgia"/>
      <w:b/>
      <w:bCs/>
      <w:color w:val="000000" w:themeColor="text1"/>
      <w:sz w:val="20"/>
      <w:szCs w:val="20"/>
      <w:lang w:val="fr-FR"/>
    </w:rPr>
  </w:style>
  <w:style w:type="paragraph" w:customStyle="1" w:styleId="Instruction">
    <w:name w:val="Instruction"/>
    <w:basedOn w:val="Normal"/>
    <w:qFormat/>
    <w:rsid w:val="005D1000"/>
    <w:pPr>
      <w:spacing w:before="0" w:after="120" w:line="360" w:lineRule="auto"/>
    </w:pPr>
    <w:rPr>
      <w:rFonts w:asciiTheme="minorHAnsi" w:hAnsiTheme="minorHAnsi"/>
      <w:color w:val="FF0000"/>
      <w:szCs w:val="20"/>
    </w:rPr>
  </w:style>
  <w:style w:type="paragraph" w:customStyle="1" w:styleId="TitleofFigure">
    <w:name w:val="Title of Figure"/>
    <w:basedOn w:val="Normal"/>
    <w:next w:val="Normal"/>
    <w:autoRedefine/>
    <w:rsid w:val="0076209B"/>
    <w:pPr>
      <w:numPr>
        <w:numId w:val="10"/>
      </w:numPr>
      <w:tabs>
        <w:tab w:val="left" w:pos="482"/>
      </w:tabs>
      <w:spacing w:before="0" w:after="110" w:line="360" w:lineRule="auto"/>
      <w:jc w:val="right"/>
    </w:pPr>
    <w:rPr>
      <w:rFonts w:asciiTheme="minorHAnsi" w:eastAsia="Times New Roman" w:hAnsiTheme="minorHAnsi" w:cs="Helvetica"/>
      <w:color w:val="F46B1B" w:themeColor="accent1"/>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648471">
      <w:bodyDiv w:val="1"/>
      <w:marLeft w:val="0"/>
      <w:marRight w:val="0"/>
      <w:marTop w:val="0"/>
      <w:marBottom w:val="0"/>
      <w:divBdr>
        <w:top w:val="none" w:sz="0" w:space="0" w:color="auto"/>
        <w:left w:val="none" w:sz="0" w:space="0" w:color="auto"/>
        <w:bottom w:val="none" w:sz="0" w:space="0" w:color="auto"/>
        <w:right w:val="none" w:sz="0" w:space="0" w:color="auto"/>
      </w:divBdr>
    </w:div>
    <w:div w:id="656037229">
      <w:bodyDiv w:val="1"/>
      <w:marLeft w:val="0"/>
      <w:marRight w:val="0"/>
      <w:marTop w:val="0"/>
      <w:marBottom w:val="0"/>
      <w:divBdr>
        <w:top w:val="none" w:sz="0" w:space="0" w:color="auto"/>
        <w:left w:val="none" w:sz="0" w:space="0" w:color="auto"/>
        <w:bottom w:val="none" w:sz="0" w:space="0" w:color="auto"/>
        <w:right w:val="none" w:sz="0" w:space="0" w:color="auto"/>
      </w:divBdr>
    </w:div>
    <w:div w:id="1799105046">
      <w:bodyDiv w:val="1"/>
      <w:marLeft w:val="0"/>
      <w:marRight w:val="0"/>
      <w:marTop w:val="0"/>
      <w:marBottom w:val="0"/>
      <w:divBdr>
        <w:top w:val="none" w:sz="0" w:space="0" w:color="auto"/>
        <w:left w:val="none" w:sz="0" w:space="0" w:color="auto"/>
        <w:bottom w:val="none" w:sz="0" w:space="0" w:color="auto"/>
        <w:right w:val="none" w:sz="0" w:space="0" w:color="auto"/>
      </w:divBdr>
    </w:div>
    <w:div w:id="214712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iphaine\AppData\Local\Box\Box%20Edit\Documents\4Qm_vdo6EEGr5DR0xoMLNw==\WW_CxO_Survey_Investment_Priorities_BAS_Services_InSightAnalysis_19%20FR.docx" TargetMode="External"/><Relationship Id="rId18" Type="http://schemas.openxmlformats.org/officeDocument/2006/relationships/header" Target="header5.xml"/><Relationship Id="rId26" Type="http://schemas.openxmlformats.org/officeDocument/2006/relationships/header" Target="header8.xml"/><Relationship Id="rId39" Type="http://schemas.openxmlformats.org/officeDocument/2006/relationships/footer" Target="footer10.xml"/><Relationship Id="rId21" Type="http://schemas.openxmlformats.org/officeDocument/2006/relationships/footer" Target="footer6.xml"/><Relationship Id="rId34" Type="http://schemas.openxmlformats.org/officeDocument/2006/relationships/image" Target="media/image14.png"/><Relationship Id="rId42" Type="http://schemas.openxmlformats.org/officeDocument/2006/relationships/footer" Target="footer12.xml"/><Relationship Id="rId47" Type="http://schemas.openxmlformats.org/officeDocument/2006/relationships/image" Target="media/image21.png"/><Relationship Id="rId50" Type="http://schemas.openxmlformats.org/officeDocument/2006/relationships/header" Target="header14.xml"/><Relationship Id="rId55" Type="http://schemas.openxmlformats.org/officeDocument/2006/relationships/header" Target="header16.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footer" Target="footer2.xml"/><Relationship Id="rId24" Type="http://schemas.openxmlformats.org/officeDocument/2006/relationships/image" Target="media/image9.wmf"/><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footer" Target="footer11.xml"/><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footer" Target="footer1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7.wmf"/><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image" Target="media/image15.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footer" Target="footer15.xml"/><Relationship Id="rId8" Type="http://schemas.openxmlformats.org/officeDocument/2006/relationships/header" Target="header1.xml"/><Relationship Id="rId51" Type="http://schemas.openxmlformats.org/officeDocument/2006/relationships/footer" Target="footer13.xml"/><Relationship Id="rId3" Type="http://schemas.openxmlformats.org/officeDocument/2006/relationships/styles" Target="styles.xml"/><Relationship Id="rId12" Type="http://schemas.openxmlformats.org/officeDocument/2006/relationships/hyperlink" Target="file:///C:\Users\Tiphaine\AppData\Local\Box\Box%20Edit\Documents\4Qm_vdo6EEGr5DR0xoMLNw==\WW_CxO_Survey_Investment_Priorities_BAS_Services_InSightAnalysis_19%20FR.docx" TargetMode="Externa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13.png"/><Relationship Id="rId38" Type="http://schemas.openxmlformats.org/officeDocument/2006/relationships/header" Target="header11.xml"/><Relationship Id="rId46" Type="http://schemas.openxmlformats.org/officeDocument/2006/relationships/image" Target="media/image20.png"/><Relationship Id="rId59" Type="http://schemas.openxmlformats.org/officeDocument/2006/relationships/header" Target="header18.xml"/><Relationship Id="rId20" Type="http://schemas.openxmlformats.org/officeDocument/2006/relationships/footer" Target="footer5.xml"/><Relationship Id="rId41" Type="http://schemas.openxmlformats.org/officeDocument/2006/relationships/header" Target="header12.xml"/><Relationship Id="rId54" Type="http://schemas.openxmlformats.org/officeDocument/2006/relationships/header" Target="header15.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wmf"/><Relationship Id="rId28" Type="http://schemas.openxmlformats.org/officeDocument/2006/relationships/footer" Target="footer8.xml"/><Relationship Id="rId36" Type="http://schemas.openxmlformats.org/officeDocument/2006/relationships/image" Target="media/image16.png"/><Relationship Id="rId49" Type="http://schemas.openxmlformats.org/officeDocument/2006/relationships/header" Target="header13.xml"/><Relationship Id="rId57" Type="http://schemas.openxmlformats.org/officeDocument/2006/relationships/footer" Target="footer16.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footer" Target="footer14.xml"/><Relationship Id="rId60"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header" Target="header2.xml"/></Relationships>
</file>

<file path=word/_rels/footer15.xml.rels><?xml version="1.0" encoding="UTF-8" standalone="yes"?>
<Relationships xmlns="http://schemas.openxmlformats.org/package/2006/relationships"><Relationship Id="rId1" Type="http://schemas.openxmlformats.org/officeDocument/2006/relationships/image" Target="media/image6.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tmp"/><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5.jpg"/></Relationships>
</file>

<file path=word/_rels/header11.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png"/><Relationship Id="rId1" Type="http://schemas.openxmlformats.org/officeDocument/2006/relationships/image" Target="media/image10.png"/><Relationship Id="rId4" Type="http://schemas.openxmlformats.org/officeDocument/2006/relationships/image" Target="media/image19.jpeg"/></Relationships>
</file>

<file path=word/_rels/header1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3.jpg"/></Relationships>
</file>

<file path=word/_rels/header13.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5.jpg"/></Relationships>
</file>

<file path=word/_rels/header14.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png"/><Relationship Id="rId1" Type="http://schemas.openxmlformats.org/officeDocument/2006/relationships/image" Target="media/image10.png"/><Relationship Id="rId4" Type="http://schemas.openxmlformats.org/officeDocument/2006/relationships/image" Target="media/image21.jpeg"/></Relationships>
</file>

<file path=word/_rels/header15.xml.rels><?xml version="1.0" encoding="UTF-8" standalone="yes"?>
<Relationships xmlns="http://schemas.openxmlformats.org/package/2006/relationships"><Relationship Id="rId3" Type="http://schemas.openxmlformats.org/officeDocument/2006/relationships/image" Target="media/image210.jpeg"/><Relationship Id="rId2" Type="http://schemas.openxmlformats.org/officeDocument/2006/relationships/image" Target="media/image5.jpg"/><Relationship Id="rId1" Type="http://schemas.openxmlformats.org/officeDocument/2006/relationships/image" Target="media/image3.jpg"/></Relationships>
</file>

<file path=word/_rels/header16.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10.jpeg"/><Relationship Id="rId1" Type="http://schemas.openxmlformats.org/officeDocument/2006/relationships/image" Target="media/image5.jpg"/><Relationship Id="rId4"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s>
</file>

<file path=word/_rels/header18.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7.jpeg"/><Relationship Id="rId1" Type="http://schemas.openxmlformats.org/officeDocument/2006/relationships/image" Target="media/image5.jpg"/></Relationships>
</file>

<file path=word/_rels/head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5.jpg"/><Relationship Id="rId1" Type="http://schemas.openxmlformats.org/officeDocument/2006/relationships/image" Target="media/image3.jp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5.jpg"/><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5.jpg"/><Relationship Id="rId1" Type="http://schemas.openxmlformats.org/officeDocument/2006/relationships/image" Target="media/image3.jpg"/><Relationship Id="rId4"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5.jpg"/></Relationships>
</file>

<file path=word/_rels/header8.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7.jpeg"/><Relationship Id="rId1" Type="http://schemas.openxmlformats.org/officeDocument/2006/relationships/image" Target="media/image5.jpg"/><Relationship Id="rId4"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LLAM%20Nathalie\Desktop\Template_Retour%20Experience%20Client.dotx" TargetMode="External"/></Relationships>
</file>

<file path=word/theme/theme1.xml><?xml version="1.0" encoding="utf-8"?>
<a:theme xmlns:a="http://schemas.openxmlformats.org/drawingml/2006/main" name="Thème Office">
  <a:themeElements>
    <a:clrScheme name="Tecknowlogy">
      <a:dk1>
        <a:sysClr val="windowText" lastClr="000000"/>
      </a:dk1>
      <a:lt1>
        <a:sysClr val="window" lastClr="FFFFFF"/>
      </a:lt1>
      <a:dk2>
        <a:srgbClr val="003E7D"/>
      </a:dk2>
      <a:lt2>
        <a:srgbClr val="41505D"/>
      </a:lt2>
      <a:accent1>
        <a:srgbClr val="F46B1B"/>
      </a:accent1>
      <a:accent2>
        <a:srgbClr val="0582FF"/>
      </a:accent2>
      <a:accent3>
        <a:srgbClr val="8FC7E1"/>
      </a:accent3>
      <a:accent4>
        <a:srgbClr val="C6CFD7"/>
      </a:accent4>
      <a:accent5>
        <a:srgbClr val="A7C246"/>
      </a:accent5>
      <a:accent6>
        <a:srgbClr val="AF272F"/>
      </a:accent6>
      <a:hlink>
        <a:srgbClr val="0582FF"/>
      </a:hlink>
      <a:folHlink>
        <a:srgbClr val="F46B1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E914D-9A79-4087-AD16-D75E9FB2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Template_Retour Experience Client</Template>
  <TotalTime>83</TotalTime>
  <Pages>1</Pages>
  <Words>4072</Words>
  <Characters>22396</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SELLAM Nathalie</dc:creator>
  <cp:keywords/>
  <dc:description/>
  <cp:lastModifiedBy>Tiphaine PICOT</cp:lastModifiedBy>
  <cp:revision>11</cp:revision>
  <cp:lastPrinted>2019-03-08T07:16:00Z</cp:lastPrinted>
  <dcterms:created xsi:type="dcterms:W3CDTF">2020-05-06T05:32:00Z</dcterms:created>
  <dcterms:modified xsi:type="dcterms:W3CDTF">2020-06-01T05:34:00Z</dcterms:modified>
</cp:coreProperties>
</file>